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39E1378" wp14:editId="425DCE1E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3B9217A" wp14:editId="1046113A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74D8D" w:rsidRDefault="00D74D8D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74D8D" w:rsidRDefault="00D74D8D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D74D8D" w:rsidRDefault="00D74D8D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D74D8D" w:rsidRDefault="00D74D8D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B0F919E" wp14:editId="4F525967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4D8D" w:rsidRDefault="00D74D8D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D74D8D" w:rsidRDefault="00D74D8D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F637A5" w:rsidP="00740FE1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F637A5">
              <w:rPr>
                <w:rFonts w:eastAsia="黑体" w:cs="Times New Roman" w:hint="eastAsia"/>
                <w:sz w:val="52"/>
                <w:szCs w:val="52"/>
              </w:rPr>
              <w:t>停车场系统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740FE1" w:rsidP="00740FE1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 w:rsidRPr="00740FE1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接口</w:t>
            </w:r>
            <w:r w:rsidR="00F637A5" w:rsidRPr="00740FE1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文</w:t>
            </w:r>
            <w:r w:rsidR="00F637A5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F637A5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</w:t>
            </w:r>
            <w:r w:rsidR="00740FE1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.5</w:t>
            </w:r>
            <w:r w:rsidR="00F637A5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.0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7257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520384641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7402CD" wp14:editId="679C5FA4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组合 27" o:sp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D74D8D" w:rsidRDefault="00D74D8D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D74D8D" w:rsidRDefault="00D74D8D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223BBC" w:rsidP="00223BBC">
      <w:pPr>
        <w:pStyle w:val="ae"/>
        <w:ind w:left="840"/>
      </w:pPr>
      <w:r>
        <w:t>© 201</w:t>
      </w:r>
      <w:r w:rsidR="00845BD4">
        <w:rPr>
          <w:rFonts w:hint="eastAsia"/>
        </w:rPr>
        <w:t>8</w:t>
      </w:r>
      <w:r>
        <w:t xml:space="preserve"> </w:t>
      </w:r>
      <w:r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882BFB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bookmarkStart w:id="1" w:name="_Toc378152824"/>
    <w:bookmarkStart w:id="2" w:name="_Toc520384642"/>
    <w:p w:rsidR="00EB2689" w:rsidRDefault="00F80220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7C1E09" wp14:editId="37993608">
                <wp:simplePos x="0" y="0"/>
                <wp:positionH relativeFrom="column">
                  <wp:posOffset>-742950</wp:posOffset>
                </wp:positionH>
                <wp:positionV relativeFrom="paragraph">
                  <wp:posOffset>414493</wp:posOffset>
                </wp:positionV>
                <wp:extent cx="7581900" cy="4381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F80220"/>
                            </w:txbxContent>
                          </wps:txbx>
                          <wps:bodyPr rtlCol="0" anchor="ctr"/>
                        </wps:wsp>
                        <wps:wsp>
                          <wps:cNvPr id="34" name="直角三角形 3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F8022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5" style="position:absolute;left:0;text-align:left;margin-left:-58.5pt;margin-top:32.65pt;width:597pt;height:34.5pt;z-index:25166336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">
                <v:group id="组合 27" o:sp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insMA&#10;AADbAAAADwAAAGRycy9kb3ducmV2LnhtbESP0WrCQBRE34X+w3ILfdNNI4iNrkFCW/oi6DYfcMle&#10;k2D2bshuNenXu4WCj8PMnGG2+Wg7caXBt44VvC4SEMSVMy3XCsrvj/kahA/IBjvHpGAiD/nuabbF&#10;zLgbn+iqQy0ihH2GCpoQ+kxKXzVk0S9cTxy9sxsshiiHWpoBbxFuO5kmyUpabDkuNNhT0VB10T9W&#10;QfJ5fNfTb1pS8aZLv5q0PNSFUi/P434DItAYHuH/9pdRsFzC3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IinsMAAADbAAAADwAAAAAAAAAAAAAAAACYAgAAZHJzL2Rv&#10;d25yZXYueG1sUEsFBgAAAAAEAAQA9QAAAIgDAAAAAA==&#10;" fillcolor="#5a5a5a [2109]" stroked="f" strokeweight="2pt">
                    <v:textbox>
                      <w:txbxContent>
                        <w:p w:rsidR="00D74D8D" w:rsidRDefault="00D74D8D" w:rsidP="00F80220"/>
                      </w:txbxContent>
                    </v:textbox>
                  </v:rect>
                  <v:shape id="直角三角形 34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VQsMA&#10;AADbAAAADwAAAGRycy9kb3ducmV2LnhtbESPQYvCMBSE74L/ITzBy6KprqhUo8iC4EFlVwWvz+bZ&#10;FpuXbhNr998bYcHjMDPfMPNlYwpRU+VyywoG/QgEcWJ1zqmC03Hdm4JwHlljYZkU/JGD5aLdmmOs&#10;7YN/qD74VAQIuxgVZN6XsZQuycig69uSOHhXWxn0QVap1BU+AtwUchhFY2kw57CQYUlfGSW3w90o&#10;uNSn887sjqVbNfvv7e9HwhPtlOp2mtUMhKfGv8P/7Y1W8DmC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LVQsMAAADbAAAADwAAAAAAAAAAAAAAAACYAgAAZHJzL2Rv&#10;d25yZXYueG1sUEsFBgAAAAAEAAQA9QAAAIgDAAAAAA==&#10;" fillcolor="#c00000" stroked="f" strokeweight="2pt">
                    <v:textbox>
                      <w:txbxContent>
                        <w:p w:rsidR="00D74D8D" w:rsidRDefault="00D74D8D" w:rsidP="00F80220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sac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id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62xp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bookmarkEnd w:id="1"/>
      <w:r w:rsidR="006D2CDA">
        <w:rPr>
          <w:rFonts w:hint="eastAsia"/>
        </w:rPr>
        <w:t>前言</w:t>
      </w:r>
      <w:bookmarkEnd w:id="2"/>
    </w:p>
    <w:p w:rsidR="006D2CDA" w:rsidRDefault="006D2CDA" w:rsidP="006D2CDA">
      <w:pPr>
        <w:pStyle w:val="af2"/>
        <w:spacing w:before="156" w:after="156"/>
      </w:pPr>
      <w:r>
        <w:rPr>
          <w:rFonts w:hint="eastAsia"/>
        </w:rPr>
        <w:t>符号约定</w:t>
      </w:r>
    </w:p>
    <w:p w:rsidR="006D2CDA" w:rsidRPr="00541E13" w:rsidRDefault="006D2CDA" w:rsidP="006D2CDA">
      <w:pPr>
        <w:pStyle w:val="ae"/>
        <w:ind w:left="840"/>
      </w:pPr>
      <w:r>
        <w:rPr>
          <w:rFonts w:hint="eastAsia"/>
        </w:rPr>
        <w:t>在本文档中可能出现下列标志，</w:t>
      </w:r>
      <w:r w:rsidRPr="00541E13">
        <w:rPr>
          <w:rFonts w:hint="eastAsia"/>
        </w:rPr>
        <w:t>代表的含义如下。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095"/>
      </w:tblGrid>
      <w:tr w:rsidR="006D2CDA" w:rsidRPr="00CC7470" w:rsidTr="00740FE1">
        <w:trPr>
          <w:trHeight w:val="253"/>
        </w:trPr>
        <w:tc>
          <w:tcPr>
            <w:tcW w:w="2693" w:type="dxa"/>
            <w:shd w:val="clear" w:color="auto" w:fill="D9D9D9"/>
            <w:vAlign w:val="center"/>
          </w:tcPr>
          <w:p w:rsidR="006D2CDA" w:rsidRPr="00CC7470" w:rsidRDefault="006D2CDA" w:rsidP="00D50D18">
            <w:pPr>
              <w:pStyle w:val="aff"/>
            </w:pPr>
            <w:r>
              <w:rPr>
                <w:rFonts w:hint="eastAsia"/>
              </w:rPr>
              <w:t>标识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6D2CDA" w:rsidRPr="00CC7470" w:rsidRDefault="006D2CDA" w:rsidP="00D50D18">
            <w:pPr>
              <w:pStyle w:val="aff"/>
            </w:pPr>
            <w:r w:rsidRPr="00CC7470">
              <w:rPr>
                <w:rFonts w:hint="eastAsia"/>
              </w:rPr>
              <w:t>说明</w:t>
            </w:r>
          </w:p>
        </w:tc>
      </w:tr>
      <w:tr w:rsidR="006D2CDA" w:rsidRPr="00CC7470" w:rsidTr="00740FE1">
        <w:trPr>
          <w:trHeight w:val="177"/>
        </w:trPr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D2CDA" w:rsidRPr="0080491E" w:rsidRDefault="006D2CDA" w:rsidP="00D50D18">
            <w:pPr>
              <w:pStyle w:val="afe"/>
            </w:pPr>
            <w:r w:rsidRPr="0080491E">
              <w:rPr>
                <w:noProof/>
              </w:rPr>
              <w:drawing>
                <wp:inline distT="0" distB="0" distL="0" distR="0" wp14:anchorId="6FAE8E56" wp14:editId="169762D2">
                  <wp:extent cx="413793" cy="360000"/>
                  <wp:effectExtent l="0" t="0" r="5715" b="2540"/>
                  <wp:docPr id="58" name="图片 58" descr="Y:\07_说明书图纸设计\06中文安全警示标志\1中文版\2018.5图标规范\003注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07_说明书图纸设计\06中文安全警示标志\1中文版\2018.5图标规范\003注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19B9">
              <w:rPr>
                <w:rFonts w:ascii="方正兰亭黑简体" w:eastAsia="方正兰亭黑简体" w:hint="eastAsia"/>
                <w:b/>
                <w:position w:val="2"/>
                <w:sz w:val="28"/>
              </w:rPr>
              <w:t>注意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:rsidR="006D2CDA" w:rsidRPr="00CC7470" w:rsidRDefault="006D2CDA" w:rsidP="00D50D18">
            <w:pPr>
              <w:pStyle w:val="afe"/>
            </w:pPr>
            <w:r w:rsidRPr="00CC7470">
              <w:rPr>
                <w:rFonts w:hint="eastAsia"/>
              </w:rPr>
              <w:t>表示有潜在风险，如果忽视这些文本，可能导致设备损坏、数据丢失、设备性能降低或不可预知的结果。</w:t>
            </w:r>
          </w:p>
        </w:tc>
      </w:tr>
      <w:tr w:rsidR="006D2CDA" w:rsidRPr="00CC7470" w:rsidTr="00740FE1">
        <w:trPr>
          <w:trHeight w:val="423"/>
        </w:trPr>
        <w:tc>
          <w:tcPr>
            <w:tcW w:w="2693" w:type="dxa"/>
            <w:vAlign w:val="center"/>
          </w:tcPr>
          <w:p w:rsidR="006D2CDA" w:rsidRPr="0080491E" w:rsidRDefault="006D2CDA" w:rsidP="00D50D18">
            <w:pPr>
              <w:pStyle w:val="afe"/>
            </w:pPr>
            <w:r w:rsidRPr="0080491E">
              <w:rPr>
                <w:noProof/>
              </w:rPr>
              <w:drawing>
                <wp:inline distT="0" distB="0" distL="0" distR="0" wp14:anchorId="48B6C338" wp14:editId="266C0646">
                  <wp:extent cx="218700" cy="162000"/>
                  <wp:effectExtent l="0" t="0" r="0" b="0"/>
                  <wp:docPr id="46" name="图片 46" descr="Y:\07_说明书图纸设计\06中文安全警示标志\1中文版\2018.5图标规范\008说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Y:\07_说明书图纸设计\06中文安全警示标志\1中文版\2018.5图标规范\008说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0A8">
              <w:rPr>
                <w:rFonts w:ascii="方正兰亭黑简体" w:eastAsia="方正兰亭黑简体" w:hint="eastAsia"/>
                <w:b/>
                <w:position w:val="4"/>
                <w:sz w:val="22"/>
              </w:rPr>
              <w:t>说明</w:t>
            </w:r>
          </w:p>
        </w:tc>
        <w:tc>
          <w:tcPr>
            <w:tcW w:w="6095" w:type="dxa"/>
            <w:vAlign w:val="center"/>
          </w:tcPr>
          <w:p w:rsidR="006D2CDA" w:rsidRPr="0080491E" w:rsidRDefault="006D2CDA" w:rsidP="00D50D18">
            <w:pPr>
              <w:pStyle w:val="afe"/>
            </w:pPr>
            <w:r w:rsidRPr="0080491E">
              <w:rPr>
                <w:rFonts w:hint="eastAsia"/>
              </w:rPr>
              <w:t>表示是正文的附加信息，是对正文的强调和补充。</w:t>
            </w:r>
          </w:p>
        </w:tc>
      </w:tr>
    </w:tbl>
    <w:p w:rsidR="006D2CDA" w:rsidRDefault="006D2CDA" w:rsidP="006D2CDA">
      <w:pPr>
        <w:pStyle w:val="af2"/>
        <w:spacing w:before="156" w:after="156"/>
      </w:pPr>
      <w:r>
        <w:rPr>
          <w:rFonts w:hint="eastAsia"/>
        </w:rPr>
        <w:t>修订记录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1108"/>
        <w:gridCol w:w="1140"/>
        <w:gridCol w:w="3698"/>
        <w:gridCol w:w="1701"/>
      </w:tblGrid>
      <w:tr w:rsidR="00740FE1" w:rsidRPr="00CC7470" w:rsidTr="00740FE1">
        <w:trPr>
          <w:cantSplit/>
          <w:trHeight w:val="253"/>
          <w:tblHeader/>
        </w:trPr>
        <w:tc>
          <w:tcPr>
            <w:tcW w:w="1141" w:type="dxa"/>
            <w:shd w:val="clear" w:color="auto" w:fill="D9D9D9"/>
            <w:vAlign w:val="center"/>
          </w:tcPr>
          <w:p w:rsidR="00740FE1" w:rsidRPr="00CC7470" w:rsidRDefault="00740FE1" w:rsidP="00740FE1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108" w:type="dxa"/>
            <w:shd w:val="clear" w:color="auto" w:fill="D9D9D9"/>
          </w:tcPr>
          <w:p w:rsidR="00740FE1" w:rsidRDefault="00740FE1" w:rsidP="00740FE1">
            <w:pPr>
              <w:pStyle w:val="aff"/>
            </w:pPr>
            <w:r>
              <w:rPr>
                <w:rFonts w:hint="eastAsia"/>
              </w:rPr>
              <w:t>修订者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740FE1" w:rsidRPr="00CC7470" w:rsidRDefault="00740FE1" w:rsidP="00740FE1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698" w:type="dxa"/>
            <w:shd w:val="clear" w:color="auto" w:fill="D9D9D9"/>
            <w:vAlign w:val="center"/>
          </w:tcPr>
          <w:p w:rsidR="00740FE1" w:rsidRPr="00CC7470" w:rsidRDefault="00740FE1" w:rsidP="00740FE1">
            <w:pPr>
              <w:pStyle w:val="aff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740FE1" w:rsidRDefault="00740FE1" w:rsidP="00740FE1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740FE1" w:rsidRPr="00CC7470" w:rsidTr="00740FE1">
        <w:trPr>
          <w:cantSplit/>
          <w:trHeight w:val="175"/>
        </w:trPr>
        <w:tc>
          <w:tcPr>
            <w:tcW w:w="1141" w:type="dxa"/>
            <w:vAlign w:val="center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张黎</w:t>
            </w:r>
          </w:p>
        </w:tc>
        <w:tc>
          <w:tcPr>
            <w:tcW w:w="1140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V1.0</w:t>
            </w:r>
          </w:p>
        </w:tc>
        <w:tc>
          <w:tcPr>
            <w:tcW w:w="369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初稿</w:t>
            </w:r>
          </w:p>
        </w:tc>
        <w:tc>
          <w:tcPr>
            <w:tcW w:w="1701" w:type="dxa"/>
          </w:tcPr>
          <w:p w:rsidR="00740FE1" w:rsidRPr="00740FE1" w:rsidRDefault="00740FE1" w:rsidP="00740FE1">
            <w:pPr>
              <w:pStyle w:val="afe"/>
            </w:pPr>
            <w:r w:rsidRPr="00740FE1">
              <w:t>201</w:t>
            </w:r>
            <w:r w:rsidRPr="00740FE1">
              <w:rPr>
                <w:rFonts w:hint="eastAsia"/>
              </w:rPr>
              <w:t>7/8</w:t>
            </w:r>
            <w:r w:rsidRPr="00740FE1">
              <w:t>/</w:t>
            </w:r>
            <w:r w:rsidRPr="00740FE1">
              <w:rPr>
                <w:rFonts w:hint="eastAsia"/>
              </w:rPr>
              <w:t>30</w:t>
            </w:r>
          </w:p>
        </w:tc>
      </w:tr>
      <w:tr w:rsidR="00740FE1" w:rsidRPr="00CC7470" w:rsidTr="00740FE1">
        <w:trPr>
          <w:cantSplit/>
          <w:trHeight w:val="186"/>
        </w:trPr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2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杨坤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V1.1</w:t>
            </w:r>
          </w:p>
        </w:tc>
        <w:tc>
          <w:tcPr>
            <w:tcW w:w="3698" w:type="dxa"/>
            <w:tcBorders>
              <w:top w:val="single" w:sz="4" w:space="0" w:color="auto"/>
            </w:tcBorders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增加人员相关接口详情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2017/11/13</w:t>
            </w:r>
          </w:p>
        </w:tc>
      </w:tr>
      <w:tr w:rsidR="00740FE1" w:rsidRPr="00CC7470" w:rsidTr="00740FE1">
        <w:trPr>
          <w:cantSplit/>
          <w:trHeight w:val="303"/>
        </w:trPr>
        <w:tc>
          <w:tcPr>
            <w:tcW w:w="1141" w:type="dxa"/>
            <w:vAlign w:val="center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3</w:t>
            </w:r>
          </w:p>
        </w:tc>
        <w:tc>
          <w:tcPr>
            <w:tcW w:w="110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沈剑桥</w:t>
            </w:r>
          </w:p>
        </w:tc>
        <w:tc>
          <w:tcPr>
            <w:tcW w:w="1140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V1.2</w:t>
            </w:r>
          </w:p>
        </w:tc>
        <w:tc>
          <w:tcPr>
            <w:tcW w:w="369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删除</w:t>
            </w:r>
            <w:r w:rsidRPr="00740FE1">
              <w:rPr>
                <w:rFonts w:hint="eastAsia"/>
              </w:rPr>
              <w:t>2.5.2</w:t>
            </w:r>
            <w:r w:rsidRPr="00740FE1">
              <w:rPr>
                <w:rFonts w:hint="eastAsia"/>
              </w:rPr>
              <w:t>的参数</w:t>
            </w:r>
            <w:r w:rsidRPr="00740FE1">
              <w:rPr>
                <w:rFonts w:hint="eastAsia"/>
              </w:rPr>
              <w:t>2,3</w:t>
            </w:r>
            <w:r w:rsidRPr="00740FE1">
              <w:rPr>
                <w:rFonts w:hint="eastAsia"/>
              </w:rPr>
              <w:t>（落，停止）</w:t>
            </w:r>
          </w:p>
        </w:tc>
        <w:tc>
          <w:tcPr>
            <w:tcW w:w="1701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2017/12/21</w:t>
            </w:r>
          </w:p>
        </w:tc>
      </w:tr>
      <w:tr w:rsidR="00740FE1" w:rsidRPr="00CC7470" w:rsidTr="00740FE1">
        <w:trPr>
          <w:cantSplit/>
        </w:trPr>
        <w:tc>
          <w:tcPr>
            <w:tcW w:w="1141" w:type="dxa"/>
            <w:vAlign w:val="center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4</w:t>
            </w:r>
          </w:p>
        </w:tc>
        <w:tc>
          <w:tcPr>
            <w:tcW w:w="110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张永东</w:t>
            </w:r>
          </w:p>
        </w:tc>
        <w:tc>
          <w:tcPr>
            <w:tcW w:w="1140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V1.3</w:t>
            </w:r>
          </w:p>
        </w:tc>
        <w:tc>
          <w:tcPr>
            <w:tcW w:w="369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加入卡片管理</w:t>
            </w:r>
          </w:p>
        </w:tc>
        <w:tc>
          <w:tcPr>
            <w:tcW w:w="1701" w:type="dxa"/>
          </w:tcPr>
          <w:p w:rsidR="00740FE1" w:rsidRPr="00740FE1" w:rsidRDefault="00740FE1" w:rsidP="00740FE1">
            <w:pPr>
              <w:pStyle w:val="afe"/>
            </w:pPr>
            <w:r w:rsidRPr="00740FE1">
              <w:t>201</w:t>
            </w:r>
            <w:r w:rsidRPr="00740FE1">
              <w:rPr>
                <w:rFonts w:hint="eastAsia"/>
              </w:rPr>
              <w:t>8/1</w:t>
            </w:r>
            <w:r w:rsidRPr="00740FE1">
              <w:t>/</w:t>
            </w:r>
            <w:r w:rsidRPr="00740FE1">
              <w:rPr>
                <w:rFonts w:hint="eastAsia"/>
              </w:rPr>
              <w:t>30</w:t>
            </w:r>
          </w:p>
        </w:tc>
      </w:tr>
      <w:tr w:rsidR="00740FE1" w:rsidRPr="00CC7470" w:rsidTr="00740FE1">
        <w:trPr>
          <w:cantSplit/>
          <w:trHeight w:val="227"/>
        </w:trPr>
        <w:tc>
          <w:tcPr>
            <w:tcW w:w="1141" w:type="dxa"/>
            <w:vAlign w:val="center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5</w:t>
            </w:r>
          </w:p>
        </w:tc>
        <w:tc>
          <w:tcPr>
            <w:tcW w:w="110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杨坤</w:t>
            </w:r>
          </w:p>
        </w:tc>
        <w:tc>
          <w:tcPr>
            <w:tcW w:w="1140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V1.4</w:t>
            </w:r>
          </w:p>
        </w:tc>
        <w:tc>
          <w:tcPr>
            <w:tcW w:w="369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更正接口</w:t>
            </w:r>
            <w:r w:rsidRPr="00740FE1">
              <w:rPr>
                <w:rFonts w:hint="eastAsia"/>
              </w:rPr>
              <w:t>2.2.3</w:t>
            </w:r>
            <w:r w:rsidRPr="00740FE1">
              <w:rPr>
                <w:rFonts w:hint="eastAsia"/>
              </w:rPr>
              <w:t>接口参数</w:t>
            </w:r>
          </w:p>
        </w:tc>
        <w:tc>
          <w:tcPr>
            <w:tcW w:w="1701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2018/03/13</w:t>
            </w:r>
          </w:p>
        </w:tc>
      </w:tr>
      <w:tr w:rsidR="00740FE1" w:rsidRPr="00CC7470" w:rsidTr="00740FE1">
        <w:trPr>
          <w:cantSplit/>
          <w:trHeight w:val="227"/>
        </w:trPr>
        <w:tc>
          <w:tcPr>
            <w:tcW w:w="1141" w:type="dxa"/>
            <w:vAlign w:val="center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6</w:t>
            </w:r>
          </w:p>
        </w:tc>
        <w:tc>
          <w:tcPr>
            <w:tcW w:w="110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张永东</w:t>
            </w:r>
          </w:p>
        </w:tc>
        <w:tc>
          <w:tcPr>
            <w:tcW w:w="1140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V1.5</w:t>
            </w:r>
          </w:p>
        </w:tc>
        <w:tc>
          <w:tcPr>
            <w:tcW w:w="3698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2.9</w:t>
            </w:r>
            <w:r w:rsidRPr="00740FE1">
              <w:rPr>
                <w:rFonts w:hint="eastAsia"/>
              </w:rPr>
              <w:t>补全人员有效期参数</w:t>
            </w:r>
          </w:p>
        </w:tc>
        <w:tc>
          <w:tcPr>
            <w:tcW w:w="1701" w:type="dxa"/>
          </w:tcPr>
          <w:p w:rsidR="00740FE1" w:rsidRPr="00740FE1" w:rsidRDefault="00740FE1" w:rsidP="00740FE1">
            <w:pPr>
              <w:pStyle w:val="afe"/>
            </w:pPr>
            <w:r w:rsidRPr="00740FE1">
              <w:rPr>
                <w:rFonts w:hint="eastAsia"/>
              </w:rPr>
              <w:t>2018/03/23</w:t>
            </w:r>
          </w:p>
        </w:tc>
      </w:tr>
      <w:tr w:rsidR="00102E18" w:rsidRPr="00CC7470" w:rsidTr="00740FE1">
        <w:trPr>
          <w:cantSplit/>
          <w:trHeight w:val="227"/>
        </w:trPr>
        <w:tc>
          <w:tcPr>
            <w:tcW w:w="1141" w:type="dxa"/>
            <w:vAlign w:val="center"/>
          </w:tcPr>
          <w:p w:rsidR="00102E18" w:rsidRPr="00740FE1" w:rsidRDefault="00102E18" w:rsidP="00740FE1">
            <w:pPr>
              <w:pStyle w:val="afe"/>
            </w:pPr>
            <w:r>
              <w:rPr>
                <w:rFonts w:hint="eastAsia"/>
              </w:rPr>
              <w:t>7</w:t>
            </w:r>
          </w:p>
        </w:tc>
        <w:tc>
          <w:tcPr>
            <w:tcW w:w="1108" w:type="dxa"/>
          </w:tcPr>
          <w:p w:rsidR="00102E18" w:rsidRPr="00740FE1" w:rsidRDefault="00102E18" w:rsidP="00740FE1">
            <w:pPr>
              <w:pStyle w:val="afe"/>
            </w:pPr>
            <w:r>
              <w:rPr>
                <w:rFonts w:hint="eastAsia"/>
              </w:rPr>
              <w:t>张强</w:t>
            </w:r>
          </w:p>
        </w:tc>
        <w:tc>
          <w:tcPr>
            <w:tcW w:w="1140" w:type="dxa"/>
          </w:tcPr>
          <w:p w:rsidR="00102E18" w:rsidRPr="00740FE1" w:rsidRDefault="00102E18" w:rsidP="00740FE1">
            <w:pPr>
              <w:pStyle w:val="afe"/>
            </w:pPr>
            <w:r>
              <w:rPr>
                <w:rFonts w:hint="eastAsia"/>
              </w:rPr>
              <w:t>V1.6</w:t>
            </w:r>
          </w:p>
        </w:tc>
        <w:tc>
          <w:tcPr>
            <w:tcW w:w="3698" w:type="dxa"/>
          </w:tcPr>
          <w:p w:rsidR="00102E18" w:rsidRPr="00740FE1" w:rsidRDefault="00102E18" w:rsidP="00740FE1">
            <w:pPr>
              <w:pStyle w:val="afe"/>
            </w:pPr>
            <w:r>
              <w:rPr>
                <w:rFonts w:hint="eastAsia"/>
              </w:rPr>
              <w:t>补充停车预约接口参数</w:t>
            </w:r>
          </w:p>
        </w:tc>
        <w:tc>
          <w:tcPr>
            <w:tcW w:w="1701" w:type="dxa"/>
          </w:tcPr>
          <w:p w:rsidR="00102E18" w:rsidRPr="00102E18" w:rsidRDefault="00102E18" w:rsidP="00740FE1">
            <w:pPr>
              <w:pStyle w:val="afe"/>
            </w:pPr>
            <w:r>
              <w:rPr>
                <w:rFonts w:hint="eastAsia"/>
              </w:rPr>
              <w:t>2018/11/09</w:t>
            </w:r>
          </w:p>
        </w:tc>
      </w:tr>
      <w:tr w:rsidR="00EF7E87" w:rsidRPr="00CC7470" w:rsidTr="00740FE1">
        <w:trPr>
          <w:cantSplit/>
          <w:trHeight w:val="227"/>
        </w:trPr>
        <w:tc>
          <w:tcPr>
            <w:tcW w:w="1141" w:type="dxa"/>
            <w:vAlign w:val="center"/>
          </w:tcPr>
          <w:p w:rsidR="00EF7E87" w:rsidRDefault="00EF7E87" w:rsidP="00740FE1">
            <w:pPr>
              <w:pStyle w:val="afe"/>
            </w:pPr>
            <w:r>
              <w:rPr>
                <w:rFonts w:hint="eastAsia"/>
              </w:rPr>
              <w:t>8</w:t>
            </w:r>
          </w:p>
        </w:tc>
        <w:tc>
          <w:tcPr>
            <w:tcW w:w="1108" w:type="dxa"/>
          </w:tcPr>
          <w:p w:rsidR="00EF7E87" w:rsidRDefault="00EF7E87" w:rsidP="00740FE1">
            <w:pPr>
              <w:pStyle w:val="afe"/>
            </w:pPr>
            <w:r>
              <w:rPr>
                <w:rFonts w:hint="eastAsia"/>
              </w:rPr>
              <w:t>雷勇</w:t>
            </w:r>
          </w:p>
        </w:tc>
        <w:tc>
          <w:tcPr>
            <w:tcW w:w="1140" w:type="dxa"/>
          </w:tcPr>
          <w:p w:rsidR="00EF7E87" w:rsidRDefault="00EF7E87" w:rsidP="00740FE1">
            <w:pPr>
              <w:pStyle w:val="afe"/>
            </w:pPr>
            <w:r>
              <w:rPr>
                <w:rFonts w:hint="eastAsia"/>
              </w:rPr>
              <w:t>V1.7</w:t>
            </w:r>
          </w:p>
        </w:tc>
        <w:tc>
          <w:tcPr>
            <w:tcW w:w="3698" w:type="dxa"/>
          </w:tcPr>
          <w:p w:rsidR="00EF7E87" w:rsidRDefault="00EF7E87" w:rsidP="00740FE1">
            <w:pPr>
              <w:pStyle w:val="afe"/>
            </w:pPr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传参补充</w:t>
            </w:r>
          </w:p>
        </w:tc>
        <w:tc>
          <w:tcPr>
            <w:tcW w:w="1701" w:type="dxa"/>
          </w:tcPr>
          <w:p w:rsidR="00EF7E87" w:rsidRDefault="00EF7E87" w:rsidP="00740FE1">
            <w:pPr>
              <w:pStyle w:val="afe"/>
            </w:pPr>
            <w:r>
              <w:rPr>
                <w:rFonts w:hint="eastAsia"/>
              </w:rPr>
              <w:t>2018/11/22</w:t>
            </w:r>
          </w:p>
        </w:tc>
      </w:tr>
      <w:tr w:rsidR="007532BE" w:rsidRPr="00CC7470" w:rsidTr="00740FE1">
        <w:trPr>
          <w:cantSplit/>
          <w:trHeight w:val="227"/>
        </w:trPr>
        <w:tc>
          <w:tcPr>
            <w:tcW w:w="1141" w:type="dxa"/>
            <w:vAlign w:val="center"/>
          </w:tcPr>
          <w:p w:rsidR="007532BE" w:rsidRDefault="007532BE" w:rsidP="00740FE1">
            <w:pPr>
              <w:pStyle w:val="afe"/>
            </w:pPr>
            <w:r>
              <w:rPr>
                <w:rFonts w:hint="eastAsia"/>
              </w:rPr>
              <w:t>9</w:t>
            </w:r>
          </w:p>
        </w:tc>
        <w:tc>
          <w:tcPr>
            <w:tcW w:w="1108" w:type="dxa"/>
          </w:tcPr>
          <w:p w:rsidR="007532BE" w:rsidRDefault="007532BE" w:rsidP="00740FE1">
            <w:pPr>
              <w:pStyle w:val="afe"/>
            </w:pPr>
            <w:r>
              <w:rPr>
                <w:rFonts w:hint="eastAsia"/>
              </w:rPr>
              <w:t>张强</w:t>
            </w:r>
          </w:p>
        </w:tc>
        <w:tc>
          <w:tcPr>
            <w:tcW w:w="1140" w:type="dxa"/>
          </w:tcPr>
          <w:p w:rsidR="007532BE" w:rsidRDefault="007532BE" w:rsidP="00740FE1">
            <w:pPr>
              <w:pStyle w:val="afe"/>
            </w:pPr>
            <w:r>
              <w:rPr>
                <w:rFonts w:hint="eastAsia"/>
              </w:rPr>
              <w:t>V1.8</w:t>
            </w:r>
          </w:p>
        </w:tc>
        <w:tc>
          <w:tcPr>
            <w:tcW w:w="3698" w:type="dxa"/>
          </w:tcPr>
          <w:p w:rsidR="007532BE" w:rsidRDefault="007532BE" w:rsidP="00740FE1">
            <w:pPr>
              <w:pStyle w:val="afe"/>
            </w:pPr>
            <w:r>
              <w:rPr>
                <w:rFonts w:hint="eastAsia"/>
              </w:rPr>
              <w:t>补充根据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查询车辆接口</w:t>
            </w:r>
          </w:p>
        </w:tc>
        <w:tc>
          <w:tcPr>
            <w:tcW w:w="1701" w:type="dxa"/>
          </w:tcPr>
          <w:p w:rsidR="007532BE" w:rsidRPr="007532BE" w:rsidRDefault="007532BE" w:rsidP="00740FE1">
            <w:pPr>
              <w:pStyle w:val="afe"/>
            </w:pPr>
            <w:r>
              <w:rPr>
                <w:rFonts w:hint="eastAsia"/>
              </w:rPr>
              <w:t>2019/02/20</w:t>
            </w:r>
          </w:p>
        </w:tc>
      </w:tr>
    </w:tbl>
    <w:p w:rsidR="00260F36" w:rsidRPr="00260F36" w:rsidRDefault="00260F36" w:rsidP="00F637A5">
      <w:pPr>
        <w:pStyle w:val="ae"/>
        <w:ind w:leftChars="190" w:left="399"/>
      </w:pPr>
    </w:p>
    <w:p w:rsidR="00260F36" w:rsidRPr="00260F36" w:rsidRDefault="00260F36" w:rsidP="00260F36">
      <w:pPr>
        <w:pStyle w:val="ae"/>
        <w:ind w:left="840"/>
        <w:sectPr w:rsidR="00260F36" w:rsidRPr="00260F36" w:rsidSect="007257D0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p w:rsidR="00EB2689" w:rsidRDefault="00BE015C" w:rsidP="00490F64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39777C" wp14:editId="4CA99189">
                <wp:simplePos x="0" y="0"/>
                <wp:positionH relativeFrom="column">
                  <wp:posOffset>-723900</wp:posOffset>
                </wp:positionH>
                <wp:positionV relativeFrom="paragraph">
                  <wp:posOffset>622300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BE015C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BE015C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49pt;width:597pt;height:34.5pt;z-index:2516674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">
                <v:group id="组合 27" o:sp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D74D8D" w:rsidRDefault="00D74D8D" w:rsidP="00BE015C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D74D8D" w:rsidRDefault="00D74D8D" w:rsidP="00BE015C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 w:rsidR="00E257A0">
        <w:rPr>
          <w:rFonts w:hint="eastAsia"/>
        </w:rPr>
        <w:t>目录</w:t>
      </w:r>
    </w:p>
    <w:p w:rsidR="00697C02" w:rsidRDefault="001D3868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20384641" w:history="1">
        <w:r w:rsidR="00697C02" w:rsidRPr="00E47A5C">
          <w:rPr>
            <w:rStyle w:val="afa"/>
            <w:rFonts w:hint="eastAsia"/>
            <w:noProof/>
          </w:rPr>
          <w:t>法律声明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_Toc520384641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I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0384642" w:history="1">
        <w:r w:rsidR="00697C02" w:rsidRPr="00E47A5C">
          <w:rPr>
            <w:rStyle w:val="afa"/>
            <w:rFonts w:hint="eastAsia"/>
            <w:noProof/>
          </w:rPr>
          <w:t>前言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_Toc520384642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II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0384643" w:history="1">
        <w:r w:rsidR="00697C02" w:rsidRPr="00E47A5C">
          <w:rPr>
            <w:rStyle w:val="afa"/>
            <w:rFonts w:cs="Times New Roman"/>
            <w:noProof/>
          </w:rPr>
          <w:t>1</w:t>
        </w:r>
        <w:r w:rsidR="00697C02" w:rsidRPr="00E47A5C">
          <w:rPr>
            <w:rStyle w:val="af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接口说明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_Toc520384643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5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44" w:history="1">
        <w:r w:rsidR="00697C02" w:rsidRPr="00E47A5C">
          <w:rPr>
            <w:rStyle w:val="afa"/>
            <w:rFonts w:cs="Times New Roman"/>
            <w:b/>
            <w:noProof/>
          </w:rPr>
          <w:t>1.1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调用说明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_Toc520384644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5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45" w:history="1">
        <w:r w:rsidR="00697C02" w:rsidRPr="00E47A5C">
          <w:rPr>
            <w:rStyle w:val="afa"/>
            <w:rFonts w:cs="Times New Roman"/>
            <w:b/>
            <w:noProof/>
          </w:rPr>
          <w:t>1.2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参数格式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_Toc520384645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5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46" w:history="1">
        <w:r w:rsidR="00697C02" w:rsidRPr="00E47A5C">
          <w:rPr>
            <w:rStyle w:val="afa"/>
            <w:rFonts w:cs="Times New Roman"/>
            <w:b/>
            <w:noProof/>
          </w:rPr>
          <w:t>1.3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获取</w:t>
        </w:r>
        <w:r w:rsidR="00697C02" w:rsidRPr="00E47A5C">
          <w:rPr>
            <w:rStyle w:val="afa"/>
            <w:noProof/>
          </w:rPr>
          <w:t>accessToken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_Toc520384646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5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47" w:history="1">
        <w:r w:rsidR="00697C02" w:rsidRPr="00E47A5C">
          <w:rPr>
            <w:rStyle w:val="afa"/>
            <w:rFonts w:cs="Times New Roman"/>
            <w:b/>
            <w:noProof/>
          </w:rPr>
          <w:t>1.4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注意事项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_Toc520384647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6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0384648" w:history="1">
        <w:r w:rsidR="00697C02" w:rsidRPr="00E47A5C">
          <w:rPr>
            <w:rStyle w:val="afa"/>
            <w:rFonts w:cs="Times New Roman"/>
            <w:noProof/>
          </w:rPr>
          <w:t>2</w:t>
        </w:r>
        <w:r w:rsidR="00697C02" w:rsidRPr="00E47A5C">
          <w:rPr>
            <w:rStyle w:val="af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接口详情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_Toc520384648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7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49" w:history="1">
        <w:r w:rsidR="00697C02" w:rsidRPr="00E47A5C">
          <w:rPr>
            <w:rStyle w:val="afa"/>
            <w:rFonts w:cs="Times New Roman"/>
            <w:b/>
            <w:noProof/>
          </w:rPr>
          <w:t>2.1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停车场信息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_Toc520384649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7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0" w:history="1">
        <w:r w:rsidR="00697C02" w:rsidRPr="00E47A5C">
          <w:rPr>
            <w:rStyle w:val="afa"/>
            <w:noProof/>
          </w:rPr>
          <w:t>2.1.1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停车场车位统计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_Toc520384650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7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1" w:history="1">
        <w:r w:rsidR="00697C02" w:rsidRPr="00E47A5C">
          <w:rPr>
            <w:rStyle w:val="afa"/>
            <w:noProof/>
          </w:rPr>
          <w:t>2.1.2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停车场信息统计（按车场分组统计）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_Toc520384651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2" w:history="1">
        <w:r w:rsidR="00697C02" w:rsidRPr="00E47A5C">
          <w:rPr>
            <w:rStyle w:val="afa"/>
            <w:rFonts w:cs="Times New Roman"/>
            <w:b/>
            <w:noProof/>
          </w:rPr>
          <w:t>2.2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过车数据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_Toc520384652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9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3" w:history="1">
        <w:r w:rsidR="00697C02" w:rsidRPr="00E47A5C">
          <w:rPr>
            <w:rStyle w:val="afa"/>
            <w:noProof/>
          </w:rPr>
          <w:t>2.2.1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车辆进出数据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_Toc520384653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9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4" w:history="1">
        <w:r w:rsidR="00697C02" w:rsidRPr="00E47A5C">
          <w:rPr>
            <w:rStyle w:val="afa"/>
            <w:noProof/>
          </w:rPr>
          <w:t>2.2.2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过车记录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_Toc520384654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12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5" w:history="1">
        <w:r w:rsidR="00697C02" w:rsidRPr="00E47A5C">
          <w:rPr>
            <w:rStyle w:val="afa"/>
            <w:noProof/>
          </w:rPr>
          <w:t>2.2.3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收费信息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_Toc520384655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14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6" w:history="1">
        <w:r w:rsidR="00697C02" w:rsidRPr="00E47A5C">
          <w:rPr>
            <w:rStyle w:val="afa"/>
            <w:rFonts w:cs="Times New Roman"/>
            <w:b/>
            <w:noProof/>
          </w:rPr>
          <w:t>2.3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车辆管理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_Toc520384656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18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7" w:history="1">
        <w:r w:rsidR="00697C02" w:rsidRPr="00E47A5C">
          <w:rPr>
            <w:rStyle w:val="afa"/>
            <w:noProof/>
          </w:rPr>
          <w:t>2.3.1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增加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_Toc520384657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18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8" w:history="1">
        <w:r w:rsidR="00697C02" w:rsidRPr="00E47A5C">
          <w:rPr>
            <w:rStyle w:val="afa"/>
            <w:noProof/>
          </w:rPr>
          <w:t>2.3.2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删除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_Toc520384658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20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59" w:history="1">
        <w:r w:rsidR="00697C02" w:rsidRPr="00E47A5C">
          <w:rPr>
            <w:rStyle w:val="afa"/>
            <w:noProof/>
          </w:rPr>
          <w:t>2.3.3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修改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_Toc520384659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20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0" w:history="1">
        <w:r w:rsidR="00697C02" w:rsidRPr="00E47A5C">
          <w:rPr>
            <w:rStyle w:val="afa"/>
            <w:noProof/>
          </w:rPr>
          <w:t>2.3.4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查询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_Toc520384660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22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1" w:history="1">
        <w:r w:rsidR="00697C02" w:rsidRPr="00E47A5C">
          <w:rPr>
            <w:rStyle w:val="afa"/>
            <w:rFonts w:cs="Times New Roman"/>
            <w:b/>
            <w:noProof/>
          </w:rPr>
          <w:t>2.4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停车预约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_Toc520384661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2" w:history="1">
        <w:r w:rsidR="00697C02" w:rsidRPr="00E47A5C">
          <w:rPr>
            <w:rStyle w:val="afa"/>
            <w:noProof/>
          </w:rPr>
          <w:t>2.4.1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增加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_Toc520384662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3" w:history="1">
        <w:r w:rsidR="00697C02" w:rsidRPr="00E47A5C">
          <w:rPr>
            <w:rStyle w:val="afa"/>
            <w:noProof/>
          </w:rPr>
          <w:t>2.4.2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根据</w:t>
        </w:r>
        <w:r w:rsidR="00697C02" w:rsidRPr="00E47A5C">
          <w:rPr>
            <w:rStyle w:val="afa"/>
            <w:noProof/>
          </w:rPr>
          <w:t>ID</w:t>
        </w:r>
        <w:r w:rsidR="00697C02" w:rsidRPr="00E47A5C">
          <w:rPr>
            <w:rStyle w:val="afa"/>
            <w:rFonts w:hint="eastAsia"/>
            <w:noProof/>
          </w:rPr>
          <w:t>删除</w:t>
        </w:r>
        <w:r w:rsidR="00697C02" w:rsidRPr="00E47A5C">
          <w:rPr>
            <w:rStyle w:val="afa"/>
            <w:noProof/>
          </w:rPr>
          <w:t>`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_Toc520384663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26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4" w:history="1">
        <w:r w:rsidR="00697C02" w:rsidRPr="00E47A5C">
          <w:rPr>
            <w:rStyle w:val="afa"/>
            <w:noProof/>
          </w:rPr>
          <w:t>2.4.3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根据预约单号删除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_Toc520384664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26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5" w:history="1">
        <w:r w:rsidR="00697C02" w:rsidRPr="00E47A5C">
          <w:rPr>
            <w:rStyle w:val="afa"/>
            <w:rFonts w:cs="Times New Roman"/>
            <w:b/>
            <w:noProof/>
          </w:rPr>
          <w:t>2.5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设备管理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_Toc520384665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27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6" w:history="1">
        <w:r w:rsidR="00697C02" w:rsidRPr="00E47A5C">
          <w:rPr>
            <w:rStyle w:val="afa"/>
            <w:noProof/>
          </w:rPr>
          <w:t>2.5.1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获取道闸信息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_Toc520384666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27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7" w:history="1">
        <w:r w:rsidR="00697C02" w:rsidRPr="00E47A5C">
          <w:rPr>
            <w:rStyle w:val="afa"/>
            <w:noProof/>
          </w:rPr>
          <w:t>2.5.2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道闸控制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_Toc520384667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8" w:history="1">
        <w:r w:rsidR="00697C02" w:rsidRPr="00E47A5C">
          <w:rPr>
            <w:rStyle w:val="afa"/>
            <w:rFonts w:cs="Times New Roman"/>
            <w:b/>
            <w:noProof/>
          </w:rPr>
          <w:t>2.6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停车预缴费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_Toc520384668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69" w:history="1">
        <w:r w:rsidR="00697C02" w:rsidRPr="00E47A5C">
          <w:rPr>
            <w:rStyle w:val="afa"/>
            <w:noProof/>
          </w:rPr>
          <w:t>2.6.1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查询车辆应缴费用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_Toc520384669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28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0" w:history="1">
        <w:r w:rsidR="00697C02" w:rsidRPr="00E47A5C">
          <w:rPr>
            <w:rStyle w:val="afa"/>
            <w:noProof/>
          </w:rPr>
          <w:t>2.6.2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缴费成功通知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_Toc520384670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30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1" w:history="1">
        <w:r w:rsidR="00697C02" w:rsidRPr="00E47A5C">
          <w:rPr>
            <w:rStyle w:val="afa"/>
            <w:rFonts w:cs="Times New Roman"/>
            <w:b/>
            <w:noProof/>
          </w:rPr>
          <w:t>2.7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充值缴费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_Toc520384671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31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2" w:history="1">
        <w:r w:rsidR="00697C02" w:rsidRPr="00E47A5C">
          <w:rPr>
            <w:rStyle w:val="afa"/>
            <w:noProof/>
          </w:rPr>
          <w:t>2.7.1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月卡用户查询上次充值信息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_Toc520384672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31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3" w:history="1">
        <w:r w:rsidR="00697C02" w:rsidRPr="00E47A5C">
          <w:rPr>
            <w:rStyle w:val="afa"/>
            <w:noProof/>
          </w:rPr>
          <w:t>2.7.2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月卡用户充值确认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_Toc520384673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33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4" w:history="1">
        <w:r w:rsidR="00697C02" w:rsidRPr="00E47A5C">
          <w:rPr>
            <w:rStyle w:val="afa"/>
            <w:rFonts w:cs="Times New Roman"/>
            <w:b/>
            <w:noProof/>
          </w:rPr>
          <w:t>2.8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出口缴费（</w:t>
        </w:r>
        <w:r w:rsidR="00697C02" w:rsidRPr="00E47A5C">
          <w:rPr>
            <w:rStyle w:val="afa"/>
            <w:noProof/>
          </w:rPr>
          <w:t>1.6</w:t>
        </w:r>
        <w:r w:rsidR="00697C02" w:rsidRPr="00E47A5C">
          <w:rPr>
            <w:rStyle w:val="afa"/>
            <w:rFonts w:hint="eastAsia"/>
            <w:noProof/>
          </w:rPr>
          <w:t>版本功能）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_Toc520384674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5" w:history="1">
        <w:r w:rsidR="00697C02" w:rsidRPr="00E47A5C">
          <w:rPr>
            <w:rStyle w:val="afa"/>
            <w:noProof/>
          </w:rPr>
          <w:t>2.8.1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获取出口车辆信息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_Toc520384675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6" w:history="1">
        <w:r w:rsidR="00697C02" w:rsidRPr="00E47A5C">
          <w:rPr>
            <w:rStyle w:val="afa"/>
            <w:noProof/>
          </w:rPr>
          <w:t>2.8.2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收费成功通知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_Toc520384676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35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7" w:history="1">
        <w:r w:rsidR="00697C02" w:rsidRPr="00E47A5C">
          <w:rPr>
            <w:rStyle w:val="afa"/>
            <w:rFonts w:cs="Times New Roman"/>
            <w:b/>
            <w:noProof/>
          </w:rPr>
          <w:t>2.9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人员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_Toc520384677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36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8" w:history="1">
        <w:r w:rsidR="00697C02" w:rsidRPr="00E47A5C">
          <w:rPr>
            <w:rStyle w:val="afa"/>
            <w:noProof/>
          </w:rPr>
          <w:t>2.9.1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增加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_Toc520384678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36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79" w:history="1">
        <w:r w:rsidR="00697C02" w:rsidRPr="00E47A5C">
          <w:rPr>
            <w:rStyle w:val="afa"/>
            <w:noProof/>
          </w:rPr>
          <w:t>2.9.2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删除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_Toc520384679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38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0" w:history="1">
        <w:r w:rsidR="00697C02" w:rsidRPr="00E47A5C">
          <w:rPr>
            <w:rStyle w:val="afa"/>
            <w:noProof/>
          </w:rPr>
          <w:t>2.9.3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修改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_Toc520384680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39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1" w:history="1">
        <w:r w:rsidR="00697C02" w:rsidRPr="00E47A5C">
          <w:rPr>
            <w:rStyle w:val="afa"/>
            <w:noProof/>
          </w:rPr>
          <w:t>2.9.4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分页查询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_Toc520384681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41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2" w:history="1">
        <w:r w:rsidR="00697C02" w:rsidRPr="00E47A5C">
          <w:rPr>
            <w:rStyle w:val="afa"/>
            <w:noProof/>
          </w:rPr>
          <w:t>2.9.5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根据</w:t>
        </w:r>
        <w:r w:rsidR="00697C02" w:rsidRPr="00E47A5C">
          <w:rPr>
            <w:rStyle w:val="afa"/>
            <w:noProof/>
          </w:rPr>
          <w:t>id</w:t>
        </w:r>
        <w:r w:rsidR="00697C02" w:rsidRPr="00E47A5C">
          <w:rPr>
            <w:rStyle w:val="afa"/>
            <w:rFonts w:hint="eastAsia"/>
            <w:noProof/>
          </w:rPr>
          <w:t>查询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_Toc520384682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42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3" w:history="1">
        <w:r w:rsidR="00697C02" w:rsidRPr="00E47A5C">
          <w:rPr>
            <w:rStyle w:val="afa"/>
            <w:rFonts w:cs="Times New Roman"/>
            <w:b/>
            <w:noProof/>
          </w:rPr>
          <w:t>2.10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卡片管理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_Toc520384683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4" w:history="1">
        <w:r w:rsidR="00697C02" w:rsidRPr="00E47A5C">
          <w:rPr>
            <w:rStyle w:val="afa"/>
            <w:noProof/>
          </w:rPr>
          <w:t>2.10.1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增加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_Toc520384684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44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5" w:history="1">
        <w:r w:rsidR="00697C02" w:rsidRPr="00E47A5C">
          <w:rPr>
            <w:rStyle w:val="afa"/>
            <w:noProof/>
          </w:rPr>
          <w:t>2.10.2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删除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_Toc520384685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45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6" w:history="1">
        <w:r w:rsidR="00697C02" w:rsidRPr="00E47A5C">
          <w:rPr>
            <w:rStyle w:val="afa"/>
            <w:noProof/>
          </w:rPr>
          <w:t>2.10.3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修改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_Toc520384686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46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7" w:history="1">
        <w:r w:rsidR="00697C02" w:rsidRPr="00E47A5C">
          <w:rPr>
            <w:rStyle w:val="afa"/>
            <w:noProof/>
          </w:rPr>
          <w:t>2.10.4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分页查询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_Toc520384687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47</w:t>
        </w:r>
        <w:r w:rsidR="00697C02">
          <w:rPr>
            <w:noProof/>
            <w:webHidden/>
          </w:rPr>
          <w:fldChar w:fldCharType="end"/>
        </w:r>
      </w:hyperlink>
    </w:p>
    <w:p w:rsidR="00697C02" w:rsidRDefault="0080354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84688" w:history="1">
        <w:r w:rsidR="00697C02" w:rsidRPr="00E47A5C">
          <w:rPr>
            <w:rStyle w:val="afa"/>
            <w:noProof/>
          </w:rPr>
          <w:t>2.10.5</w:t>
        </w:r>
        <w:r w:rsidR="00697C02" w:rsidRPr="00E47A5C">
          <w:rPr>
            <w:rStyle w:val="afa"/>
            <w:rFonts w:hint="eastAsia"/>
            <w:noProof/>
          </w:rPr>
          <w:t xml:space="preserve"> </w:t>
        </w:r>
        <w:r w:rsidR="00697C02" w:rsidRPr="00E47A5C">
          <w:rPr>
            <w:rStyle w:val="afa"/>
            <w:rFonts w:hint="eastAsia"/>
            <w:noProof/>
          </w:rPr>
          <w:t>条件查询</w:t>
        </w:r>
        <w:r w:rsidR="00697C02">
          <w:rPr>
            <w:noProof/>
            <w:webHidden/>
          </w:rPr>
          <w:tab/>
        </w:r>
        <w:r w:rsidR="00697C02">
          <w:rPr>
            <w:noProof/>
            <w:webHidden/>
          </w:rPr>
          <w:fldChar w:fldCharType="begin"/>
        </w:r>
        <w:r w:rsidR="00697C02">
          <w:rPr>
            <w:noProof/>
            <w:webHidden/>
          </w:rPr>
          <w:instrText xml:space="preserve"> PAGEREF _Toc520384688 \h </w:instrText>
        </w:r>
        <w:r w:rsidR="00697C02">
          <w:rPr>
            <w:noProof/>
            <w:webHidden/>
          </w:rPr>
        </w:r>
        <w:r w:rsidR="00697C02">
          <w:rPr>
            <w:noProof/>
            <w:webHidden/>
          </w:rPr>
          <w:fldChar w:fldCharType="separate"/>
        </w:r>
        <w:r w:rsidR="00697C02">
          <w:rPr>
            <w:noProof/>
            <w:webHidden/>
          </w:rPr>
          <w:t>48</w:t>
        </w:r>
        <w:r w:rsidR="00697C02">
          <w:rPr>
            <w:noProof/>
            <w:webHidden/>
          </w:rPr>
          <w:fldChar w:fldCharType="end"/>
        </w:r>
      </w:hyperlink>
    </w:p>
    <w:p w:rsidR="00EB2689" w:rsidRDefault="001D3868">
      <w:r>
        <w:rPr>
          <w:b/>
        </w:rPr>
        <w:fldChar w:fldCharType="end"/>
      </w:r>
    </w:p>
    <w:p w:rsidR="006522A4" w:rsidRDefault="006522A4">
      <w:pPr>
        <w:sectPr w:rsidR="006522A4" w:rsidSect="00BE015C">
          <w:footerReference w:type="default" r:id="rId23"/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3" w:name="_Toc378152826"/>
    <w:bookmarkStart w:id="4" w:name="_Toc520384643"/>
    <w:p w:rsidR="00EB2689" w:rsidRDefault="00B37492" w:rsidP="00490F64">
      <w:pPr>
        <w:pStyle w:val="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41052B" wp14:editId="797018A3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7581900" cy="4381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1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B37492"/>
                            </w:txbxContent>
                          </wps:txbx>
                          <wps:bodyPr rtlCol="0" anchor="ctr"/>
                        </wps:wsp>
                        <wps:wsp>
                          <wps:cNvPr id="19" name="直角三角形 1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B37492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45" style="position:absolute;left:0;text-align:left;margin-left:-56.25pt;margin-top:46.75pt;width:597pt;height:34.5pt;z-index:25166950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">
                <v:group id="组合 27" o:sp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sj8MA&#10;AADbAAAADwAAAGRycy9kb3ducmV2LnhtbESPQW/CMAyF75P4D5GRuI0UDmjrCAhVDHGZtIX+AKvx&#10;2orGqZoMWn79fJi0m633/N7n7X70nbrRENvABlbLDBRxFVzLtYHy8v78AiomZIddYDIwUYT9bva0&#10;xdyFO3/RzaZaSQjHHA00KfW51rFqyGNchp5YtO8weEyyDrV2A94l3Hd6nWUb7bFlaWiwp6Kh6mp/&#10;vIHs9Hm002NdUvFqy7iZrP6oC2MW8/HwBirRmP7Nf9dnJ/gCK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sj8MAAADbAAAADwAAAAAAAAAAAAAAAACYAgAAZHJzL2Rv&#10;d25yZXYueG1sUEsFBgAAAAAEAAQA9QAAAIgDAAAAAA==&#10;" fillcolor="#5a5a5a [2109]" stroked="f" strokeweight="2pt">
                    <v:textbox>
                      <w:txbxContent>
                        <w:p w:rsidR="00D74D8D" w:rsidRDefault="00D74D8D" w:rsidP="00B37492"/>
                      </w:txbxContent>
                    </v:textbox>
                  </v:rect>
                  <v:shape id="直角三角形 19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mvMEA&#10;AADbAAAADwAAAGRycy9kb3ducmV2LnhtbERPTYvCMBC9C/sfwix4EU3Xg+5Wo8iC4EFFq+B1bGbb&#10;ss2kNrHWf28Ewds83udM560pRUO1Kywr+BpEIIhTqwvOFBwPy/43COeRNZaWScGdHMxnH50pxtre&#10;eE9N4jMRQtjFqCD3voqldGlOBt3AVsSB+7O1QR9gnUld4y2Em1IOo2gkDRYcGnKs6Den9D+5GgXn&#10;5njamM2hcot2u1tfeimPtVOq+9kuJiA8tf4tfrlXOsz/gecv4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mJrzBAAAA2wAAAA8AAAAAAAAAAAAAAAAAmAIAAGRycy9kb3du&#10;cmV2LnhtbFBLBQYAAAAABAAEAPUAAACGAwAAAAA=&#10;" fillcolor="#c00000" stroked="f" strokeweight="2pt">
                    <v:textbox>
                      <w:txbxContent>
                        <w:p w:rsidR="00D74D8D" w:rsidRDefault="00D74D8D" w:rsidP="00B37492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ZLMIA&#10;AADbAAAADwAAAGRycy9kb3ducmV2LnhtbERPTWvCQBC9C/6HZQq9mU2TIhKzSlEs9iIavXgbsmMS&#10;mp0N2W1M++u7B8Hj433n69G0YqDeNZYVvEUxCOLS6oYrBZfzbrYA4TyyxtYyKfglB+vVdJJjpu2d&#10;TzQUvhIhhF2GCmrvu0xKV9Zk0EW2Iw7czfYGfYB9JXWP9xBuWpnE8VwabDg01NjRpqbyu/gxCran&#10;z9TPL+2xKP++ivfDdUjj/aDU68v4sQThafRP8cO91wqSsD58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Vks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bookmarkEnd w:id="3"/>
      <w:r w:rsidR="00740FE1">
        <w:rPr>
          <w:rFonts w:hint="eastAsia"/>
        </w:rPr>
        <w:t>接口说明</w:t>
      </w:r>
      <w:bookmarkEnd w:id="4"/>
    </w:p>
    <w:p w:rsidR="00EB2689" w:rsidRPr="003827F0" w:rsidRDefault="00740FE1" w:rsidP="003827F0">
      <w:pPr>
        <w:pStyle w:val="2"/>
        <w:spacing w:before="624" w:after="312"/>
      </w:pPr>
      <w:bookmarkStart w:id="5" w:name="_Toc520384644"/>
      <w:r>
        <w:rPr>
          <w:rFonts w:hint="eastAsia"/>
        </w:rPr>
        <w:t>调用说明</w:t>
      </w:r>
      <w:bookmarkEnd w:id="5"/>
    </w:p>
    <w:p w:rsidR="00740FE1" w:rsidRDefault="00740FE1" w:rsidP="00740FE1">
      <w:pPr>
        <w:pStyle w:val="ae"/>
        <w:ind w:left="840"/>
      </w:pPr>
      <w:r>
        <w:rPr>
          <w:rFonts w:hint="eastAsia"/>
        </w:rPr>
        <w:t>接口通过</w:t>
      </w:r>
      <w:r>
        <w:rPr>
          <w:rFonts w:hint="eastAsia"/>
        </w:rPr>
        <w:t>http</w:t>
      </w:r>
      <w:r>
        <w:rPr>
          <w:rFonts w:hint="eastAsia"/>
        </w:rPr>
        <w:t>请求访问，先调用接口</w:t>
      </w:r>
      <w:r>
        <w:rPr>
          <w:rFonts w:hint="eastAsia"/>
        </w:rPr>
        <w:t>1.3</w:t>
      </w:r>
      <w:r>
        <w:rPr>
          <w:rFonts w:hint="eastAsia"/>
        </w:rPr>
        <w:t>获取到</w:t>
      </w:r>
      <w:r>
        <w:t>accessToken</w:t>
      </w:r>
      <w:r>
        <w:rPr>
          <w:rFonts w:hint="eastAsia"/>
        </w:rPr>
        <w:t>，该令牌永久有效。其它接口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request header</w:t>
      </w:r>
      <w:r>
        <w:rPr>
          <w:rFonts w:hint="eastAsia"/>
        </w:rPr>
        <w:t>中带上</w:t>
      </w:r>
      <w:r>
        <w:t>accessToken</w:t>
      </w:r>
      <w:r>
        <w:rPr>
          <w:rFonts w:hint="eastAsia"/>
        </w:rPr>
        <w:t>。</w:t>
      </w:r>
    </w:p>
    <w:p w:rsidR="00740FE1" w:rsidRDefault="00740FE1" w:rsidP="00740FE1">
      <w:pPr>
        <w:pStyle w:val="2"/>
        <w:spacing w:before="624" w:after="312"/>
      </w:pPr>
      <w:bookmarkStart w:id="6" w:name="_Toc520384645"/>
      <w:r>
        <w:rPr>
          <w:rFonts w:hint="eastAsia"/>
        </w:rPr>
        <w:t>参数格式</w:t>
      </w:r>
      <w:bookmarkEnd w:id="6"/>
    </w:p>
    <w:p w:rsidR="00740FE1" w:rsidRDefault="00740FE1" w:rsidP="00740FE1">
      <w:pPr>
        <w:pStyle w:val="ae"/>
        <w:ind w:left="840"/>
      </w:pPr>
      <w:r>
        <w:rPr>
          <w:rFonts w:hint="eastAsia"/>
        </w:rPr>
        <w:t>入参出参均采用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740FE1" w:rsidRPr="00740FE1" w:rsidRDefault="00740FE1" w:rsidP="00740FE1">
      <w:pPr>
        <w:pStyle w:val="af3"/>
        <w:spacing w:before="156"/>
      </w:pPr>
      <w:r w:rsidRPr="00C92806">
        <w:rPr>
          <w:rFonts w:hint="eastAsia"/>
        </w:rPr>
        <w:t>输入参数</w:t>
      </w:r>
    </w:p>
    <w:p w:rsidR="00697C02" w:rsidRDefault="00697C02" w:rsidP="00697C02">
      <w:pPr>
        <w:pStyle w:val="ae"/>
        <w:ind w:left="840"/>
      </w:pPr>
      <w:r>
        <w:t>{}</w:t>
      </w:r>
    </w:p>
    <w:p w:rsidR="00740FE1" w:rsidRPr="00740FE1" w:rsidRDefault="00740FE1" w:rsidP="00740FE1">
      <w:pPr>
        <w:pStyle w:val="af3"/>
        <w:spacing w:before="156"/>
      </w:pPr>
      <w:r w:rsidRPr="00C92806">
        <w:rPr>
          <w:rFonts w:hint="eastAsia"/>
        </w:rPr>
        <w:t>返回结果</w:t>
      </w:r>
    </w:p>
    <w:p w:rsidR="00740FE1" w:rsidRPr="00697C02" w:rsidRDefault="00740FE1" w:rsidP="00697C02">
      <w:pPr>
        <w:pStyle w:val="ae"/>
        <w:ind w:left="840"/>
      </w:pPr>
      <w:r w:rsidRPr="00697C02">
        <w:t>{</w:t>
      </w:r>
    </w:p>
    <w:p w:rsidR="00740FE1" w:rsidRPr="00697C02" w:rsidRDefault="00740FE1" w:rsidP="00697C02">
      <w:pPr>
        <w:pStyle w:val="ae"/>
        <w:ind w:leftChars="600" w:left="1260"/>
      </w:pPr>
      <w:r w:rsidRPr="00697C02">
        <w:t xml:space="preserve">"data": </w:t>
      </w:r>
      <w:r w:rsidRPr="00697C02">
        <w:rPr>
          <w:rFonts w:hint="eastAsia"/>
        </w:rPr>
        <w:t>[]</w:t>
      </w:r>
      <w:r w:rsidRPr="00697C02">
        <w:t>,</w:t>
      </w:r>
      <w:r w:rsidRPr="00697C02">
        <w:rPr>
          <w:rFonts w:hint="eastAsia"/>
        </w:rPr>
        <w:t xml:space="preserve">              //</w:t>
      </w:r>
      <w:r w:rsidRPr="00697C02">
        <w:rPr>
          <w:rFonts w:hint="eastAsia"/>
        </w:rPr>
        <w:t>结果</w:t>
      </w:r>
    </w:p>
    <w:p w:rsidR="00740FE1" w:rsidRPr="00697C02" w:rsidRDefault="00740FE1" w:rsidP="00697C02">
      <w:pPr>
        <w:pStyle w:val="ae"/>
        <w:ind w:leftChars="600" w:left="1260"/>
      </w:pPr>
      <w:r w:rsidRPr="00697C02">
        <w:t>"errMsg": "success",</w:t>
      </w:r>
      <w:r w:rsidRPr="00697C02">
        <w:rPr>
          <w:rFonts w:hint="eastAsia"/>
        </w:rPr>
        <w:t xml:space="preserve">     //</w:t>
      </w:r>
      <w:r w:rsidRPr="00697C02">
        <w:rPr>
          <w:rFonts w:hint="eastAsia"/>
        </w:rPr>
        <w:t>成功失败说明</w:t>
      </w:r>
    </w:p>
    <w:p w:rsidR="00740FE1" w:rsidRPr="00697C02" w:rsidRDefault="00740FE1" w:rsidP="00697C02">
      <w:pPr>
        <w:pStyle w:val="ae"/>
        <w:ind w:leftChars="600" w:left="1260"/>
      </w:pPr>
      <w:r w:rsidRPr="00697C02">
        <w:t>"success": true</w:t>
      </w:r>
      <w:r w:rsidRPr="00697C02">
        <w:rPr>
          <w:rFonts w:hint="eastAsia"/>
        </w:rPr>
        <w:t xml:space="preserve">          //</w:t>
      </w:r>
      <w:r w:rsidRPr="00697C02">
        <w:rPr>
          <w:rFonts w:hint="eastAsia"/>
        </w:rPr>
        <w:t>成功：</w:t>
      </w:r>
      <w:r w:rsidRPr="00697C02">
        <w:rPr>
          <w:rFonts w:hint="eastAsia"/>
        </w:rPr>
        <w:t xml:space="preserve">true, </w:t>
      </w:r>
      <w:r w:rsidRPr="00697C02">
        <w:rPr>
          <w:rFonts w:hint="eastAsia"/>
        </w:rPr>
        <w:t>失败：</w:t>
      </w:r>
      <w:r w:rsidRPr="00697C02">
        <w:rPr>
          <w:rFonts w:hint="eastAsia"/>
        </w:rPr>
        <w:t>false</w:t>
      </w:r>
    </w:p>
    <w:p w:rsidR="00740FE1" w:rsidRPr="00697C02" w:rsidRDefault="00740FE1" w:rsidP="00697C02">
      <w:pPr>
        <w:pStyle w:val="ae"/>
        <w:ind w:left="840"/>
      </w:pPr>
      <w:r w:rsidRPr="00697C02">
        <w:t>}</w:t>
      </w:r>
    </w:p>
    <w:p w:rsidR="00DF031D" w:rsidRDefault="00740FE1" w:rsidP="00DF031D">
      <w:pPr>
        <w:pStyle w:val="2"/>
        <w:spacing w:before="624" w:after="312"/>
      </w:pPr>
      <w:bookmarkStart w:id="7" w:name="_Toc520384646"/>
      <w:r>
        <w:rPr>
          <w:rFonts w:hint="eastAsia"/>
        </w:rPr>
        <w:t>获取</w:t>
      </w:r>
      <w:r>
        <w:rPr>
          <w:rFonts w:hint="eastAsia"/>
        </w:rPr>
        <w:t>accessToken</w:t>
      </w:r>
      <w:bookmarkEnd w:id="7"/>
    </w:p>
    <w:p w:rsidR="00740FE1" w:rsidRPr="00740FE1" w:rsidRDefault="00740FE1" w:rsidP="00740FE1">
      <w:pPr>
        <w:pStyle w:val="af3"/>
        <w:spacing w:before="156"/>
      </w:pPr>
      <w:r w:rsidRPr="00740FE1">
        <w:rPr>
          <w:rFonts w:hint="eastAsia"/>
        </w:rPr>
        <w:t>接口名称</w:t>
      </w:r>
    </w:p>
    <w:p w:rsidR="00740FE1" w:rsidRDefault="00740FE1" w:rsidP="00740FE1">
      <w:pPr>
        <w:pStyle w:val="ae"/>
        <w:ind w:left="840"/>
      </w:pPr>
      <w:r>
        <w:rPr>
          <w:rFonts w:hint="eastAsia"/>
        </w:rPr>
        <w:t>获取访问停车系统</w:t>
      </w:r>
      <w:r>
        <w:rPr>
          <w:rFonts w:hint="eastAsia"/>
        </w:rPr>
        <w:t>accessToken</w:t>
      </w:r>
    </w:p>
    <w:p w:rsidR="00740FE1" w:rsidRPr="00740FE1" w:rsidRDefault="00740FE1" w:rsidP="00740FE1">
      <w:pPr>
        <w:pStyle w:val="af3"/>
        <w:spacing w:before="156"/>
      </w:pPr>
      <w:r w:rsidRPr="00740FE1">
        <w:rPr>
          <w:rFonts w:hint="eastAsia"/>
        </w:rPr>
        <w:t>请求类型</w:t>
      </w:r>
    </w:p>
    <w:p w:rsidR="00740FE1" w:rsidRDefault="00740FE1" w:rsidP="00740FE1">
      <w:pPr>
        <w:pStyle w:val="ae"/>
        <w:ind w:left="840"/>
      </w:pPr>
      <w:r>
        <w:rPr>
          <w:rFonts w:hint="eastAsia"/>
        </w:rPr>
        <w:t>get</w:t>
      </w:r>
    </w:p>
    <w:p w:rsidR="00740FE1" w:rsidRPr="00740FE1" w:rsidRDefault="00740FE1" w:rsidP="00740FE1">
      <w:pPr>
        <w:pStyle w:val="af3"/>
        <w:spacing w:before="156"/>
      </w:pPr>
      <w:r w:rsidRPr="00740FE1">
        <w:rPr>
          <w:rFonts w:hint="eastAsia"/>
        </w:rPr>
        <w:t>URL</w:t>
      </w:r>
    </w:p>
    <w:p w:rsidR="00740FE1" w:rsidRDefault="00803547" w:rsidP="00740FE1">
      <w:pPr>
        <w:pStyle w:val="ae"/>
        <w:ind w:left="840"/>
        <w:rPr>
          <w:rStyle w:val="afa"/>
        </w:rPr>
      </w:pPr>
      <w:hyperlink r:id="rId24" w:history="1">
        <w:r w:rsidR="00740FE1" w:rsidRPr="00700DED">
          <w:rPr>
            <w:rStyle w:val="afa"/>
          </w:rPr>
          <w:t>http://</w:t>
        </w:r>
        <w:r w:rsidR="00740FE1">
          <w:rPr>
            <w:rStyle w:val="afa"/>
          </w:rPr>
          <w:t>ip:port</w:t>
        </w:r>
        <w:r w:rsidR="00740FE1" w:rsidRPr="00700DED">
          <w:rPr>
            <w:rStyle w:val="afa"/>
          </w:rPr>
          <w:t>/ipms/subSystem/generate/token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740FE1">
      <w:pPr>
        <w:pStyle w:val="ae"/>
        <w:ind w:left="840"/>
      </w:pPr>
    </w:p>
    <w:p w:rsidR="00740FE1" w:rsidRPr="00740FE1" w:rsidRDefault="00740FE1" w:rsidP="00740FE1">
      <w:pPr>
        <w:pStyle w:val="af3"/>
        <w:spacing w:before="156"/>
      </w:pPr>
      <w:r w:rsidRPr="00C92806">
        <w:rPr>
          <w:rFonts w:hint="eastAsia"/>
        </w:rPr>
        <w:t>接口描述</w:t>
      </w:r>
    </w:p>
    <w:p w:rsidR="00740FE1" w:rsidRDefault="00740FE1" w:rsidP="00740FE1">
      <w:pPr>
        <w:pStyle w:val="ae"/>
        <w:ind w:left="840"/>
      </w:pPr>
      <w:r>
        <w:rPr>
          <w:rFonts w:hint="eastAsia"/>
        </w:rPr>
        <w:t>获取访问停车系统令牌</w:t>
      </w:r>
    </w:p>
    <w:p w:rsidR="00740FE1" w:rsidRPr="00740FE1" w:rsidRDefault="00740FE1" w:rsidP="00740FE1">
      <w:pPr>
        <w:pStyle w:val="af3"/>
        <w:spacing w:before="156"/>
      </w:pPr>
      <w:r w:rsidRPr="00C92806">
        <w:rPr>
          <w:rFonts w:hint="eastAsia"/>
        </w:rPr>
        <w:t>输入参数</w:t>
      </w:r>
    </w:p>
    <w:p w:rsidR="00EF7E87" w:rsidRDefault="00EF7E87" w:rsidP="00EF7E87">
      <w:pPr>
        <w:pStyle w:val="ae"/>
        <w:ind w:left="840"/>
      </w:pPr>
      <w:bookmarkStart w:id="8" w:name="_Toc520384647"/>
      <w:r>
        <w:lastRenderedPageBreak/>
        <w:t>{</w:t>
      </w:r>
    </w:p>
    <w:p w:rsidR="00EF7E87" w:rsidRDefault="00EF7E87" w:rsidP="00EF7E87">
      <w:pPr>
        <w:pStyle w:val="ae"/>
        <w:ind w:left="840" w:firstLine="420"/>
      </w:pPr>
      <w:r>
        <w:t>"userName": "system"</w:t>
      </w:r>
    </w:p>
    <w:p w:rsidR="00EF7E87" w:rsidRDefault="00EF7E87" w:rsidP="00EF7E87">
      <w:pPr>
        <w:pStyle w:val="ae"/>
        <w:ind w:left="840"/>
      </w:pPr>
      <w:r>
        <w:t>}</w:t>
      </w:r>
    </w:p>
    <w:p w:rsidR="00EF7E87" w:rsidRDefault="00EF7E87" w:rsidP="00EF7E87">
      <w:pPr>
        <w:pStyle w:val="af3"/>
        <w:spacing w:before="156"/>
        <w:rPr>
          <w:rStyle w:val="afa"/>
        </w:rPr>
      </w:pPr>
      <w:r>
        <w:rPr>
          <w:rFonts w:hint="eastAsia"/>
        </w:rPr>
        <w:t>请求示例</w:t>
      </w:r>
    </w:p>
    <w:p w:rsidR="00EF7E87" w:rsidRDefault="00EF7E87" w:rsidP="00EF7E87">
      <w:pPr>
        <w:pStyle w:val="ae"/>
        <w:ind w:left="840"/>
      </w:pPr>
      <w:r>
        <w:t>http://127.0.0.1:80/ipms/subSystem/generate/token?userName=system</w:t>
      </w:r>
    </w:p>
    <w:p w:rsidR="00EF7E87" w:rsidRDefault="00EF7E87" w:rsidP="00EF7E87">
      <w:pPr>
        <w:pStyle w:val="af3"/>
        <w:spacing w:before="156"/>
      </w:pPr>
      <w:r>
        <w:rPr>
          <w:rFonts w:hint="eastAsia"/>
        </w:rPr>
        <w:t>返回结果</w:t>
      </w:r>
    </w:p>
    <w:p w:rsidR="00EF7E87" w:rsidRDefault="00EF7E87" w:rsidP="00EF7E87">
      <w:pPr>
        <w:pStyle w:val="ae"/>
        <w:ind w:left="840"/>
      </w:pPr>
      <w:r>
        <w:t>{</w:t>
      </w:r>
    </w:p>
    <w:p w:rsidR="00EF7E87" w:rsidRDefault="00EF7E87" w:rsidP="00EF7E87">
      <w:pPr>
        <w:pStyle w:val="ae"/>
        <w:ind w:left="840" w:firstLine="420"/>
      </w:pPr>
      <w:r>
        <w:t>"data":{</w:t>
      </w:r>
    </w:p>
    <w:p w:rsidR="00EF7E87" w:rsidRDefault="00EF7E87" w:rsidP="00EF7E87">
      <w:pPr>
        <w:pStyle w:val="ae"/>
        <w:ind w:leftChars="600" w:left="1260" w:firstLine="420"/>
      </w:pPr>
      <w:r>
        <w:t>"accessToken": "9ijlI3haSPmhSejxjW2Q1ksWQfd9EUIpLc0mhDH3bqIE="</w:t>
      </w:r>
    </w:p>
    <w:p w:rsidR="00EF7E87" w:rsidRDefault="00EF7E87" w:rsidP="00EF7E87">
      <w:pPr>
        <w:pStyle w:val="ae"/>
        <w:ind w:leftChars="600" w:left="1260" w:firstLine="420"/>
      </w:pPr>
      <w:r>
        <w:t>},</w:t>
      </w:r>
    </w:p>
    <w:p w:rsidR="00EF7E87" w:rsidRDefault="00EF7E87" w:rsidP="00EF7E87">
      <w:pPr>
        <w:pStyle w:val="ae"/>
        <w:ind w:left="840" w:firstLine="420"/>
      </w:pPr>
      <w:r>
        <w:t>"errMsg": "success",</w:t>
      </w:r>
    </w:p>
    <w:p w:rsidR="00EF7E87" w:rsidRDefault="00EF7E87" w:rsidP="00EF7E87">
      <w:pPr>
        <w:pStyle w:val="ae"/>
        <w:ind w:left="840" w:firstLine="420"/>
      </w:pPr>
      <w:r>
        <w:t>"success": true</w:t>
      </w:r>
    </w:p>
    <w:p w:rsidR="00EF7E87" w:rsidRDefault="00EF7E87" w:rsidP="00EF7E87">
      <w:pPr>
        <w:pStyle w:val="ae"/>
        <w:ind w:left="840"/>
      </w:pPr>
      <w:r>
        <w:t>}</w:t>
      </w:r>
    </w:p>
    <w:p w:rsidR="00EF7E87" w:rsidRDefault="00EF7E87" w:rsidP="00EF7E87">
      <w:pPr>
        <w:pStyle w:val="af3"/>
        <w:spacing w:before="156"/>
      </w:pPr>
      <w:r>
        <w:rPr>
          <w:rFonts w:hint="eastAsia"/>
        </w:rPr>
        <w:t>参数说明</w:t>
      </w:r>
    </w:p>
    <w:p w:rsidR="00EF7E87" w:rsidRDefault="00EF7E87" w:rsidP="00EF7E87">
      <w:pPr>
        <w:pStyle w:val="ae"/>
        <w:ind w:left="840"/>
      </w:pPr>
      <w:r>
        <w:t>{</w:t>
      </w:r>
    </w:p>
    <w:p w:rsidR="00EF7E87" w:rsidRDefault="00EF7E87" w:rsidP="00EF7E87">
      <w:pPr>
        <w:pStyle w:val="ae"/>
        <w:ind w:left="840" w:firstLine="420"/>
      </w:pPr>
      <w:r>
        <w:t>"userName": "</w:t>
      </w:r>
      <w:r>
        <w:rPr>
          <w:rFonts w:hint="eastAsia"/>
        </w:rPr>
        <w:t>停车场系统的一个登录用户名，如</w:t>
      </w:r>
      <w:r>
        <w:t>system",</w:t>
      </w:r>
    </w:p>
    <w:p w:rsidR="00EF7E87" w:rsidRDefault="00EF7E87" w:rsidP="00EF7E87">
      <w:pPr>
        <w:pStyle w:val="ae"/>
        <w:ind w:left="840" w:firstLine="420"/>
      </w:pPr>
      <w:r>
        <w:t>"accessToken": "</w:t>
      </w:r>
      <w:r>
        <w:rPr>
          <w:rFonts w:hint="eastAsia"/>
        </w:rPr>
        <w:t>访问系统</w:t>
      </w:r>
      <w:r>
        <w:t>accessToken,</w:t>
      </w:r>
      <w:r>
        <w:rPr>
          <w:rFonts w:hint="eastAsia"/>
        </w:rPr>
        <w:t>其它接口的</w:t>
      </w:r>
      <w:r>
        <w:t>URL</w:t>
      </w:r>
      <w:r>
        <w:rPr>
          <w:rFonts w:hint="eastAsia"/>
        </w:rPr>
        <w:t>都要在请求头中带上该</w:t>
      </w:r>
      <w:r>
        <w:t>accessToken"</w:t>
      </w:r>
    </w:p>
    <w:p w:rsidR="00EF7E87" w:rsidRDefault="00EF7E87" w:rsidP="00EF7E87">
      <w:pPr>
        <w:pStyle w:val="ae"/>
        <w:ind w:left="840"/>
      </w:pPr>
      <w:r>
        <w:t>}</w:t>
      </w:r>
    </w:p>
    <w:p w:rsidR="00EF7E87" w:rsidRDefault="00EF7E87" w:rsidP="00EF7E87">
      <w:pPr>
        <w:pStyle w:val="af3"/>
        <w:spacing w:before="156"/>
        <w:rPr>
          <w:rStyle w:val="afa"/>
        </w:rPr>
      </w:pPr>
      <w:r>
        <w:rPr>
          <w:rFonts w:hint="eastAsia"/>
        </w:rPr>
        <w:t>示例</w:t>
      </w:r>
    </w:p>
    <w:p w:rsidR="00EF7E87" w:rsidRDefault="00EF7E87" w:rsidP="00EF7E87">
      <w:pPr>
        <w:pStyle w:val="ae"/>
        <w:ind w:left="840"/>
      </w:pPr>
      <w:r>
        <w:rPr>
          <w:noProof/>
        </w:rPr>
        <w:drawing>
          <wp:inline distT="0" distB="0" distL="0" distR="0" wp14:anchorId="5C6E1322" wp14:editId="05E0EB2D">
            <wp:extent cx="5495925" cy="1323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87" w:rsidRDefault="00EF7E87" w:rsidP="00EF7E87">
      <w:pPr>
        <w:pStyle w:val="ae"/>
        <w:ind w:left="840"/>
      </w:pPr>
    </w:p>
    <w:p w:rsidR="00740FE1" w:rsidRDefault="00740FE1" w:rsidP="00740FE1">
      <w:pPr>
        <w:pStyle w:val="2"/>
        <w:spacing w:before="624" w:after="312"/>
      </w:pPr>
      <w:r>
        <w:rPr>
          <w:rFonts w:hint="eastAsia"/>
        </w:rPr>
        <w:t>注意事项</w:t>
      </w:r>
      <w:bookmarkEnd w:id="8"/>
    </w:p>
    <w:p w:rsidR="00740FE1" w:rsidRDefault="00740FE1" w:rsidP="00740FE1">
      <w:pPr>
        <w:pStyle w:val="a8"/>
      </w:pPr>
      <w:r>
        <w:rPr>
          <w:rFonts w:hint="eastAsia"/>
        </w:rPr>
        <w:t>所有</w:t>
      </w:r>
      <w:r>
        <w:rPr>
          <w:rFonts w:hint="eastAsia"/>
        </w:rPr>
        <w:t>get</w:t>
      </w:r>
      <w:r>
        <w:rPr>
          <w:rFonts w:hint="eastAsia"/>
        </w:rPr>
        <w:t>请求参数带有中文字符的，参数值需</w:t>
      </w:r>
      <w:r w:rsidRPr="00924494">
        <w:t>URLEncoder</w:t>
      </w:r>
      <w:r>
        <w:rPr>
          <w:rFonts w:hint="eastAsia"/>
        </w:rPr>
        <w:t>编码后传输</w:t>
      </w:r>
    </w:p>
    <w:p w:rsidR="00740FE1" w:rsidRDefault="00740FE1" w:rsidP="00740FE1">
      <w:pPr>
        <w:pStyle w:val="ae"/>
        <w:ind w:left="840"/>
      </w:pPr>
      <w:r>
        <w:rPr>
          <w:rFonts w:hint="eastAsia"/>
        </w:rPr>
        <w:t>例如：</w:t>
      </w:r>
    </w:p>
    <w:p w:rsidR="00740FE1" w:rsidRDefault="00740FE1" w:rsidP="00740FE1">
      <w:pPr>
        <w:pStyle w:val="ae"/>
        <w:ind w:left="840"/>
      </w:pPr>
      <w:r>
        <w:t>"</w:t>
      </w:r>
      <w:r w:rsidRPr="00515BE9">
        <w:t xml:space="preserve"> carNum</w:t>
      </w:r>
      <w:r>
        <w:t>": "</w:t>
      </w:r>
      <w:r>
        <w:rPr>
          <w:rFonts w:hint="eastAsia"/>
        </w:rPr>
        <w:t>浙</w:t>
      </w:r>
      <w:r>
        <w:rPr>
          <w:rFonts w:hint="eastAsia"/>
        </w:rPr>
        <w:t>A20D09</w:t>
      </w:r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924494">
        <w:t>URLEncoder.encode("</w:t>
      </w:r>
      <w:r w:rsidRPr="00924494">
        <w:rPr>
          <w:rFonts w:hint="eastAsia"/>
        </w:rPr>
        <w:t>浙</w:t>
      </w:r>
      <w:r w:rsidRPr="00924494">
        <w:t>A20D09", "utf-8")</w:t>
      </w:r>
      <w:r>
        <w:rPr>
          <w:rFonts w:hint="eastAsia"/>
        </w:rPr>
        <w:t>编码后</w:t>
      </w:r>
    </w:p>
    <w:p w:rsidR="00740FE1" w:rsidRDefault="00740FE1" w:rsidP="00740FE1">
      <w:pPr>
        <w:pStyle w:val="ae"/>
        <w:ind w:left="840"/>
      </w:pPr>
      <w:r>
        <w:t>"</w:t>
      </w:r>
      <w:r w:rsidRPr="00515BE9">
        <w:t>carNum</w:t>
      </w:r>
      <w:r>
        <w:t>": "</w:t>
      </w:r>
      <w:r w:rsidRPr="00AD59EE">
        <w:t>%E6%B5%99A20D09</w:t>
      </w:r>
      <w:r>
        <w:t>"</w:t>
      </w:r>
    </w:p>
    <w:p w:rsidR="00740FE1" w:rsidRDefault="00740FE1" w:rsidP="00740FE1">
      <w:pPr>
        <w:pStyle w:val="a8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请求，需</w:t>
      </w:r>
      <w:r>
        <w:rPr>
          <w:rFonts w:hint="eastAsia"/>
        </w:rPr>
        <w:t>json</w:t>
      </w:r>
      <w:r>
        <w:rPr>
          <w:rFonts w:hint="eastAsia"/>
        </w:rPr>
        <w:t>格式传输的，需在请求头设置</w:t>
      </w:r>
      <w:r w:rsidRPr="00DF3116">
        <w:t>Content-Type:</w:t>
      </w:r>
      <w:r w:rsidRPr="00DF3116">
        <w:rPr>
          <w:rFonts w:hint="eastAsia"/>
        </w:rPr>
        <w:t>为</w:t>
      </w:r>
      <w:r w:rsidRPr="00DF3116">
        <w:t>application/json; charset=UTF-8</w:t>
      </w:r>
    </w:p>
    <w:p w:rsidR="00740FE1" w:rsidRDefault="00740FE1" w:rsidP="00740FE1">
      <w:pPr>
        <w:pStyle w:val="a8"/>
      </w:pPr>
      <w:r>
        <w:rPr>
          <w:rFonts w:hint="eastAsia"/>
        </w:rPr>
        <w:t>所有请求需在请求头设置</w:t>
      </w:r>
      <w:r>
        <w:rPr>
          <w:rFonts w:hint="eastAsia"/>
        </w:rPr>
        <w:t>accessToken</w:t>
      </w:r>
    </w:p>
    <w:p w:rsidR="00740FE1" w:rsidRDefault="00740FE1" w:rsidP="00740FE1"/>
    <w:p w:rsidR="00487624" w:rsidRDefault="00487624" w:rsidP="00740FE1">
      <w:pPr>
        <w:sectPr w:rsidR="00487624" w:rsidSect="00EB03D9">
          <w:footerReference w:type="default" r:id="rId26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9" w:name="_Toc520384648"/>
    <w:p w:rsidR="00DF031D" w:rsidRDefault="00740FE1" w:rsidP="00DF031D">
      <w:pPr>
        <w:pStyle w:val="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0AADF70" wp14:editId="564A871B">
                <wp:simplePos x="0" y="0"/>
                <wp:positionH relativeFrom="column">
                  <wp:posOffset>-733425</wp:posOffset>
                </wp:positionH>
                <wp:positionV relativeFrom="paragraph">
                  <wp:posOffset>568325</wp:posOffset>
                </wp:positionV>
                <wp:extent cx="7581900" cy="4381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796903" y="5214950"/>
                              <a:ext cx="10061641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DF031D"/>
                            </w:txbxContent>
                          </wps:txbx>
                          <wps:bodyPr rtlCol="0" anchor="ctr"/>
                        </wps:wsp>
                        <wps:wsp>
                          <wps:cNvPr id="55" name="直角三角形 5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D8D" w:rsidRDefault="00D74D8D" w:rsidP="00DF031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50" style="position:absolute;left:0;text-align:left;margin-left:-57.75pt;margin-top:44.75pt;width:597pt;height:34.5pt;z-index:25168384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">
                <v:group id="组合 27" o:sp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54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fSsQA&#10;AADbAAAADwAAAGRycy9kb3ducmV2LnhtbESPwWrDMBBE74X+g9hCb42c0IbWiWyKSUIuhVT1ByzW&#10;xjaxVsZSEztfHxUKOQ4z84ZZ56PtxJkG3zpWMJ8lIIgrZ1quFZQ/25d3ED4gG+wck4KJPOTZ48Ma&#10;U+Mu/E1nHWoRIexTVNCE0KdS+qohi37meuLoHd1gMUQ51NIMeIlw28lFkiylxZbjQoM9FQ1VJ/1r&#10;FSS7w0ZP10VJxYcu/XLS8qsulHp+Gj9XIAKN4R7+b++NgrdX+Ps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0X0rEAAAA2wAAAA8AAAAAAAAAAAAAAAAAmAIAAGRycy9k&#10;b3ducmV2LnhtbFBLBQYAAAAABAAEAPUAAACJAwAAAAA=&#10;" fillcolor="#5a5a5a [2109]" stroked="f" strokeweight="2pt">
                    <v:textbox>
                      <w:txbxContent>
                        <w:p w:rsidR="00D74D8D" w:rsidRDefault="00D74D8D" w:rsidP="00DF031D"/>
                      </w:txbxContent>
                    </v:textbox>
                  </v:rect>
                  <v:shape id="直角三角形 55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VecMA&#10;AADbAAAADwAAAGRycy9kb3ducmV2LnhtbESPQYvCMBSE78L+h/AWvMiaKqhLNYosCB500Sp4fTbP&#10;tmzzUptY6783C4LHYWa+YWaL1pSiodoVlhUM+hEI4tTqgjMFx8Pq6xuE88gaS8uk4EEOFvOPzgxj&#10;be+8pybxmQgQdjEqyL2vYildmpNB17cVcfAutjbog6wzqWu8B7gp5TCKxtJgwWEhx4p+ckr/kptR&#10;cG6Op63ZHiq3bH93m2sv5Yl2SnU/2+UUhKfWv8Ov9lorGI3g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GVecMAAADbAAAADwAAAAAAAAAAAAAAAACYAgAAZHJzL2Rv&#10;d25yZXYueG1sUEsFBgAAAAAEAAQA9QAAAIgDAAAAAA==&#10;" fillcolor="#c00000" stroked="f" strokeweight="2pt">
                    <v:textbox>
                      <w:txbxContent>
                        <w:p w:rsidR="00D74D8D" w:rsidRDefault="00D74D8D" w:rsidP="00DF031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Xvs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3gKYb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he+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DF031D">
        <w:rPr>
          <w:rFonts w:hint="eastAsia"/>
        </w:rPr>
        <w:t>接口详情</w:t>
      </w:r>
      <w:bookmarkEnd w:id="9"/>
    </w:p>
    <w:p w:rsidR="00331754" w:rsidRPr="001600D8" w:rsidRDefault="00331754" w:rsidP="00331754">
      <w:pPr>
        <w:pStyle w:val="2"/>
        <w:spacing w:before="624" w:after="312"/>
      </w:pPr>
      <w:bookmarkStart w:id="10" w:name="_Toc520384649"/>
      <w:r>
        <w:rPr>
          <w:rFonts w:hint="eastAsia"/>
        </w:rPr>
        <w:t>停车场信息</w:t>
      </w:r>
      <w:bookmarkEnd w:id="10"/>
    </w:p>
    <w:p w:rsidR="00331754" w:rsidRDefault="00331754" w:rsidP="00331754">
      <w:pPr>
        <w:pStyle w:val="3"/>
        <w:spacing w:before="312" w:after="156"/>
      </w:pPr>
      <w:bookmarkStart w:id="11" w:name="_Toc520384650"/>
      <w:r>
        <w:rPr>
          <w:rFonts w:hint="eastAsia"/>
        </w:rPr>
        <w:t>停车场车位统计</w:t>
      </w:r>
      <w:bookmarkEnd w:id="11"/>
    </w:p>
    <w:p w:rsidR="00331754" w:rsidRDefault="00331754" w:rsidP="00331754">
      <w:pPr>
        <w:pStyle w:val="af3"/>
        <w:spacing w:before="156"/>
      </w:pPr>
      <w:r>
        <w:rPr>
          <w:rFonts w:hint="eastAsia"/>
        </w:rPr>
        <w:t>接口名称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停车场车位统计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请求类型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get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URL</w:t>
      </w:r>
    </w:p>
    <w:p w:rsidR="00331754" w:rsidRDefault="00803547" w:rsidP="00331754">
      <w:pPr>
        <w:pStyle w:val="ae"/>
        <w:ind w:left="840"/>
      </w:pPr>
      <w:hyperlink r:id="rId27" w:history="1">
        <w:r w:rsidR="00E738CC" w:rsidRPr="00203261">
          <w:rPr>
            <w:rStyle w:val="afa"/>
          </w:rPr>
          <w:t>http://ip:port/ipms/parkinglot/stat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331754">
      <w:pPr>
        <w:pStyle w:val="ae"/>
        <w:ind w:left="84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接口描述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停车场车位统计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输入参数</w:t>
      </w:r>
    </w:p>
    <w:p w:rsidR="00331754" w:rsidRDefault="00331754" w:rsidP="00331754">
      <w:pPr>
        <w:pStyle w:val="ae"/>
        <w:ind w:left="840"/>
      </w:pPr>
      <w:r>
        <w:t>{}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返回结果</w:t>
      </w:r>
    </w:p>
    <w:p w:rsidR="00331754" w:rsidRDefault="00331754" w:rsidP="00331754">
      <w:pPr>
        <w:pStyle w:val="ae"/>
        <w:ind w:left="840"/>
      </w:pPr>
      <w:r>
        <w:t>{</w:t>
      </w:r>
    </w:p>
    <w:p w:rsidR="00331754" w:rsidRDefault="00331754" w:rsidP="001C3841">
      <w:pPr>
        <w:pStyle w:val="ae"/>
        <w:ind w:left="840" w:firstLine="420"/>
      </w:pPr>
      <w:r>
        <w:t>"data": {</w:t>
      </w:r>
    </w:p>
    <w:p w:rsidR="00331754" w:rsidRDefault="00331754" w:rsidP="001C3841">
      <w:pPr>
        <w:pStyle w:val="ae"/>
        <w:ind w:leftChars="600" w:left="1260" w:firstLine="420"/>
      </w:pPr>
      <w:r>
        <w:t>"idleLot": 422,</w:t>
      </w:r>
    </w:p>
    <w:p w:rsidR="00331754" w:rsidRDefault="00331754" w:rsidP="001C3841">
      <w:pPr>
        <w:pStyle w:val="ae"/>
        <w:ind w:leftChars="600" w:left="1260" w:firstLine="420"/>
      </w:pPr>
      <w:r>
        <w:t>"idleLotPercent": "99.76%",</w:t>
      </w:r>
    </w:p>
    <w:p w:rsidR="00331754" w:rsidRDefault="00331754" w:rsidP="001C3841">
      <w:pPr>
        <w:pStyle w:val="ae"/>
        <w:ind w:leftChars="600" w:left="1260" w:firstLine="420"/>
      </w:pPr>
      <w:r>
        <w:t>"parkingNum": 3,</w:t>
      </w:r>
    </w:p>
    <w:p w:rsidR="00331754" w:rsidRDefault="00331754" w:rsidP="001C3841">
      <w:pPr>
        <w:pStyle w:val="ae"/>
        <w:ind w:leftChars="600" w:left="1260" w:firstLine="420"/>
      </w:pPr>
      <w:r>
        <w:t>"totalLot": 423</w:t>
      </w:r>
    </w:p>
    <w:p w:rsidR="00331754" w:rsidRDefault="00331754" w:rsidP="001C3841">
      <w:pPr>
        <w:pStyle w:val="ae"/>
        <w:ind w:left="840" w:firstLine="420"/>
      </w:pPr>
      <w:r>
        <w:t>},</w:t>
      </w:r>
    </w:p>
    <w:p w:rsidR="00331754" w:rsidRDefault="00331754" w:rsidP="001C3841">
      <w:pPr>
        <w:pStyle w:val="ae"/>
        <w:ind w:left="840" w:firstLine="420"/>
      </w:pPr>
      <w:r>
        <w:t>"errMsg": "success",</w:t>
      </w:r>
    </w:p>
    <w:p w:rsidR="00331754" w:rsidRDefault="00331754" w:rsidP="001C3841">
      <w:pPr>
        <w:pStyle w:val="ae"/>
        <w:ind w:left="840" w:firstLine="420"/>
      </w:pPr>
      <w:r>
        <w:t>"success": true</w:t>
      </w:r>
    </w:p>
    <w:p w:rsidR="00331754" w:rsidRDefault="00331754" w:rsidP="00331754">
      <w:pPr>
        <w:pStyle w:val="ae"/>
        <w:ind w:left="840"/>
      </w:pPr>
      <w:r>
        <w:t>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331754" w:rsidRDefault="00331754" w:rsidP="00331754">
      <w:pPr>
        <w:pStyle w:val="ae"/>
        <w:ind w:left="840"/>
      </w:pPr>
      <w:r>
        <w:t>{</w:t>
      </w:r>
    </w:p>
    <w:p w:rsidR="00331754" w:rsidRDefault="00331754" w:rsidP="001C3841">
      <w:pPr>
        <w:pStyle w:val="ae"/>
        <w:ind w:left="840" w:firstLine="420"/>
      </w:pPr>
      <w:r>
        <w:rPr>
          <w:rFonts w:hint="eastAsia"/>
        </w:rPr>
        <w:t>"idleLot": "</w:t>
      </w:r>
      <w:r w:rsidR="0057605F">
        <w:rPr>
          <w:rFonts w:hint="eastAsia"/>
        </w:rPr>
        <w:t>总</w:t>
      </w:r>
      <w:r>
        <w:rPr>
          <w:rFonts w:hint="eastAsia"/>
        </w:rPr>
        <w:t>余位数</w:t>
      </w:r>
      <w:r>
        <w:rPr>
          <w:rFonts w:hint="eastAsia"/>
        </w:rPr>
        <w:t>",</w:t>
      </w:r>
    </w:p>
    <w:p w:rsidR="003B79F3" w:rsidRDefault="00331754" w:rsidP="0074771A">
      <w:pPr>
        <w:pStyle w:val="ae"/>
        <w:ind w:left="840" w:firstLine="420"/>
      </w:pPr>
      <w:r>
        <w:rPr>
          <w:rFonts w:hint="eastAsia"/>
        </w:rPr>
        <w:t>"percentage": "</w:t>
      </w:r>
      <w:r>
        <w:rPr>
          <w:rFonts w:hint="eastAsia"/>
        </w:rPr>
        <w:t>余位百分比</w:t>
      </w:r>
      <w:r>
        <w:rPr>
          <w:rFonts w:hint="eastAsia"/>
        </w:rPr>
        <w:t>",</w:t>
      </w:r>
    </w:p>
    <w:p w:rsidR="00331754" w:rsidRDefault="00331754" w:rsidP="001C3841">
      <w:pPr>
        <w:pStyle w:val="ae"/>
        <w:ind w:left="840" w:firstLine="420"/>
      </w:pPr>
      <w:r>
        <w:rPr>
          <w:rFonts w:hint="eastAsia"/>
        </w:rPr>
        <w:t>"parkingNum": "</w:t>
      </w:r>
      <w:r>
        <w:rPr>
          <w:rFonts w:hint="eastAsia"/>
        </w:rPr>
        <w:t>停车场数</w:t>
      </w:r>
      <w:r>
        <w:rPr>
          <w:rFonts w:hint="eastAsia"/>
        </w:rPr>
        <w:t>"</w:t>
      </w:r>
    </w:p>
    <w:p w:rsidR="0074771A" w:rsidRDefault="0074771A" w:rsidP="0074771A">
      <w:pPr>
        <w:pStyle w:val="ae"/>
        <w:ind w:left="840" w:firstLine="420"/>
      </w:pPr>
      <w:r>
        <w:rPr>
          <w:rFonts w:hint="eastAsia"/>
        </w:rPr>
        <w:lastRenderedPageBreak/>
        <w:t>"totalLot": "</w:t>
      </w:r>
      <w:r>
        <w:rPr>
          <w:rFonts w:hint="eastAsia"/>
        </w:rPr>
        <w:t>总车位数</w:t>
      </w:r>
      <w:r>
        <w:rPr>
          <w:rFonts w:hint="eastAsia"/>
        </w:rPr>
        <w:t>",</w:t>
      </w:r>
    </w:p>
    <w:p w:rsidR="0074771A" w:rsidRDefault="0074771A" w:rsidP="001C3841">
      <w:pPr>
        <w:pStyle w:val="ae"/>
        <w:ind w:left="840" w:firstLine="420"/>
      </w:pPr>
    </w:p>
    <w:p w:rsidR="00331754" w:rsidRDefault="00331754" w:rsidP="00331754">
      <w:pPr>
        <w:pStyle w:val="ae"/>
        <w:ind w:left="840"/>
      </w:pPr>
      <w:r>
        <w:t>}</w:t>
      </w:r>
    </w:p>
    <w:p w:rsidR="00331754" w:rsidRDefault="00331754" w:rsidP="00331754">
      <w:pPr>
        <w:pStyle w:val="3"/>
        <w:spacing w:before="312" w:after="156"/>
      </w:pPr>
      <w:bookmarkStart w:id="12" w:name="_Toc520384651"/>
      <w:r>
        <w:rPr>
          <w:rFonts w:hint="eastAsia"/>
        </w:rPr>
        <w:t>停车场信息统计（按车场分组统计）</w:t>
      </w:r>
      <w:bookmarkEnd w:id="12"/>
    </w:p>
    <w:p w:rsid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接口名称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停车场信息统计（按车场分组统计）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请求类型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get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URL</w:t>
      </w:r>
    </w:p>
    <w:p w:rsidR="00331754" w:rsidRDefault="00803547" w:rsidP="00331754">
      <w:pPr>
        <w:pStyle w:val="ae"/>
        <w:ind w:left="840"/>
      </w:pPr>
      <w:hyperlink r:id="rId28" w:history="1">
        <w:r w:rsidR="00E738CC" w:rsidRPr="00203261">
          <w:rPr>
            <w:rStyle w:val="afa"/>
          </w:rPr>
          <w:t>http://ip:port/ipms/parkinglot/query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331754">
      <w:pPr>
        <w:pStyle w:val="ae"/>
        <w:ind w:left="84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接口描述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停车场信息统计（按车场分组统计）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输入参数</w:t>
      </w:r>
    </w:p>
    <w:p w:rsidR="00331754" w:rsidRDefault="00331754" w:rsidP="00331754">
      <w:pPr>
        <w:pStyle w:val="ae"/>
        <w:ind w:left="840"/>
      </w:pPr>
      <w:r>
        <w:t>{</w:t>
      </w:r>
    </w:p>
    <w:p w:rsidR="00331754" w:rsidRDefault="00331754" w:rsidP="001C3841">
      <w:pPr>
        <w:pStyle w:val="ae"/>
        <w:ind w:left="840" w:firstLine="420"/>
      </w:pPr>
      <w:r>
        <w:rPr>
          <w:rFonts w:hint="eastAsia"/>
        </w:rPr>
        <w:t>"parkingLotFuzzy": "</w:t>
      </w:r>
      <w:r>
        <w:rPr>
          <w:rFonts w:hint="eastAsia"/>
        </w:rPr>
        <w:t>大华</w:t>
      </w:r>
      <w:r>
        <w:rPr>
          <w:rFonts w:hint="eastAsia"/>
        </w:rPr>
        <w:t>",</w:t>
      </w:r>
    </w:p>
    <w:p w:rsidR="00331754" w:rsidRDefault="00331754" w:rsidP="001C3841">
      <w:pPr>
        <w:pStyle w:val="ae"/>
        <w:ind w:left="840" w:firstLine="420"/>
      </w:pPr>
      <w:r>
        <w:rPr>
          <w:rFonts w:hint="eastAsia"/>
        </w:rPr>
        <w:t>"parkingLot": "</w:t>
      </w:r>
      <w:r>
        <w:rPr>
          <w:rFonts w:hint="eastAsia"/>
        </w:rPr>
        <w:t>大华</w:t>
      </w:r>
      <w:r>
        <w:rPr>
          <w:rFonts w:hint="eastAsia"/>
        </w:rPr>
        <w:t>",</w:t>
      </w:r>
    </w:p>
    <w:p w:rsidR="00331754" w:rsidRDefault="00331754" w:rsidP="001C3841">
      <w:pPr>
        <w:pStyle w:val="ae"/>
        <w:ind w:left="840" w:firstLine="420"/>
      </w:pPr>
      <w:r>
        <w:t>"parkingLotCode": "dh009"</w:t>
      </w:r>
    </w:p>
    <w:p w:rsidR="00331754" w:rsidRDefault="00331754" w:rsidP="00331754">
      <w:pPr>
        <w:pStyle w:val="ae"/>
        <w:ind w:left="840"/>
      </w:pPr>
      <w:r>
        <w:t>}</w:t>
      </w:r>
    </w:p>
    <w:p w:rsidR="00B10B0A" w:rsidRDefault="00B10B0A" w:rsidP="00B10B0A">
      <w:pPr>
        <w:pStyle w:val="af3"/>
        <w:spacing w:before="156"/>
      </w:pPr>
      <w:r>
        <w:rPr>
          <w:rFonts w:hint="eastAsia"/>
        </w:rPr>
        <w:t>参数说明</w:t>
      </w:r>
    </w:p>
    <w:p w:rsidR="00B10B0A" w:rsidRDefault="00B10B0A" w:rsidP="00B10B0A">
      <w:pPr>
        <w:pStyle w:val="ae"/>
        <w:ind w:left="840"/>
      </w:pPr>
      <w:r>
        <w:t>{</w:t>
      </w:r>
    </w:p>
    <w:p w:rsidR="00B10B0A" w:rsidRDefault="00B10B0A" w:rsidP="00B10B0A">
      <w:pPr>
        <w:pStyle w:val="ae"/>
        <w:ind w:left="840" w:firstLine="420"/>
      </w:pPr>
      <w:r>
        <w:rPr>
          <w:rFonts w:hint="eastAsia"/>
        </w:rPr>
        <w:t>"parkingLotFuzzy": "</w:t>
      </w:r>
      <w:r>
        <w:rPr>
          <w:rFonts w:hint="eastAsia"/>
        </w:rPr>
        <w:t>停车场名称或编码模糊查询</w:t>
      </w:r>
      <w:r>
        <w:rPr>
          <w:rFonts w:hint="eastAsia"/>
        </w:rPr>
        <w:t>",</w:t>
      </w:r>
    </w:p>
    <w:p w:rsidR="00B10B0A" w:rsidRDefault="00B10B0A" w:rsidP="00B10B0A">
      <w:pPr>
        <w:pStyle w:val="ae"/>
        <w:ind w:left="840" w:firstLine="420"/>
      </w:pPr>
      <w:r>
        <w:rPr>
          <w:rFonts w:hint="eastAsia"/>
        </w:rPr>
        <w:t>"parkingLot": "</w:t>
      </w:r>
      <w:r>
        <w:rPr>
          <w:rFonts w:hint="eastAsia"/>
        </w:rPr>
        <w:t>停车场名称模糊查询条件</w:t>
      </w:r>
      <w:r>
        <w:rPr>
          <w:rFonts w:hint="eastAsia"/>
        </w:rPr>
        <w:t>",</w:t>
      </w:r>
    </w:p>
    <w:p w:rsidR="00B10B0A" w:rsidRDefault="00B10B0A" w:rsidP="00B10B0A">
      <w:pPr>
        <w:pStyle w:val="ae"/>
        <w:ind w:left="840" w:firstLine="420"/>
      </w:pPr>
      <w:r>
        <w:t>"parkingLotCode": "</w:t>
      </w:r>
      <w:r>
        <w:rPr>
          <w:rFonts w:hint="eastAsia"/>
        </w:rPr>
        <w:t>停车场名称模糊查询条件</w:t>
      </w:r>
      <w:r>
        <w:t>"</w:t>
      </w:r>
    </w:p>
    <w:p w:rsidR="00B10B0A" w:rsidRDefault="00B10B0A" w:rsidP="00B10B0A">
      <w:pPr>
        <w:pStyle w:val="ae"/>
        <w:ind w:leftChars="0" w:left="420" w:firstLine="420"/>
      </w:pPr>
      <w:r>
        <w:t>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返回结果</w:t>
      </w:r>
    </w:p>
    <w:p w:rsidR="00331754" w:rsidRDefault="00331754" w:rsidP="00331754">
      <w:pPr>
        <w:pStyle w:val="ae"/>
        <w:ind w:left="840"/>
      </w:pPr>
      <w:r>
        <w:t>{</w:t>
      </w:r>
    </w:p>
    <w:p w:rsidR="00331754" w:rsidRDefault="00331754" w:rsidP="001C3841">
      <w:pPr>
        <w:pStyle w:val="ae"/>
        <w:ind w:left="840" w:firstLine="420"/>
      </w:pPr>
      <w:r>
        <w:t>"data": [</w:t>
      </w:r>
    </w:p>
    <w:p w:rsidR="00331754" w:rsidRDefault="00331754" w:rsidP="001C3841">
      <w:pPr>
        <w:pStyle w:val="ae"/>
        <w:ind w:leftChars="600" w:left="1260" w:firstLine="420"/>
      </w:pPr>
      <w:r>
        <w:t>{</w:t>
      </w:r>
    </w:p>
    <w:p w:rsidR="00331754" w:rsidRDefault="00331754" w:rsidP="001C3841">
      <w:pPr>
        <w:pStyle w:val="ae"/>
        <w:ind w:leftChars="800" w:left="1680" w:firstLine="420"/>
      </w:pPr>
      <w:r>
        <w:t>"carNum": 0,</w:t>
      </w:r>
    </w:p>
    <w:p w:rsidR="00331754" w:rsidRDefault="00331754" w:rsidP="001C3841">
      <w:pPr>
        <w:pStyle w:val="ae"/>
        <w:ind w:leftChars="800" w:left="1680" w:firstLine="420"/>
      </w:pPr>
      <w:r>
        <w:t>"entranceNum": 0,</w:t>
      </w:r>
    </w:p>
    <w:p w:rsidR="00331754" w:rsidRDefault="00331754" w:rsidP="001C3841">
      <w:pPr>
        <w:pStyle w:val="ae"/>
        <w:ind w:leftChars="800" w:left="1680" w:firstLine="420"/>
      </w:pPr>
      <w:r>
        <w:t>"exitusNum": 0,</w:t>
      </w:r>
    </w:p>
    <w:p w:rsidR="00331754" w:rsidRDefault="00331754" w:rsidP="001C3841">
      <w:pPr>
        <w:pStyle w:val="ae"/>
        <w:ind w:leftChars="800" w:left="1680" w:firstLine="420"/>
      </w:pPr>
      <w:r>
        <w:t>"id": 2,</w:t>
      </w:r>
    </w:p>
    <w:p w:rsidR="00331754" w:rsidRDefault="00331754" w:rsidP="001C3841">
      <w:pPr>
        <w:pStyle w:val="ae"/>
        <w:ind w:leftChars="800" w:left="1680" w:firstLine="420"/>
      </w:pPr>
      <w:r>
        <w:t>"idleLot": 222,</w:t>
      </w:r>
    </w:p>
    <w:p w:rsidR="00331754" w:rsidRDefault="00331754" w:rsidP="001C3841">
      <w:pPr>
        <w:pStyle w:val="ae"/>
        <w:ind w:leftChars="800" w:left="1680" w:firstLine="420"/>
      </w:pPr>
      <w:r>
        <w:t>"ledNum": 0,</w:t>
      </w:r>
    </w:p>
    <w:p w:rsidR="00331754" w:rsidRDefault="00331754" w:rsidP="001C3841">
      <w:pPr>
        <w:pStyle w:val="ae"/>
        <w:ind w:leftChars="800" w:left="1680" w:firstLine="420"/>
      </w:pPr>
      <w:r>
        <w:rPr>
          <w:rFonts w:hint="eastAsia"/>
        </w:rPr>
        <w:lastRenderedPageBreak/>
        <w:t>"parkingLot": "</w:t>
      </w:r>
      <w:r>
        <w:rPr>
          <w:rFonts w:hint="eastAsia"/>
        </w:rPr>
        <w:t>大华</w:t>
      </w:r>
      <w:r>
        <w:rPr>
          <w:rFonts w:hint="eastAsia"/>
        </w:rPr>
        <w:t>9",</w:t>
      </w:r>
    </w:p>
    <w:p w:rsidR="00331754" w:rsidRDefault="00331754" w:rsidP="001C3841">
      <w:pPr>
        <w:pStyle w:val="ae"/>
        <w:ind w:leftChars="800" w:left="1680" w:firstLine="420"/>
      </w:pPr>
      <w:r>
        <w:t>"parkingLotCode": "dh009",</w:t>
      </w:r>
    </w:p>
    <w:p w:rsidR="00331754" w:rsidRDefault="00331754" w:rsidP="001C3841">
      <w:pPr>
        <w:pStyle w:val="ae"/>
        <w:ind w:leftChars="800" w:left="1680" w:firstLine="420"/>
      </w:pPr>
      <w:r>
        <w:t>"totalLot": 222,</w:t>
      </w:r>
    </w:p>
    <w:p w:rsidR="00331754" w:rsidRDefault="00331754" w:rsidP="001C3841">
      <w:pPr>
        <w:pStyle w:val="ae"/>
        <w:ind w:leftChars="800" w:left="1680" w:firstLine="420"/>
      </w:pPr>
      <w:r>
        <w:t>"usedLot": 0</w:t>
      </w:r>
    </w:p>
    <w:p w:rsidR="00331754" w:rsidRDefault="00331754" w:rsidP="001C3841">
      <w:pPr>
        <w:pStyle w:val="ae"/>
        <w:ind w:leftChars="600" w:left="1260" w:firstLine="420"/>
      </w:pPr>
      <w:r>
        <w:t>}</w:t>
      </w:r>
    </w:p>
    <w:p w:rsidR="00331754" w:rsidRDefault="00331754" w:rsidP="001C3841">
      <w:pPr>
        <w:pStyle w:val="ae"/>
        <w:ind w:left="840" w:firstLine="420"/>
      </w:pPr>
      <w:r>
        <w:t>],</w:t>
      </w:r>
    </w:p>
    <w:p w:rsidR="00331754" w:rsidRDefault="00331754" w:rsidP="001C3841">
      <w:pPr>
        <w:pStyle w:val="ae"/>
        <w:ind w:left="840" w:firstLine="420"/>
      </w:pPr>
      <w:r>
        <w:t>"errMsg": "success",</w:t>
      </w:r>
    </w:p>
    <w:p w:rsidR="00331754" w:rsidRDefault="00331754" w:rsidP="001C3841">
      <w:pPr>
        <w:pStyle w:val="ae"/>
        <w:ind w:left="840" w:firstLine="420"/>
      </w:pPr>
      <w:r>
        <w:t>"success": true</w:t>
      </w:r>
    </w:p>
    <w:p w:rsidR="00331754" w:rsidRDefault="00331754" w:rsidP="00331754">
      <w:pPr>
        <w:pStyle w:val="ae"/>
        <w:ind w:left="840"/>
      </w:pPr>
      <w:r>
        <w:t>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5854F9" w:rsidRDefault="005854F9" w:rsidP="005854F9">
      <w:pPr>
        <w:pStyle w:val="ae"/>
        <w:ind w:leftChars="200" w:left="420" w:firstLine="420"/>
      </w:pPr>
      <w:r>
        <w:t>{</w:t>
      </w:r>
    </w:p>
    <w:p w:rsidR="005854F9" w:rsidRDefault="005854F9" w:rsidP="005854F9">
      <w:pPr>
        <w:pStyle w:val="ae"/>
        <w:ind w:left="840" w:firstLine="420"/>
      </w:pPr>
      <w:r>
        <w:t>"carNum":</w:t>
      </w:r>
      <w:r>
        <w:rPr>
          <w:rFonts w:hint="eastAsia"/>
        </w:rPr>
        <w:t>停车场绑定车辆数量</w:t>
      </w:r>
      <w:r>
        <w:t xml:space="preserve"> ,</w:t>
      </w:r>
    </w:p>
    <w:p w:rsidR="005854F9" w:rsidRDefault="005854F9" w:rsidP="005854F9">
      <w:pPr>
        <w:pStyle w:val="ae"/>
        <w:ind w:left="840" w:firstLine="420"/>
      </w:pPr>
      <w:r>
        <w:t xml:space="preserve">"entranceNum": </w:t>
      </w:r>
      <w:r>
        <w:rPr>
          <w:rFonts w:hint="eastAsia"/>
        </w:rPr>
        <w:t>停车场入口通道数</w:t>
      </w:r>
      <w:r>
        <w:rPr>
          <w:rFonts w:hint="eastAsia"/>
        </w:rPr>
        <w:t>,</w:t>
      </w:r>
    </w:p>
    <w:p w:rsidR="005854F9" w:rsidRDefault="005854F9" w:rsidP="005854F9">
      <w:pPr>
        <w:pStyle w:val="ae"/>
        <w:ind w:left="840" w:firstLine="420"/>
      </w:pPr>
      <w:r>
        <w:t>"exitusNum":</w:t>
      </w:r>
      <w:r>
        <w:rPr>
          <w:rFonts w:hint="eastAsia"/>
        </w:rPr>
        <w:t>停车场出口通道数</w:t>
      </w:r>
      <w:r>
        <w:t xml:space="preserve"> ,</w:t>
      </w:r>
    </w:p>
    <w:p w:rsidR="005854F9" w:rsidRDefault="005854F9" w:rsidP="005854F9">
      <w:pPr>
        <w:pStyle w:val="ae"/>
        <w:ind w:left="840" w:firstLine="420"/>
      </w:pPr>
      <w:r>
        <w:t xml:space="preserve">"id": </w:t>
      </w:r>
      <w:r>
        <w:rPr>
          <w:rFonts w:hint="eastAsia"/>
        </w:rPr>
        <w:t>自增</w:t>
      </w:r>
      <w:r>
        <w:rPr>
          <w:rFonts w:hint="eastAsia"/>
        </w:rPr>
        <w:t>ID</w:t>
      </w:r>
      <w:r>
        <w:t>,</w:t>
      </w:r>
    </w:p>
    <w:p w:rsidR="005854F9" w:rsidRDefault="005854F9" w:rsidP="005854F9">
      <w:pPr>
        <w:pStyle w:val="ae"/>
        <w:ind w:left="840" w:firstLine="420"/>
      </w:pPr>
      <w:r>
        <w:t xml:space="preserve">"idleLot": </w:t>
      </w:r>
      <w:r>
        <w:rPr>
          <w:rFonts w:hint="eastAsia"/>
        </w:rPr>
        <w:t>车位余位数</w:t>
      </w:r>
      <w:r>
        <w:t>,</w:t>
      </w:r>
    </w:p>
    <w:p w:rsidR="005854F9" w:rsidRDefault="005854F9" w:rsidP="005854F9">
      <w:pPr>
        <w:pStyle w:val="ae"/>
        <w:ind w:left="840" w:firstLine="420"/>
      </w:pPr>
      <w:r>
        <w:t xml:space="preserve">"ledNum": </w:t>
      </w:r>
      <w:r>
        <w:rPr>
          <w:rFonts w:hint="eastAsia"/>
        </w:rPr>
        <w:t>LED</w:t>
      </w:r>
      <w:r>
        <w:rPr>
          <w:rFonts w:hint="eastAsia"/>
        </w:rPr>
        <w:t>灯数</w:t>
      </w:r>
      <w:r>
        <w:t>,</w:t>
      </w:r>
    </w:p>
    <w:p w:rsidR="005854F9" w:rsidRDefault="005854F9" w:rsidP="005854F9">
      <w:pPr>
        <w:pStyle w:val="ae"/>
        <w:ind w:left="840" w:firstLine="420"/>
      </w:pPr>
      <w:r>
        <w:rPr>
          <w:rFonts w:hint="eastAsia"/>
        </w:rPr>
        <w:t>"parkingLot":</w:t>
      </w:r>
      <w:r>
        <w:rPr>
          <w:rFonts w:hint="eastAsia"/>
        </w:rPr>
        <w:t>停车场名称</w:t>
      </w:r>
      <w:r>
        <w:rPr>
          <w:rFonts w:hint="eastAsia"/>
        </w:rPr>
        <w:t>,</w:t>
      </w:r>
    </w:p>
    <w:p w:rsidR="005854F9" w:rsidRDefault="005854F9" w:rsidP="005854F9">
      <w:pPr>
        <w:pStyle w:val="ae"/>
        <w:ind w:left="840" w:firstLine="420"/>
      </w:pPr>
      <w:r>
        <w:t>"parkingLotCode":</w:t>
      </w:r>
      <w:r>
        <w:rPr>
          <w:rFonts w:hint="eastAsia"/>
        </w:rPr>
        <w:t>停车场编码</w:t>
      </w:r>
      <w:r>
        <w:t>,</w:t>
      </w:r>
    </w:p>
    <w:p w:rsidR="005854F9" w:rsidRDefault="005854F9" w:rsidP="005854F9">
      <w:pPr>
        <w:pStyle w:val="ae"/>
        <w:ind w:left="840" w:firstLine="420"/>
      </w:pPr>
      <w:r>
        <w:t xml:space="preserve">"totalLot": </w:t>
      </w:r>
      <w:r>
        <w:rPr>
          <w:rFonts w:hint="eastAsia"/>
        </w:rPr>
        <w:t>车位总数</w:t>
      </w:r>
      <w:r>
        <w:t>,</w:t>
      </w:r>
    </w:p>
    <w:p w:rsidR="005854F9" w:rsidRDefault="005854F9" w:rsidP="005854F9">
      <w:pPr>
        <w:pStyle w:val="ae"/>
        <w:ind w:left="840" w:firstLine="420"/>
      </w:pPr>
      <w:r>
        <w:t xml:space="preserve">"usedLot": </w:t>
      </w:r>
      <w:r>
        <w:rPr>
          <w:rFonts w:hint="eastAsia"/>
        </w:rPr>
        <w:t>车位使用数</w:t>
      </w:r>
    </w:p>
    <w:p w:rsidR="005854F9" w:rsidRDefault="005854F9" w:rsidP="005854F9">
      <w:pPr>
        <w:pStyle w:val="ae"/>
        <w:ind w:leftChars="200" w:left="420" w:firstLine="420"/>
      </w:pPr>
      <w:r>
        <w:t>}</w:t>
      </w:r>
    </w:p>
    <w:p w:rsidR="00331754" w:rsidRPr="00813504" w:rsidRDefault="00331754" w:rsidP="00331754">
      <w:pPr>
        <w:pStyle w:val="2"/>
        <w:spacing w:before="624" w:after="312"/>
      </w:pPr>
      <w:bookmarkStart w:id="13" w:name="_Toc520384652"/>
      <w:r>
        <w:rPr>
          <w:rFonts w:hint="eastAsia"/>
        </w:rPr>
        <w:t>过车数据</w:t>
      </w:r>
      <w:bookmarkEnd w:id="13"/>
    </w:p>
    <w:p w:rsidR="00331754" w:rsidRPr="00FA0F00" w:rsidRDefault="00331754" w:rsidP="00331754">
      <w:pPr>
        <w:pStyle w:val="3"/>
        <w:spacing w:before="312" w:after="156"/>
      </w:pPr>
      <w:bookmarkStart w:id="14" w:name="_Toc520384653"/>
      <w:r>
        <w:rPr>
          <w:rFonts w:hint="eastAsia"/>
        </w:rPr>
        <w:t>车辆进出数据</w:t>
      </w:r>
      <w:bookmarkEnd w:id="14"/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接口名称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车辆进出数据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请求类型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get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URL</w:t>
      </w:r>
    </w:p>
    <w:p w:rsidR="00331754" w:rsidRDefault="00803547" w:rsidP="00331754">
      <w:pPr>
        <w:pStyle w:val="ae"/>
        <w:ind w:left="840"/>
      </w:pPr>
      <w:hyperlink r:id="rId29" w:history="1">
        <w:r w:rsidR="00E738CC" w:rsidRPr="00203261">
          <w:rPr>
            <w:rStyle w:val="afa"/>
          </w:rPr>
          <w:t>http://ip:port/ipms/caraccess/find/his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331754">
      <w:pPr>
        <w:pStyle w:val="ae"/>
        <w:ind w:left="84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接口描述</w:t>
      </w:r>
    </w:p>
    <w:p w:rsidR="00331754" w:rsidRDefault="00331754" w:rsidP="00697C02">
      <w:pPr>
        <w:pStyle w:val="ae"/>
        <w:ind w:left="840"/>
      </w:pPr>
      <w:r>
        <w:rPr>
          <w:rFonts w:hint="eastAsia"/>
        </w:rPr>
        <w:t>车辆一次停车一条数据，入场时生成一条记录，出场时更新该条记录的出场信息。过车数据</w:t>
      </w:r>
      <w:r w:rsidRPr="00CD7951">
        <w:rPr>
          <w:rFonts w:hint="eastAsia"/>
        </w:rPr>
        <w:t>会很大，一定要把时间过滤</w:t>
      </w:r>
      <w:r>
        <w:rPr>
          <w:rFonts w:hint="eastAsia"/>
        </w:rPr>
        <w:t>条件</w:t>
      </w:r>
      <w:r w:rsidRPr="00CD7951">
        <w:rPr>
          <w:rFonts w:hint="eastAsia"/>
        </w:rPr>
        <w:t>加上，不然会全表</w:t>
      </w:r>
      <w:r>
        <w:rPr>
          <w:rFonts w:hint="eastAsia"/>
        </w:rPr>
        <w:t>搜索</w:t>
      </w:r>
      <w:r w:rsidRPr="00CD7951">
        <w:rPr>
          <w:rFonts w:hint="eastAsia"/>
        </w:rPr>
        <w:t>，会很慢</w:t>
      </w:r>
      <w:r>
        <w:rPr>
          <w:rFonts w:hint="eastAsia"/>
        </w:rPr>
        <w:t>，甚至超时。</w:t>
      </w:r>
    </w:p>
    <w:p w:rsidR="00331754" w:rsidRPr="00331754" w:rsidRDefault="00331754" w:rsidP="00331754">
      <w:pPr>
        <w:pStyle w:val="af3"/>
        <w:spacing w:before="156"/>
      </w:pPr>
      <w:r w:rsidRPr="00487624">
        <w:rPr>
          <w:rFonts w:hint="eastAsia"/>
        </w:rPr>
        <w:lastRenderedPageBreak/>
        <w:t>输入参数</w:t>
      </w:r>
    </w:p>
    <w:p w:rsidR="00331754" w:rsidRDefault="00331754" w:rsidP="00331754">
      <w:pPr>
        <w:pStyle w:val="ae"/>
        <w:ind w:left="840"/>
      </w:pPr>
      <w:r>
        <w:t>{</w:t>
      </w:r>
    </w:p>
    <w:p w:rsidR="00331754" w:rsidRDefault="00331754" w:rsidP="001C3841">
      <w:pPr>
        <w:pStyle w:val="ae"/>
        <w:ind w:left="840" w:firstLine="420"/>
      </w:pPr>
      <w:r>
        <w:t>"entranceChannelIds": "100001$14$0$0",</w:t>
      </w:r>
    </w:p>
    <w:p w:rsidR="00331754" w:rsidRDefault="00331754" w:rsidP="001C3841">
      <w:pPr>
        <w:pStyle w:val="ae"/>
        <w:ind w:left="840" w:firstLine="420"/>
      </w:pPr>
      <w:r>
        <w:t>"exitusChannelIds": "100001$14$0$0",</w:t>
      </w:r>
    </w:p>
    <w:p w:rsidR="00331754" w:rsidRDefault="00331754" w:rsidP="001C3841">
      <w:pPr>
        <w:pStyle w:val="ae"/>
        <w:ind w:left="840" w:firstLine="420"/>
      </w:pPr>
      <w:r>
        <w:t>"queryTimeBegin": "2015-11-18 00:00:00",</w:t>
      </w:r>
    </w:p>
    <w:p w:rsidR="00331754" w:rsidRDefault="00331754" w:rsidP="001C3841">
      <w:pPr>
        <w:pStyle w:val="ae"/>
        <w:ind w:left="840" w:firstLine="420"/>
      </w:pPr>
      <w:r>
        <w:t>"queryTimeEnd": "2016-12-19 20:00:00",</w:t>
      </w:r>
    </w:p>
    <w:p w:rsidR="00331754" w:rsidRDefault="00331754" w:rsidP="001C3841">
      <w:pPr>
        <w:pStyle w:val="ae"/>
        <w:ind w:left="840" w:firstLine="420"/>
      </w:pPr>
      <w:r>
        <w:t>"</w:t>
      </w:r>
      <w:r w:rsidRPr="00515BE9">
        <w:t xml:space="preserve"> carNum</w:t>
      </w:r>
      <w:r>
        <w:t>": "</w:t>
      </w:r>
      <w:r>
        <w:rPr>
          <w:rFonts w:hint="eastAsia"/>
        </w:rPr>
        <w:t>浙</w:t>
      </w:r>
      <w:r>
        <w:rPr>
          <w:rFonts w:hint="eastAsia"/>
        </w:rPr>
        <w:t>A20D09</w:t>
      </w:r>
      <w:r>
        <w:t>",</w:t>
      </w:r>
    </w:p>
    <w:p w:rsidR="002405EC" w:rsidRDefault="002405EC" w:rsidP="002405EC">
      <w:pPr>
        <w:pStyle w:val="ae"/>
        <w:ind w:left="840" w:firstLine="420"/>
      </w:pPr>
      <w:r>
        <w:t>" car</w:t>
      </w:r>
      <w:r>
        <w:rPr>
          <w:rFonts w:hint="eastAsia"/>
        </w:rPr>
        <w:t>Type</w:t>
      </w:r>
      <w:r>
        <w:t xml:space="preserve">": </w:t>
      </w:r>
      <w:r>
        <w:rPr>
          <w:rFonts w:hint="eastAsia"/>
        </w:rPr>
        <w:t>1</w:t>
      </w:r>
      <w:r>
        <w:t>,</w:t>
      </w:r>
    </w:p>
    <w:p w:rsidR="002405EC" w:rsidRP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enterCarNumLikeStr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浙</w:t>
      </w:r>
      <w:r>
        <w:rPr>
          <w:rFonts w:hint="eastAsia"/>
        </w:rPr>
        <w:t>A20D09</w:t>
      </w:r>
      <w:r>
        <w:t>"</w:t>
      </w:r>
    </w:p>
    <w:p w:rsid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exitCarNumLikeStr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浙</w:t>
      </w:r>
      <w:r>
        <w:rPr>
          <w:rFonts w:hint="eastAsia"/>
        </w:rPr>
        <w:t>A20D09</w:t>
      </w:r>
      <w:r>
        <w:t>"</w:t>
      </w:r>
    </w:p>
    <w:p w:rsidR="002405EC" w:rsidRP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cardNumLikeStr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23123</w:t>
      </w:r>
      <w:r>
        <w:t>"</w:t>
      </w:r>
    </w:p>
    <w:p w:rsidR="002405EC" w:rsidRP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ownerLikeStr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***</w:t>
      </w:r>
      <w:r>
        <w:t>"</w:t>
      </w:r>
    </w:p>
    <w:p w:rsidR="00331754" w:rsidRDefault="00331754" w:rsidP="001C3841">
      <w:pPr>
        <w:pStyle w:val="ae"/>
        <w:ind w:left="840" w:firstLine="420"/>
      </w:pPr>
      <w:r>
        <w:t>"pageNum": 1,</w:t>
      </w:r>
    </w:p>
    <w:p w:rsidR="00331754" w:rsidRDefault="00331754" w:rsidP="001C3841">
      <w:pPr>
        <w:pStyle w:val="ae"/>
        <w:ind w:left="840" w:firstLine="420"/>
      </w:pPr>
      <w:r>
        <w:t>"pageSize": 20</w:t>
      </w:r>
    </w:p>
    <w:p w:rsidR="00331754" w:rsidRDefault="00331754" w:rsidP="002405EC">
      <w:pPr>
        <w:pStyle w:val="ae"/>
        <w:ind w:leftChars="390" w:left="819" w:firstLine="21"/>
      </w:pPr>
      <w:r>
        <w:t>}</w:t>
      </w:r>
    </w:p>
    <w:p w:rsidR="002405EC" w:rsidRPr="00331754" w:rsidRDefault="002405EC" w:rsidP="002405EC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2405EC" w:rsidRDefault="002405EC" w:rsidP="002405EC">
      <w:pPr>
        <w:pStyle w:val="ae"/>
        <w:ind w:left="840"/>
      </w:pPr>
      <w:r>
        <w:t>{</w:t>
      </w:r>
    </w:p>
    <w:p w:rsidR="002405EC" w:rsidRDefault="002405EC" w:rsidP="002405EC">
      <w:pPr>
        <w:pStyle w:val="ae"/>
        <w:ind w:left="840" w:firstLine="420"/>
      </w:pPr>
      <w:r>
        <w:t>"entranceChannelIds": "</w:t>
      </w:r>
      <w:r>
        <w:rPr>
          <w:rFonts w:hint="eastAsia"/>
        </w:rPr>
        <w:t>入口通道</w:t>
      </w:r>
      <w:r>
        <w:rPr>
          <w:rFonts w:hint="eastAsia"/>
        </w:rPr>
        <w:t>id</w:t>
      </w:r>
      <w:r>
        <w:rPr>
          <w:rFonts w:hint="eastAsia"/>
        </w:rPr>
        <w:t>，多个时用半角逗号隔开</w:t>
      </w:r>
      <w:r>
        <w:t>",</w:t>
      </w:r>
    </w:p>
    <w:p w:rsidR="002405EC" w:rsidRDefault="002405EC" w:rsidP="002405EC">
      <w:pPr>
        <w:pStyle w:val="ae"/>
        <w:ind w:left="840" w:firstLine="420"/>
      </w:pPr>
      <w:r>
        <w:t>"exitusChannelIds": "</w:t>
      </w:r>
      <w:r>
        <w:rPr>
          <w:rFonts w:hint="eastAsia"/>
        </w:rPr>
        <w:t>出口通道</w:t>
      </w:r>
      <w:r>
        <w:rPr>
          <w:rFonts w:hint="eastAsia"/>
        </w:rPr>
        <w:t>id</w:t>
      </w:r>
      <w:r>
        <w:rPr>
          <w:rFonts w:hint="eastAsia"/>
        </w:rPr>
        <w:t>，多个时用半角逗号隔开</w:t>
      </w:r>
      <w:r>
        <w:t>",</w:t>
      </w:r>
    </w:p>
    <w:p w:rsidR="002405EC" w:rsidRDefault="002405EC" w:rsidP="002405EC">
      <w:pPr>
        <w:pStyle w:val="ae"/>
        <w:ind w:left="840" w:firstLine="420"/>
      </w:pPr>
      <w:r>
        <w:rPr>
          <w:rFonts w:hint="eastAsia"/>
        </w:rPr>
        <w:t>"queryTimeBegin": "</w:t>
      </w:r>
      <w:r>
        <w:rPr>
          <w:rFonts w:hint="eastAsia"/>
        </w:rPr>
        <w:t>查询开始时间</w:t>
      </w:r>
      <w:r>
        <w:rPr>
          <w:rFonts w:hint="eastAsia"/>
        </w:rPr>
        <w:t xml:space="preserve">" </w:t>
      </w:r>
    </w:p>
    <w:p w:rsidR="002405EC" w:rsidRDefault="002405EC" w:rsidP="002405EC">
      <w:pPr>
        <w:pStyle w:val="ae"/>
        <w:ind w:left="840" w:firstLine="420"/>
      </w:pPr>
      <w:r>
        <w:rPr>
          <w:rFonts w:hint="eastAsia"/>
        </w:rPr>
        <w:t>"queryTimeEnd": "</w:t>
      </w:r>
      <w:r>
        <w:rPr>
          <w:rFonts w:hint="eastAsia"/>
        </w:rPr>
        <w:t>查询截止时间</w:t>
      </w:r>
      <w:r>
        <w:rPr>
          <w:rFonts w:hint="eastAsia"/>
        </w:rPr>
        <w:t xml:space="preserve">" </w:t>
      </w:r>
    </w:p>
    <w:p w:rsid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carNum</w:t>
      </w:r>
      <w:r>
        <w:t>": "</w:t>
      </w:r>
      <w:r>
        <w:rPr>
          <w:rFonts w:hint="eastAsia"/>
        </w:rPr>
        <w:t>车牌号码</w:t>
      </w:r>
      <w:r>
        <w:t>",</w:t>
      </w:r>
    </w:p>
    <w:p w:rsidR="002405EC" w:rsidRDefault="002405EC" w:rsidP="002405EC">
      <w:pPr>
        <w:pStyle w:val="ae"/>
        <w:ind w:left="840" w:firstLine="420"/>
      </w:pPr>
      <w:r>
        <w:t>" car</w:t>
      </w:r>
      <w:r>
        <w:rPr>
          <w:rFonts w:hint="eastAsia"/>
        </w:rPr>
        <w:t>Type</w:t>
      </w:r>
      <w:r>
        <w:t xml:space="preserve">": </w:t>
      </w:r>
      <w:r>
        <w:rPr>
          <w:rFonts w:hint="eastAsia"/>
        </w:rPr>
        <w:t>车辆类型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内部车，</w:t>
      </w:r>
      <w:r>
        <w:rPr>
          <w:rFonts w:hint="eastAsia"/>
        </w:rPr>
        <w:t>0-</w:t>
      </w:r>
      <w:r>
        <w:rPr>
          <w:rFonts w:hint="eastAsia"/>
        </w:rPr>
        <w:t>外部车，</w:t>
      </w:r>
      <w:r>
        <w:rPr>
          <w:rFonts w:hint="eastAsia"/>
        </w:rPr>
        <w:t>null-</w:t>
      </w:r>
      <w:r>
        <w:rPr>
          <w:rFonts w:hint="eastAsia"/>
        </w:rPr>
        <w:t>全部）</w:t>
      </w:r>
      <w:r>
        <w:t>,</w:t>
      </w:r>
    </w:p>
    <w:p w:rsidR="002405EC" w:rsidRP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enterCarNumLikeStr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入场车牌模糊查询条件</w:t>
      </w:r>
      <w:r>
        <w:t>"</w:t>
      </w:r>
    </w:p>
    <w:p w:rsid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exitCarNumLikeStr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出场车牌模糊查询条件</w:t>
      </w:r>
      <w:r>
        <w:t>"</w:t>
      </w:r>
    </w:p>
    <w:p w:rsidR="002405EC" w:rsidRP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cardNumLikeStr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卡号模糊查询条件</w:t>
      </w:r>
      <w:r>
        <w:t>"</w:t>
      </w:r>
    </w:p>
    <w:p w:rsidR="002405EC" w:rsidRPr="002405EC" w:rsidRDefault="002405EC" w:rsidP="002405EC">
      <w:pPr>
        <w:pStyle w:val="ae"/>
        <w:ind w:left="840" w:firstLine="420"/>
      </w:pPr>
      <w:r>
        <w:t>"</w:t>
      </w:r>
      <w:r w:rsidRPr="00515BE9">
        <w:t xml:space="preserve"> </w:t>
      </w:r>
      <w:r w:rsidRPr="002405EC">
        <w:t>ownerLikeStr</w:t>
      </w:r>
      <w:r>
        <w:t>"</w:t>
      </w:r>
      <w:r w:rsidRPr="002405EC">
        <w:t>:</w:t>
      </w:r>
      <w:r>
        <w:t>"</w:t>
      </w:r>
      <w:r>
        <w:rPr>
          <w:rFonts w:hint="eastAsia"/>
        </w:rPr>
        <w:t>车主模糊查询条件</w:t>
      </w:r>
      <w:r>
        <w:t>"</w:t>
      </w:r>
    </w:p>
    <w:p w:rsidR="002405EC" w:rsidRDefault="002405EC" w:rsidP="002405EC">
      <w:pPr>
        <w:pStyle w:val="ae"/>
        <w:ind w:left="840" w:firstLine="420"/>
      </w:pPr>
      <w:r>
        <w:t xml:space="preserve">"pageNum": </w:t>
      </w:r>
      <w:r>
        <w:rPr>
          <w:rFonts w:hint="eastAsia"/>
        </w:rPr>
        <w:t>1</w:t>
      </w:r>
      <w:r>
        <w:t>,</w:t>
      </w:r>
    </w:p>
    <w:p w:rsidR="002405EC" w:rsidRDefault="002405EC" w:rsidP="002405EC">
      <w:pPr>
        <w:pStyle w:val="ae"/>
        <w:ind w:left="840" w:firstLine="420"/>
      </w:pPr>
      <w:r>
        <w:t>"pageSize": 20</w:t>
      </w:r>
    </w:p>
    <w:p w:rsidR="002405EC" w:rsidRDefault="002405EC" w:rsidP="002405EC">
      <w:pPr>
        <w:pStyle w:val="ae"/>
        <w:ind w:leftChars="390" w:left="819" w:firstLine="21"/>
      </w:pPr>
      <w:r>
        <w:t>}</w:t>
      </w:r>
    </w:p>
    <w:p w:rsidR="002405EC" w:rsidRDefault="002405EC" w:rsidP="002405EC">
      <w:pPr>
        <w:pStyle w:val="ae"/>
        <w:ind w:leftChars="0" w:left="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返回结果</w:t>
      </w:r>
    </w:p>
    <w:p w:rsidR="00487624" w:rsidRDefault="00487624" w:rsidP="00487624">
      <w:pPr>
        <w:pStyle w:val="ae"/>
        <w:ind w:left="840"/>
      </w:pPr>
      <w:r>
        <w:t>{</w:t>
      </w:r>
    </w:p>
    <w:p w:rsidR="00487624" w:rsidRDefault="00487624" w:rsidP="00487624">
      <w:pPr>
        <w:pStyle w:val="ae"/>
        <w:ind w:left="840" w:firstLine="420"/>
      </w:pPr>
      <w:r>
        <w:t>"data":{</w:t>
      </w:r>
    </w:p>
    <w:p w:rsidR="00487624" w:rsidRDefault="00487624" w:rsidP="00487624">
      <w:pPr>
        <w:pStyle w:val="ae"/>
        <w:ind w:leftChars="600" w:left="1260" w:firstLine="420"/>
      </w:pPr>
      <w:r>
        <w:t>"currentPage":1,</w:t>
      </w:r>
    </w:p>
    <w:p w:rsidR="00487624" w:rsidRDefault="00487624" w:rsidP="00487624">
      <w:pPr>
        <w:pStyle w:val="ae"/>
        <w:ind w:leftChars="600" w:left="1260" w:firstLine="420"/>
      </w:pPr>
      <w:r>
        <w:t>"pageData":[</w:t>
      </w:r>
    </w:p>
    <w:p w:rsidR="00487624" w:rsidRDefault="00487624" w:rsidP="00487624">
      <w:pPr>
        <w:pStyle w:val="ae"/>
        <w:ind w:leftChars="1000" w:left="2100"/>
      </w:pPr>
      <w:r>
        <w:rPr>
          <w:rFonts w:hint="eastAsia"/>
        </w:rPr>
        <w:t>{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carNum: "</w:t>
      </w:r>
      <w:r w:rsidRPr="00556998">
        <w:t>川</w:t>
      </w:r>
      <w:r w:rsidRPr="00556998">
        <w:t>A12345"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carStatus: 1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lastRenderedPageBreak/>
        <w:t>carType: 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carTypeStr: "</w:t>
      </w:r>
      <w:r w:rsidRPr="00556998">
        <w:t>外部车</w:t>
      </w:r>
      <w:r w:rsidRPr="00556998">
        <w:t>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draw: 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enterImg: "9101/d/aa.jpg"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enterItcDevChnid: "1000027$1$0$0"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enterItcDevChnname: "</w:t>
      </w:r>
      <w:r w:rsidRPr="00556998">
        <w:t>浙江进场</w:t>
      </w:r>
      <w:r w:rsidRPr="00556998">
        <w:t>_1"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enterMode: 1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enterNumImg: "9101/d/bb.jpb"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enterSluiceDevChnid: "1000028$14$0$0"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enterSluiceDevChnname: "</w:t>
      </w:r>
      <w:r w:rsidRPr="00556998">
        <w:t>浙江进场</w:t>
      </w:r>
      <w:r w:rsidRPr="00556998">
        <w:t>_1"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enterTime: 1551666094000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enterTimeStr: "2019-03-04 10:21:34"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enterWayCode: ""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exitCarNum: "</w:t>
      </w:r>
      <w:r w:rsidRPr="00556998">
        <w:t>川</w:t>
      </w:r>
      <w:r w:rsidRPr="00556998">
        <w:t>A12345"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exitImg: "9101/d/aa.jpg"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exitItcDevChnid: "1000029$1$0$0"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exitItcDevChnname: "</w:t>
      </w:r>
      <w:r w:rsidRPr="00556998">
        <w:t>浙江出场</w:t>
      </w:r>
      <w:r w:rsidRPr="00556998">
        <w:t>_1"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exitNumImg: "/ipms/imageConvert/originalImage?fileUrl=http%3A%2F%2F10.80.8.40%3A8082%2Fd%2Fbb.jpb"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exitSluiceDevChnid: "1000030$14$0$0"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exitSluiceDevChnname: "</w:t>
      </w:r>
      <w:r w:rsidRPr="00556998">
        <w:t>浙江出场</w:t>
      </w:r>
      <w:r w:rsidRPr="00556998">
        <w:t>_1"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exitTime: 1551666107000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exitTimeStr: "2019-03-04 10:21:47"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exitWayCode: ""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id: 100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originalPicPathEnter: "/ipms/imageConvert/originalImage?fileUrl=http%3A%2F%2F10.80.8.40%3A8082%2Fd%2Faa.jpg"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originalPicPathExit: "/ipms/imageConvert/originalImage?fileUrl=http%3A%2F%2F10.80.8.40%3A8082%2Fd%2Faa.jpg"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ownerType: </w:t>
      </w:r>
      <w:r>
        <w:rPr>
          <w:rFonts w:hint="eastAsia"/>
        </w:rPr>
        <w:t>2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pageNum: 1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pageSize: 20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parkingLot: "</w:t>
      </w:r>
      <w:r w:rsidRPr="00556998">
        <w:t>古奇测试</w:t>
      </w:r>
      <w:r w:rsidRPr="00556998">
        <w:t>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parkingLotCode: "77"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payedMoney: 20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realCapturePicPathEnter: "/ipms/imageConvert/image?fileUrl=http%3A%2F%2F10.80.8.40%3A8082%2Fd%2Faa.jpg"</w:t>
      </w:r>
    </w:p>
    <w:p w:rsidR="00556998" w:rsidRPr="00556998" w:rsidRDefault="00556998" w:rsidP="00556998">
      <w:pPr>
        <w:pStyle w:val="ae"/>
        <w:ind w:leftChars="1000" w:left="2100"/>
      </w:pPr>
      <w:r w:rsidRPr="00556998">
        <w:t>realCapturePicPathExit: "/ipms/imageConvert/image?fileUrl=http%3A%2F%2F10.80.8.40%3A8082%2Fd%2Faa.jpg"</w:t>
      </w:r>
    </w:p>
    <w:p w:rsidR="00487624" w:rsidRDefault="00487624" w:rsidP="00487624">
      <w:pPr>
        <w:pStyle w:val="ae"/>
        <w:ind w:leftChars="1000" w:left="2100"/>
      </w:pPr>
      <w:r>
        <w:t>}</w:t>
      </w:r>
    </w:p>
    <w:p w:rsidR="00487624" w:rsidRDefault="00487624" w:rsidP="00487624">
      <w:pPr>
        <w:pStyle w:val="ae"/>
        <w:ind w:leftChars="600" w:left="1260" w:firstLine="420"/>
      </w:pPr>
      <w:r>
        <w:lastRenderedPageBreak/>
        <w:t>]</w:t>
      </w:r>
    </w:p>
    <w:p w:rsidR="00487624" w:rsidRDefault="00487624" w:rsidP="00487624">
      <w:pPr>
        <w:pStyle w:val="ae"/>
        <w:ind w:left="840" w:firstLine="420"/>
      </w:pPr>
      <w:r>
        <w:t>"pageSize":20,"totalPage":1,"totalRows":2</w:t>
      </w:r>
    </w:p>
    <w:p w:rsidR="00487624" w:rsidRDefault="00487624" w:rsidP="00487624">
      <w:pPr>
        <w:pStyle w:val="ae"/>
        <w:ind w:leftChars="600" w:left="1260"/>
      </w:pPr>
      <w:r>
        <w:t>}</w:t>
      </w:r>
    </w:p>
    <w:p w:rsidR="00487624" w:rsidRDefault="00487624" w:rsidP="00487624">
      <w:pPr>
        <w:pStyle w:val="ae"/>
        <w:ind w:leftChars="600" w:left="1260"/>
      </w:pPr>
      <w:r>
        <w:t>"errMsg":"success",</w:t>
      </w:r>
    </w:p>
    <w:p w:rsidR="00487624" w:rsidRDefault="00487624" w:rsidP="00487624">
      <w:pPr>
        <w:pStyle w:val="ae"/>
        <w:ind w:leftChars="600" w:left="1260"/>
      </w:pPr>
      <w:r>
        <w:t>"success":true</w:t>
      </w:r>
    </w:p>
    <w:p w:rsidR="00487624" w:rsidRDefault="00487624" w:rsidP="00487624">
      <w:pPr>
        <w:pStyle w:val="ae"/>
        <w:ind w:left="840"/>
      </w:pPr>
      <w:r>
        <w:t>}</w:t>
      </w:r>
    </w:p>
    <w:p w:rsidR="00331754" w:rsidRDefault="00331754" w:rsidP="00331754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1C3989" w:rsidRDefault="001C3989" w:rsidP="001C3989">
      <w:pPr>
        <w:pStyle w:val="ae"/>
        <w:ind w:left="840"/>
      </w:pPr>
      <w:r>
        <w:t>{</w:t>
      </w:r>
    </w:p>
    <w:p w:rsidR="001C3989" w:rsidRDefault="001C3989" w:rsidP="001C3989">
      <w:pPr>
        <w:pStyle w:val="ae"/>
        <w:ind w:left="840" w:firstLine="420"/>
      </w:pPr>
      <w:r>
        <w:t>"data":{</w:t>
      </w:r>
    </w:p>
    <w:p w:rsidR="001C3989" w:rsidRDefault="001C3989" w:rsidP="001C3989">
      <w:pPr>
        <w:pStyle w:val="ae"/>
        <w:ind w:leftChars="600" w:left="1260" w:firstLine="420"/>
      </w:pPr>
      <w:r>
        <w:t>"currentPage":</w:t>
      </w:r>
      <w:r>
        <w:rPr>
          <w:rFonts w:hint="eastAsia"/>
        </w:rPr>
        <w:t>当前页数</w:t>
      </w:r>
      <w:r>
        <w:t>,</w:t>
      </w:r>
    </w:p>
    <w:p w:rsidR="001C3989" w:rsidRDefault="001C3989" w:rsidP="001C3989">
      <w:pPr>
        <w:pStyle w:val="ae"/>
        <w:ind w:leftChars="600" w:left="1260" w:firstLine="420"/>
      </w:pPr>
      <w:r>
        <w:t>"pageData":[</w:t>
      </w:r>
    </w:p>
    <w:p w:rsidR="001C3989" w:rsidRDefault="001C3989" w:rsidP="001C3989">
      <w:pPr>
        <w:pStyle w:val="ae"/>
        <w:ind w:leftChars="1000" w:left="2100"/>
      </w:pPr>
      <w:r>
        <w:rPr>
          <w:rFonts w:hint="eastAsia"/>
        </w:rPr>
        <w:t>{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carNum: "</w:t>
      </w:r>
      <w:r>
        <w:rPr>
          <w:rFonts w:hint="eastAsia"/>
        </w:rPr>
        <w:t>车牌号码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carStatus: </w:t>
      </w:r>
      <w:r w:rsidR="00D0046A" w:rsidRPr="001E6488">
        <w:rPr>
          <w:rFonts w:hint="eastAsia"/>
        </w:rPr>
        <w:t>车辆停车状态</w:t>
      </w:r>
      <w:r w:rsidR="00D0046A" w:rsidRPr="001E6488">
        <w:rPr>
          <w:rFonts w:hint="eastAsia"/>
        </w:rPr>
        <w:t>(0-</w:t>
      </w:r>
      <w:r w:rsidR="00D0046A">
        <w:rPr>
          <w:rFonts w:hint="eastAsia"/>
        </w:rPr>
        <w:t>入场</w:t>
      </w:r>
      <w:r w:rsidR="00D0046A" w:rsidRPr="001E6488">
        <w:rPr>
          <w:rFonts w:hint="eastAsia"/>
        </w:rPr>
        <w:t>，</w:t>
      </w:r>
      <w:r w:rsidR="00D0046A" w:rsidRPr="001E6488">
        <w:rPr>
          <w:rFonts w:hint="eastAsia"/>
        </w:rPr>
        <w:t>1-</w:t>
      </w:r>
      <w:r w:rsidR="00D0046A">
        <w:rPr>
          <w:rFonts w:hint="eastAsia"/>
        </w:rPr>
        <w:t>已出场</w:t>
      </w:r>
      <w:r w:rsidR="00D0046A" w:rsidRPr="001E6488">
        <w:rPr>
          <w:rFonts w:hint="eastAsia"/>
        </w:rPr>
        <w:t>，</w:t>
      </w:r>
      <w:r w:rsidR="00D0046A" w:rsidRPr="001E6488">
        <w:rPr>
          <w:rFonts w:hint="eastAsia"/>
        </w:rPr>
        <w:t>2-</w:t>
      </w:r>
      <w:r w:rsidR="00D0046A" w:rsidRPr="001E6488">
        <w:rPr>
          <w:rFonts w:hint="eastAsia"/>
        </w:rPr>
        <w:t>只有</w:t>
      </w:r>
      <w:r w:rsidR="00D0046A">
        <w:rPr>
          <w:rFonts w:hint="eastAsia"/>
        </w:rPr>
        <w:t>出场信息</w:t>
      </w:r>
      <w:r w:rsidR="00D0046A" w:rsidRPr="001E6488">
        <w:rPr>
          <w:rFonts w:hint="eastAsia"/>
        </w:rPr>
        <w:t>)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carType: </w:t>
      </w:r>
      <w:r w:rsidR="00D0046A">
        <w:rPr>
          <w:rFonts w:hint="eastAsia"/>
        </w:rPr>
        <w:t>车辆类型（</w:t>
      </w:r>
      <w:r w:rsidR="00D0046A">
        <w:rPr>
          <w:rFonts w:hint="eastAsia"/>
        </w:rPr>
        <w:t>1-</w:t>
      </w:r>
      <w:r w:rsidR="00D0046A">
        <w:rPr>
          <w:rFonts w:hint="eastAsia"/>
        </w:rPr>
        <w:t>内部车，</w:t>
      </w:r>
      <w:r w:rsidR="00D0046A">
        <w:rPr>
          <w:rFonts w:hint="eastAsia"/>
        </w:rPr>
        <w:t>0-</w:t>
      </w:r>
      <w:r w:rsidR="00D0046A">
        <w:rPr>
          <w:rFonts w:hint="eastAsia"/>
        </w:rPr>
        <w:t>外部车）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carTypeStr: "</w:t>
      </w:r>
      <w:r w:rsidR="00D0046A">
        <w:rPr>
          <w:rFonts w:hint="eastAsia"/>
        </w:rPr>
        <w:t>车辆类型展示字段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draw: 0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enterImg: "</w:t>
      </w:r>
      <w:r w:rsidR="00D0046A">
        <w:rPr>
          <w:rFonts w:hint="eastAsia"/>
        </w:rPr>
        <w:t>入场图片存放路径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enterItcDevChnid: "</w:t>
      </w:r>
      <w:r w:rsidR="00D0046A">
        <w:rPr>
          <w:rFonts w:hint="eastAsia"/>
        </w:rPr>
        <w:t>入场卡口相机通道编码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enterItcDevChnname: "</w:t>
      </w:r>
      <w:r w:rsidR="00D0046A">
        <w:rPr>
          <w:rFonts w:hint="eastAsia"/>
        </w:rPr>
        <w:t>入场口相机通道名称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enterMode: </w:t>
      </w:r>
      <w:r w:rsidR="00D0046A" w:rsidRPr="00D20D7C">
        <w:rPr>
          <w:rFonts w:hint="eastAsia"/>
        </w:rPr>
        <w:t>入场方式</w:t>
      </w:r>
      <w:r w:rsidR="00D0046A" w:rsidRPr="00D20D7C">
        <w:rPr>
          <w:rFonts w:hint="eastAsia"/>
        </w:rPr>
        <w:t>:0-</w:t>
      </w:r>
      <w:r w:rsidR="00D0046A" w:rsidRPr="00D20D7C">
        <w:rPr>
          <w:rFonts w:hint="eastAsia"/>
        </w:rPr>
        <w:t>刷卡</w:t>
      </w:r>
      <w:r w:rsidR="00D0046A">
        <w:rPr>
          <w:rFonts w:hint="eastAsia"/>
        </w:rPr>
        <w:t xml:space="preserve"> </w:t>
      </w:r>
      <w:r w:rsidR="00D0046A" w:rsidRPr="00D20D7C">
        <w:rPr>
          <w:rFonts w:hint="eastAsia"/>
        </w:rPr>
        <w:t>1-</w:t>
      </w:r>
      <w:r w:rsidR="00D0046A" w:rsidRPr="00D20D7C">
        <w:rPr>
          <w:rFonts w:hint="eastAsia"/>
        </w:rPr>
        <w:t>自动识别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enterNumImg: "</w:t>
      </w:r>
      <w:r w:rsidR="00D0046A">
        <w:rPr>
          <w:rFonts w:hint="eastAsia"/>
        </w:rPr>
        <w:t>入场车牌图片存放路径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enterSluiceDevChnid: "</w:t>
      </w:r>
      <w:r w:rsidR="00D0046A">
        <w:rPr>
          <w:rFonts w:hint="eastAsia"/>
        </w:rPr>
        <w:t>入场道闸通道编码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enterSluiceDevChnname: "</w:t>
      </w:r>
      <w:r w:rsidR="00D0046A">
        <w:rPr>
          <w:rFonts w:hint="eastAsia"/>
        </w:rPr>
        <w:t>入场道闸通道名称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enterTime: </w:t>
      </w:r>
      <w:r w:rsidR="00D0046A">
        <w:rPr>
          <w:rFonts w:hint="eastAsia"/>
        </w:rPr>
        <w:t>入场时间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enterTimeStr: "</w:t>
      </w:r>
      <w:r w:rsidR="00D0046A">
        <w:rPr>
          <w:rFonts w:hint="eastAsia"/>
        </w:rPr>
        <w:t>入场时间字符串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enterWayCode: "</w:t>
      </w:r>
      <w:r w:rsidR="00D0046A">
        <w:rPr>
          <w:rFonts w:hint="eastAsia"/>
        </w:rPr>
        <w:t>入场车道号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exitCarNum: "</w:t>
      </w:r>
      <w:r w:rsidR="00D0046A">
        <w:rPr>
          <w:rFonts w:hint="eastAsia"/>
        </w:rPr>
        <w:t>出场车牌号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exitImg: </w:t>
      </w:r>
      <w:r w:rsidR="00D0046A">
        <w:t>"</w:t>
      </w:r>
      <w:r w:rsidR="00D0046A">
        <w:rPr>
          <w:rFonts w:hint="eastAsia"/>
        </w:rPr>
        <w:t>出场图片存放路径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exitItcDevChnid: "</w:t>
      </w:r>
      <w:r w:rsidR="00D0046A">
        <w:rPr>
          <w:rFonts w:hint="eastAsia"/>
        </w:rPr>
        <w:t>出场卡口相机通道编码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exitItcDevChnname: "</w:t>
      </w:r>
      <w:r w:rsidR="00D0046A">
        <w:rPr>
          <w:rFonts w:hint="eastAsia"/>
        </w:rPr>
        <w:t>出场卡口相机通道名称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exitNumImg: "</w:t>
      </w:r>
      <w:r w:rsidR="00556998">
        <w:rPr>
          <w:rFonts w:hint="eastAsia"/>
        </w:rPr>
        <w:t>出场车牌图片，前面加</w:t>
      </w:r>
      <w:hyperlink r:id="rId30" w:history="1">
        <w:r w:rsidR="00556998" w:rsidRPr="003D58B8">
          <w:rPr>
            <w:rStyle w:val="afa"/>
            <w:rFonts w:hint="eastAsia"/>
          </w:rPr>
          <w:t>http://IP:</w:t>
        </w:r>
        <w:r w:rsidR="00556998" w:rsidRPr="003D58B8">
          <w:rPr>
            <w:rStyle w:val="afa"/>
            <w:rFonts w:hint="eastAsia"/>
          </w:rPr>
          <w:t>端口</w:t>
        </w:r>
      </w:hyperlink>
      <w:r w:rsidR="00556998">
        <w:rPr>
          <w:rFonts w:hint="eastAsia"/>
        </w:rPr>
        <w:t xml:space="preserve"> </w:t>
      </w:r>
      <w:r w:rsidR="00556998">
        <w:rPr>
          <w:rFonts w:hint="eastAsia"/>
        </w:rPr>
        <w:t>可打开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exitSluiceDevChnid: "</w:t>
      </w:r>
      <w:r w:rsidR="00556998">
        <w:rPr>
          <w:rFonts w:hint="eastAsia"/>
        </w:rPr>
        <w:t>出场道闸通道编码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exitSluiceDevChnname: "</w:t>
      </w:r>
      <w:r w:rsidR="00556998">
        <w:rPr>
          <w:rFonts w:hint="eastAsia"/>
        </w:rPr>
        <w:t>出场道闸通道名称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exitTime: </w:t>
      </w:r>
      <w:r w:rsidR="00556998">
        <w:rPr>
          <w:rFonts w:hint="eastAsia"/>
        </w:rPr>
        <w:t>出场时间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exitTimeStr: "</w:t>
      </w:r>
      <w:r w:rsidR="00556998">
        <w:rPr>
          <w:rFonts w:hint="eastAsia"/>
        </w:rPr>
        <w:t>出场时间字符串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exitWayCode: "</w:t>
      </w:r>
      <w:r w:rsidR="00556998">
        <w:rPr>
          <w:rFonts w:hint="eastAsia"/>
        </w:rPr>
        <w:t>入场车道号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id: </w:t>
      </w:r>
      <w:r w:rsidR="00556998">
        <w:rPr>
          <w:rFonts w:hint="eastAsia"/>
        </w:rPr>
        <w:t>数据库</w:t>
      </w:r>
      <w:r w:rsidR="00556998">
        <w:rPr>
          <w:rFonts w:hint="eastAsia"/>
        </w:rPr>
        <w:t>id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originalPicPathEnter: "</w:t>
      </w:r>
      <w:r w:rsidR="00556998">
        <w:rPr>
          <w:rFonts w:hint="eastAsia"/>
        </w:rPr>
        <w:t>入场抓拍图片，大图，前面加</w:t>
      </w:r>
      <w:hyperlink r:id="rId31" w:history="1">
        <w:r w:rsidR="00556998" w:rsidRPr="003D58B8">
          <w:rPr>
            <w:rStyle w:val="afa"/>
            <w:rFonts w:hint="eastAsia"/>
          </w:rPr>
          <w:t>http://IP:</w:t>
        </w:r>
        <w:r w:rsidR="00556998" w:rsidRPr="003D58B8">
          <w:rPr>
            <w:rStyle w:val="afa"/>
            <w:rFonts w:hint="eastAsia"/>
          </w:rPr>
          <w:t>端口</w:t>
        </w:r>
      </w:hyperlink>
      <w:r w:rsidR="00556998">
        <w:rPr>
          <w:rFonts w:hint="eastAsia"/>
        </w:rPr>
        <w:t xml:space="preserve"> </w:t>
      </w:r>
      <w:r w:rsidR="00556998">
        <w:rPr>
          <w:rFonts w:hint="eastAsia"/>
        </w:rPr>
        <w:t>可打开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lastRenderedPageBreak/>
        <w:t>originalPicPathExit: "</w:t>
      </w:r>
      <w:r w:rsidR="00556998">
        <w:rPr>
          <w:rFonts w:hint="eastAsia"/>
        </w:rPr>
        <w:t>出场抓拍图片，大图，前面加</w:t>
      </w:r>
      <w:hyperlink r:id="rId32" w:history="1">
        <w:r w:rsidR="00556998" w:rsidRPr="003D58B8">
          <w:rPr>
            <w:rStyle w:val="afa"/>
            <w:rFonts w:hint="eastAsia"/>
          </w:rPr>
          <w:t>http://IP:</w:t>
        </w:r>
        <w:r w:rsidR="00556998" w:rsidRPr="003D58B8">
          <w:rPr>
            <w:rStyle w:val="afa"/>
            <w:rFonts w:hint="eastAsia"/>
          </w:rPr>
          <w:t>端口</w:t>
        </w:r>
      </w:hyperlink>
      <w:r w:rsidR="00556998">
        <w:rPr>
          <w:rFonts w:hint="eastAsia"/>
        </w:rPr>
        <w:t xml:space="preserve"> </w:t>
      </w:r>
      <w:r w:rsidR="00556998">
        <w:rPr>
          <w:rFonts w:hint="eastAsia"/>
        </w:rPr>
        <w:t>可打开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ownerType: </w:t>
      </w:r>
      <w:r w:rsidR="00556998">
        <w:rPr>
          <w:rFonts w:hint="eastAsia"/>
        </w:rPr>
        <w:t>用户类别：</w:t>
      </w:r>
      <w:r w:rsidR="00556998" w:rsidRPr="00C343A2">
        <w:rPr>
          <w:rFonts w:hint="eastAsia"/>
        </w:rPr>
        <w:t>0-</w:t>
      </w:r>
      <w:r w:rsidR="00556998" w:rsidRPr="00C343A2">
        <w:rPr>
          <w:rFonts w:hint="eastAsia"/>
        </w:rPr>
        <w:t>临时用户；</w:t>
      </w:r>
      <w:r w:rsidR="00556998" w:rsidRPr="00C343A2">
        <w:rPr>
          <w:rFonts w:hint="eastAsia"/>
        </w:rPr>
        <w:t>1-</w:t>
      </w:r>
      <w:r w:rsidR="00556998" w:rsidRPr="00C343A2">
        <w:rPr>
          <w:rFonts w:hint="eastAsia"/>
        </w:rPr>
        <w:t>储值用户；</w:t>
      </w:r>
      <w:r w:rsidR="00556998" w:rsidRPr="00C343A2">
        <w:rPr>
          <w:rFonts w:hint="eastAsia"/>
        </w:rPr>
        <w:t>2-</w:t>
      </w:r>
      <w:r w:rsidR="00556998" w:rsidRPr="00C343A2">
        <w:rPr>
          <w:rFonts w:hint="eastAsia"/>
        </w:rPr>
        <w:t>月卡用户；</w:t>
      </w:r>
      <w:r w:rsidR="00556998" w:rsidRPr="00C343A2">
        <w:rPr>
          <w:rFonts w:hint="eastAsia"/>
        </w:rPr>
        <w:t>3-</w:t>
      </w:r>
      <w:r w:rsidR="00556998" w:rsidRPr="00C343A2">
        <w:rPr>
          <w:rFonts w:hint="eastAsia"/>
        </w:rPr>
        <w:t>长期用户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pageNum: 1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pageSize: 20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parkingLot: "</w:t>
      </w:r>
      <w:r w:rsidR="00556998">
        <w:rPr>
          <w:rFonts w:hint="eastAsia"/>
        </w:rPr>
        <w:t>停车场名称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parkingLotCode: "</w:t>
      </w:r>
      <w:r w:rsidR="00556998">
        <w:rPr>
          <w:rFonts w:hint="eastAsia"/>
        </w:rPr>
        <w:t>停车场编码</w:t>
      </w:r>
      <w:r w:rsidRPr="001C3989">
        <w:t>"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payedMoney: </w:t>
      </w:r>
      <w:r w:rsidR="00556998">
        <w:rPr>
          <w:rFonts w:hint="eastAsia"/>
        </w:rPr>
        <w:t>停车收费金额</w:t>
      </w:r>
    </w:p>
    <w:p w:rsidR="001C3989" w:rsidRPr="001C3989" w:rsidRDefault="001C3989" w:rsidP="001C3989">
      <w:pPr>
        <w:pStyle w:val="ae"/>
        <w:ind w:leftChars="1000" w:left="2100"/>
      </w:pPr>
      <w:r w:rsidRPr="001C3989">
        <w:t>realCapturePicPathEnter: "</w:t>
      </w:r>
      <w:r w:rsidR="00D0046A">
        <w:rPr>
          <w:rFonts w:hint="eastAsia"/>
        </w:rPr>
        <w:t>入场抓拍图片小图，前面加</w:t>
      </w:r>
      <w:hyperlink r:id="rId33" w:history="1">
        <w:r w:rsidR="00D0046A" w:rsidRPr="003D58B8">
          <w:rPr>
            <w:rStyle w:val="afa"/>
            <w:rFonts w:hint="eastAsia"/>
          </w:rPr>
          <w:t>http://IP:</w:t>
        </w:r>
        <w:r w:rsidR="00D0046A" w:rsidRPr="003D58B8">
          <w:rPr>
            <w:rStyle w:val="afa"/>
            <w:rFonts w:hint="eastAsia"/>
          </w:rPr>
          <w:t>端口</w:t>
        </w:r>
      </w:hyperlink>
      <w:r w:rsidR="00D0046A">
        <w:rPr>
          <w:rFonts w:hint="eastAsia"/>
        </w:rPr>
        <w:t xml:space="preserve"> </w:t>
      </w:r>
      <w:r w:rsidR="00D0046A">
        <w:rPr>
          <w:rFonts w:hint="eastAsia"/>
        </w:rPr>
        <w:t>可打开</w:t>
      </w:r>
      <w:r w:rsidRPr="001C3989">
        <w:t>realCapturePicPathExit: "</w:t>
      </w:r>
      <w:r w:rsidR="00D0046A">
        <w:rPr>
          <w:rFonts w:hint="eastAsia"/>
        </w:rPr>
        <w:t>出场抓拍图片小图，前面加</w:t>
      </w:r>
      <w:hyperlink r:id="rId34" w:history="1">
        <w:r w:rsidR="00D0046A" w:rsidRPr="003D58B8">
          <w:rPr>
            <w:rStyle w:val="afa"/>
            <w:rFonts w:hint="eastAsia"/>
          </w:rPr>
          <w:t>http://IP:</w:t>
        </w:r>
        <w:r w:rsidR="00D0046A" w:rsidRPr="003D58B8">
          <w:rPr>
            <w:rStyle w:val="afa"/>
            <w:rFonts w:hint="eastAsia"/>
          </w:rPr>
          <w:t>端口</w:t>
        </w:r>
      </w:hyperlink>
      <w:r w:rsidR="00D0046A">
        <w:rPr>
          <w:rFonts w:hint="eastAsia"/>
        </w:rPr>
        <w:t xml:space="preserve"> </w:t>
      </w:r>
      <w:r w:rsidR="00D0046A">
        <w:rPr>
          <w:rFonts w:hint="eastAsia"/>
        </w:rPr>
        <w:t>可打开</w:t>
      </w:r>
    </w:p>
    <w:p w:rsidR="001C3989" w:rsidRDefault="001C3989" w:rsidP="001C3989">
      <w:pPr>
        <w:pStyle w:val="ae"/>
        <w:ind w:leftChars="1000" w:left="2100"/>
      </w:pPr>
      <w:r>
        <w:t>}</w:t>
      </w:r>
    </w:p>
    <w:p w:rsidR="001C3989" w:rsidRDefault="001C3989" w:rsidP="001C3989">
      <w:pPr>
        <w:pStyle w:val="ae"/>
        <w:ind w:leftChars="600" w:left="1260" w:firstLine="420"/>
      </w:pPr>
      <w:r>
        <w:t>]</w:t>
      </w:r>
    </w:p>
    <w:p w:rsidR="001C3989" w:rsidRDefault="001C3989" w:rsidP="001C3989">
      <w:pPr>
        <w:pStyle w:val="ae"/>
        <w:ind w:left="840" w:firstLine="420"/>
      </w:pPr>
      <w:r>
        <w:t>"pageSize":</w:t>
      </w:r>
      <w:r>
        <w:rPr>
          <w:rFonts w:hint="eastAsia"/>
        </w:rPr>
        <w:t>页面显示条数</w:t>
      </w:r>
      <w:r>
        <w:t>,</w:t>
      </w:r>
    </w:p>
    <w:p w:rsidR="001C3989" w:rsidRDefault="001C3989" w:rsidP="001C3989">
      <w:pPr>
        <w:pStyle w:val="ae"/>
        <w:ind w:left="840" w:firstLine="420"/>
      </w:pPr>
      <w:r>
        <w:t>"totalPage":</w:t>
      </w:r>
      <w:r>
        <w:rPr>
          <w:rFonts w:hint="eastAsia"/>
        </w:rPr>
        <w:t>总页数</w:t>
      </w:r>
      <w:r>
        <w:t>,</w:t>
      </w:r>
    </w:p>
    <w:p w:rsidR="001C3989" w:rsidRDefault="001C3989" w:rsidP="001C3989">
      <w:pPr>
        <w:pStyle w:val="ae"/>
        <w:ind w:left="840" w:firstLine="420"/>
      </w:pPr>
      <w:r>
        <w:t>"totalRows":</w:t>
      </w:r>
      <w:r>
        <w:rPr>
          <w:rFonts w:hint="eastAsia"/>
        </w:rPr>
        <w:t>查询结果总条数</w:t>
      </w:r>
    </w:p>
    <w:p w:rsidR="001C3989" w:rsidRDefault="001C3989" w:rsidP="001C3989">
      <w:pPr>
        <w:pStyle w:val="ae"/>
        <w:ind w:leftChars="600" w:left="1260"/>
      </w:pPr>
      <w:r>
        <w:t>}</w:t>
      </w:r>
    </w:p>
    <w:p w:rsidR="001C3989" w:rsidRDefault="001C3989" w:rsidP="001C3989">
      <w:pPr>
        <w:pStyle w:val="ae"/>
        <w:ind w:leftChars="600" w:left="1260"/>
      </w:pPr>
      <w:r>
        <w:t>"errMsg":"success",</w:t>
      </w:r>
    </w:p>
    <w:p w:rsidR="001C3989" w:rsidRDefault="001C3989" w:rsidP="001C3989">
      <w:pPr>
        <w:pStyle w:val="ae"/>
        <w:ind w:leftChars="600" w:left="1260"/>
      </w:pPr>
      <w:r>
        <w:t>"success":true</w:t>
      </w:r>
    </w:p>
    <w:p w:rsidR="00331754" w:rsidRDefault="00556998" w:rsidP="00556998">
      <w:pPr>
        <w:pStyle w:val="ae"/>
        <w:ind w:left="840"/>
      </w:pPr>
      <w:r>
        <w:t>}</w:t>
      </w:r>
    </w:p>
    <w:p w:rsidR="00331754" w:rsidRPr="00113BC0" w:rsidRDefault="00331754" w:rsidP="00331754">
      <w:pPr>
        <w:pStyle w:val="3"/>
        <w:spacing w:before="312" w:after="156"/>
      </w:pPr>
      <w:bookmarkStart w:id="15" w:name="_Toc520384654"/>
      <w:r>
        <w:rPr>
          <w:rFonts w:hint="eastAsia"/>
        </w:rPr>
        <w:t>过车记录</w:t>
      </w:r>
      <w:bookmarkEnd w:id="15"/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接口名称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过车记录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请求类型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get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URL</w:t>
      </w:r>
    </w:p>
    <w:p w:rsidR="00331754" w:rsidRDefault="00803547" w:rsidP="00331754">
      <w:pPr>
        <w:pStyle w:val="ae"/>
        <w:ind w:left="840"/>
      </w:pPr>
      <w:hyperlink r:id="rId35" w:history="1">
        <w:r w:rsidR="00E738CC" w:rsidRPr="00203261">
          <w:rPr>
            <w:rStyle w:val="afa"/>
          </w:rPr>
          <w:t>http://ip:port/ipms/carcapture/find/conditions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="00A33CB8">
        <w:rPr>
          <w:rStyle w:val="afa"/>
          <w:rFonts w:hint="eastAsia"/>
          <w:color w:val="FF0000"/>
          <w:u w:val="none"/>
        </w:rPr>
        <w:t>为</w:t>
      </w:r>
      <w:r w:rsidRPr="00E738CC">
        <w:rPr>
          <w:rStyle w:val="afa"/>
          <w:rFonts w:hint="eastAsia"/>
          <w:color w:val="FF0000"/>
          <w:u w:val="none"/>
        </w:rPr>
        <w:t>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331754">
      <w:pPr>
        <w:pStyle w:val="ae"/>
        <w:ind w:left="84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接口描述</w:t>
      </w:r>
    </w:p>
    <w:p w:rsidR="00331754" w:rsidRPr="00697C02" w:rsidRDefault="00331754" w:rsidP="00697C02">
      <w:pPr>
        <w:pStyle w:val="ae"/>
        <w:ind w:left="840"/>
      </w:pPr>
      <w:r w:rsidRPr="00697C02">
        <w:rPr>
          <w:rFonts w:hint="eastAsia"/>
        </w:rPr>
        <w:t>卡口相机只要抓拍了，就会有一条数据。过车记录数据会很大，一定要把时间过滤条件加上，不然会全表搜索，会很慢，甚至超时。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输入参数</w:t>
      </w:r>
    </w:p>
    <w:p w:rsidR="00331754" w:rsidRDefault="00331754" w:rsidP="00331754">
      <w:pPr>
        <w:pStyle w:val="ae"/>
        <w:ind w:left="840"/>
      </w:pPr>
      <w:r>
        <w:t>{</w:t>
      </w:r>
    </w:p>
    <w:p w:rsidR="00331754" w:rsidRDefault="00331754" w:rsidP="00E56638">
      <w:pPr>
        <w:pStyle w:val="ae"/>
        <w:ind w:left="840" w:firstLine="420"/>
      </w:pPr>
      <w:r>
        <w:t>"carDirect": "8",</w:t>
      </w:r>
    </w:p>
    <w:p w:rsidR="00331754" w:rsidRDefault="00331754" w:rsidP="00E56638">
      <w:pPr>
        <w:pStyle w:val="ae"/>
        <w:ind w:left="840" w:firstLine="420"/>
      </w:pPr>
      <w:r>
        <w:t>"queryTimeBegin": "2015-11-18 00:00:00",</w:t>
      </w:r>
    </w:p>
    <w:p w:rsidR="00331754" w:rsidRDefault="00331754" w:rsidP="00E56638">
      <w:pPr>
        <w:pStyle w:val="ae"/>
        <w:ind w:left="840" w:firstLine="420"/>
      </w:pPr>
      <w:r>
        <w:t>"queryTimeEnd": "2015-12-19 20:00:00",</w:t>
      </w:r>
    </w:p>
    <w:p w:rsidR="00331754" w:rsidRDefault="00331754" w:rsidP="00E56638">
      <w:pPr>
        <w:pStyle w:val="ae"/>
        <w:ind w:left="840" w:firstLine="420"/>
      </w:pPr>
      <w:r>
        <w:t>"</w:t>
      </w:r>
      <w:r w:rsidRPr="00515BE9">
        <w:t>carNum</w:t>
      </w:r>
      <w:r>
        <w:t>": "</w:t>
      </w:r>
      <w:r>
        <w:rPr>
          <w:rFonts w:hint="eastAsia"/>
        </w:rPr>
        <w:t>浙</w:t>
      </w:r>
      <w:r>
        <w:rPr>
          <w:rFonts w:hint="eastAsia"/>
        </w:rPr>
        <w:t>A20D09</w:t>
      </w:r>
      <w:r>
        <w:t>",</w:t>
      </w:r>
    </w:p>
    <w:p w:rsidR="00D96B4B" w:rsidRPr="00D96B4B" w:rsidRDefault="00D96B4B" w:rsidP="00D96B4B">
      <w:pPr>
        <w:pStyle w:val="ae"/>
        <w:ind w:left="840" w:firstLine="420"/>
      </w:pPr>
      <w:r w:rsidRPr="00D96B4B">
        <w:t xml:space="preserve">carNumLikeStr: </w:t>
      </w:r>
      <w:r>
        <w:t>"</w:t>
      </w:r>
      <w:r w:rsidRPr="00D96B4B">
        <w:t>桂</w:t>
      </w:r>
      <w:r w:rsidRPr="00D96B4B">
        <w:t>A123</w:t>
      </w:r>
      <w:r>
        <w:t>"</w:t>
      </w:r>
      <w:r>
        <w:rPr>
          <w:rFonts w:hint="eastAsia"/>
        </w:rPr>
        <w:t>，</w:t>
      </w:r>
    </w:p>
    <w:p w:rsidR="00D96B4B" w:rsidRPr="00D96B4B" w:rsidRDefault="00D96B4B" w:rsidP="00D96B4B">
      <w:pPr>
        <w:pStyle w:val="ae"/>
        <w:ind w:left="840" w:firstLine="420"/>
      </w:pPr>
      <w:r w:rsidRPr="00D96B4B">
        <w:lastRenderedPageBreak/>
        <w:t xml:space="preserve">devChnId: </w:t>
      </w:r>
      <w:r>
        <w:t>"</w:t>
      </w:r>
      <w:r w:rsidRPr="00D96B4B">
        <w:t>1000004$1$0$0,1000006$1$0$0</w:t>
      </w:r>
      <w:r>
        <w:t>"</w:t>
      </w:r>
      <w:r>
        <w:rPr>
          <w:rFonts w:hint="eastAsia"/>
        </w:rPr>
        <w:t>，</w:t>
      </w:r>
    </w:p>
    <w:p w:rsidR="00D96B4B" w:rsidRPr="00D96B4B" w:rsidRDefault="00D96B4B" w:rsidP="00D96B4B">
      <w:pPr>
        <w:pStyle w:val="ae"/>
        <w:ind w:left="840" w:firstLine="420"/>
      </w:pPr>
      <w:r w:rsidRPr="00D96B4B">
        <w:t xml:space="preserve">ownerName: </w:t>
      </w:r>
      <w:r>
        <w:t>"</w:t>
      </w:r>
      <w:r>
        <w:rPr>
          <w:rFonts w:hint="eastAsia"/>
        </w:rPr>
        <w:t>王琦</w:t>
      </w:r>
      <w:r>
        <w:t>"</w:t>
      </w:r>
      <w:r>
        <w:rPr>
          <w:rFonts w:hint="eastAsia"/>
        </w:rPr>
        <w:t>，</w:t>
      </w:r>
    </w:p>
    <w:p w:rsidR="00D96B4B" w:rsidRDefault="00D96B4B" w:rsidP="00D96B4B">
      <w:pPr>
        <w:pStyle w:val="ae"/>
        <w:ind w:leftChars="590" w:left="1239" w:firstLine="21"/>
      </w:pPr>
      <w:r w:rsidRPr="00D96B4B">
        <w:t xml:space="preserve">ownerCode: </w:t>
      </w:r>
      <w:r>
        <w:t>"</w:t>
      </w:r>
      <w:r>
        <w:rPr>
          <w:rFonts w:hint="eastAsia"/>
        </w:rPr>
        <w:t>1223</w:t>
      </w:r>
      <w:r>
        <w:t>"</w:t>
      </w:r>
      <w:r>
        <w:rPr>
          <w:rFonts w:hint="eastAsia"/>
        </w:rPr>
        <w:t>，</w:t>
      </w:r>
    </w:p>
    <w:p w:rsidR="00D96B4B" w:rsidRPr="00D96B4B" w:rsidRDefault="00D96B4B" w:rsidP="00D96B4B">
      <w:pPr>
        <w:pStyle w:val="ae"/>
        <w:ind w:left="840" w:firstLine="420"/>
      </w:pPr>
      <w:r>
        <w:t>"pageNum": 1,</w:t>
      </w:r>
    </w:p>
    <w:p w:rsidR="00331754" w:rsidRDefault="00331754" w:rsidP="00E56638">
      <w:pPr>
        <w:pStyle w:val="ae"/>
        <w:ind w:left="840" w:firstLine="420"/>
      </w:pPr>
      <w:r>
        <w:t>"pageSize": 20</w:t>
      </w:r>
    </w:p>
    <w:p w:rsidR="00331754" w:rsidRDefault="00331754" w:rsidP="00331754">
      <w:pPr>
        <w:pStyle w:val="ae"/>
        <w:ind w:left="840"/>
      </w:pPr>
      <w:r>
        <w:t>}</w:t>
      </w:r>
    </w:p>
    <w:p w:rsidR="00D96B4B" w:rsidRPr="00331754" w:rsidRDefault="00D96B4B" w:rsidP="00D96B4B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D96B4B" w:rsidRDefault="00D96B4B" w:rsidP="00D96B4B">
      <w:pPr>
        <w:pStyle w:val="ae"/>
        <w:ind w:left="840"/>
      </w:pPr>
      <w:r>
        <w:t>{</w:t>
      </w:r>
    </w:p>
    <w:p w:rsidR="00D96B4B" w:rsidRDefault="00D96B4B" w:rsidP="00D96B4B">
      <w:pPr>
        <w:pStyle w:val="ae"/>
        <w:ind w:left="840" w:firstLine="420"/>
      </w:pPr>
      <w:r>
        <w:rPr>
          <w:rFonts w:hint="eastAsia"/>
        </w:rPr>
        <w:t>"carDirect": "</w:t>
      </w:r>
      <w:r>
        <w:rPr>
          <w:rFonts w:hint="eastAsia"/>
        </w:rPr>
        <w:t>行车方向，</w:t>
      </w:r>
      <w:r>
        <w:rPr>
          <w:rFonts w:hint="eastAsia"/>
        </w:rPr>
        <w:t>8-</w:t>
      </w:r>
      <w:r>
        <w:rPr>
          <w:rFonts w:hint="eastAsia"/>
        </w:rPr>
        <w:t>进场，</w:t>
      </w:r>
      <w:r>
        <w:rPr>
          <w:rFonts w:hint="eastAsia"/>
        </w:rPr>
        <w:t>9-</w:t>
      </w:r>
      <w:r>
        <w:rPr>
          <w:rFonts w:hint="eastAsia"/>
        </w:rPr>
        <w:t>出场</w:t>
      </w:r>
      <w:r>
        <w:rPr>
          <w:rFonts w:hint="eastAsia"/>
        </w:rPr>
        <w:t>",</w:t>
      </w:r>
    </w:p>
    <w:p w:rsidR="00D96B4B" w:rsidRDefault="00D96B4B" w:rsidP="00D96B4B">
      <w:pPr>
        <w:pStyle w:val="ae"/>
        <w:ind w:left="840" w:firstLine="420"/>
      </w:pPr>
      <w:r>
        <w:rPr>
          <w:rFonts w:hint="eastAsia"/>
        </w:rPr>
        <w:t>"queryTimeBegin": "</w:t>
      </w:r>
      <w:r>
        <w:rPr>
          <w:rFonts w:hint="eastAsia"/>
        </w:rPr>
        <w:t>查询开始时间</w:t>
      </w:r>
      <w:r>
        <w:rPr>
          <w:rFonts w:hint="eastAsia"/>
        </w:rPr>
        <w:t>",</w:t>
      </w:r>
    </w:p>
    <w:p w:rsidR="00D96B4B" w:rsidRDefault="00D96B4B" w:rsidP="00D96B4B">
      <w:pPr>
        <w:pStyle w:val="ae"/>
        <w:ind w:left="840" w:firstLine="420"/>
      </w:pPr>
      <w:r>
        <w:rPr>
          <w:rFonts w:hint="eastAsia"/>
        </w:rPr>
        <w:t>"queryTimeEnd": "</w:t>
      </w:r>
      <w:r>
        <w:rPr>
          <w:rFonts w:hint="eastAsia"/>
        </w:rPr>
        <w:t>查询截止时间</w:t>
      </w:r>
      <w:r>
        <w:rPr>
          <w:rFonts w:hint="eastAsia"/>
        </w:rPr>
        <w:t>",</w:t>
      </w:r>
    </w:p>
    <w:p w:rsidR="00D96B4B" w:rsidRDefault="00D96B4B" w:rsidP="00D96B4B">
      <w:pPr>
        <w:pStyle w:val="ae"/>
        <w:ind w:left="840" w:firstLine="420"/>
      </w:pPr>
      <w:r>
        <w:rPr>
          <w:rFonts w:hint="eastAsia"/>
        </w:rPr>
        <w:t>"carNum":"</w:t>
      </w:r>
      <w:r>
        <w:rPr>
          <w:rFonts w:hint="eastAsia"/>
        </w:rPr>
        <w:t>车牌号码</w:t>
      </w:r>
      <w:r>
        <w:rPr>
          <w:rFonts w:hint="eastAsia"/>
        </w:rPr>
        <w:t>",</w:t>
      </w:r>
    </w:p>
    <w:p w:rsidR="00D96B4B" w:rsidRPr="00D96B4B" w:rsidRDefault="00D96B4B" w:rsidP="00D96B4B">
      <w:pPr>
        <w:pStyle w:val="ae"/>
        <w:ind w:left="840" w:firstLine="420"/>
      </w:pPr>
      <w:r w:rsidRPr="00D96B4B">
        <w:t xml:space="preserve">carNumLikeStr: </w:t>
      </w:r>
      <w:r>
        <w:t>"</w:t>
      </w:r>
      <w:r>
        <w:rPr>
          <w:rFonts w:hint="eastAsia"/>
        </w:rPr>
        <w:t>车牌号码模糊查询</w:t>
      </w:r>
      <w:r>
        <w:t>"</w:t>
      </w:r>
      <w:r>
        <w:rPr>
          <w:rFonts w:hint="eastAsia"/>
        </w:rPr>
        <w:t>，</w:t>
      </w:r>
    </w:p>
    <w:p w:rsidR="00D96B4B" w:rsidRPr="00D96B4B" w:rsidRDefault="00D96B4B" w:rsidP="00D96B4B">
      <w:pPr>
        <w:pStyle w:val="ae"/>
        <w:ind w:left="840" w:firstLine="420"/>
      </w:pPr>
      <w:r w:rsidRPr="00D96B4B">
        <w:t xml:space="preserve">devChnId: </w:t>
      </w:r>
      <w:r>
        <w:t>"</w:t>
      </w:r>
      <w:r>
        <w:rPr>
          <w:rFonts w:hint="eastAsia"/>
        </w:rPr>
        <w:t>通道</w:t>
      </w:r>
      <w:r>
        <w:rPr>
          <w:rFonts w:hint="eastAsia"/>
        </w:rPr>
        <w:t>id</w:t>
      </w:r>
      <w:r>
        <w:rPr>
          <w:rFonts w:hint="eastAsia"/>
        </w:rPr>
        <w:t>，多个时用半角逗号隔开</w:t>
      </w:r>
      <w:r>
        <w:t>"</w:t>
      </w:r>
      <w:r>
        <w:rPr>
          <w:rFonts w:hint="eastAsia"/>
        </w:rPr>
        <w:t>，</w:t>
      </w:r>
    </w:p>
    <w:p w:rsidR="00D96B4B" w:rsidRPr="00D96B4B" w:rsidRDefault="00D96B4B" w:rsidP="00D96B4B">
      <w:pPr>
        <w:pStyle w:val="ae"/>
        <w:ind w:left="840" w:firstLine="420"/>
      </w:pPr>
      <w:r w:rsidRPr="00D96B4B">
        <w:t xml:space="preserve">ownerName: </w:t>
      </w:r>
      <w:r>
        <w:t>"</w:t>
      </w:r>
      <w:r>
        <w:rPr>
          <w:rFonts w:hint="eastAsia"/>
        </w:rPr>
        <w:t>车主姓名</w:t>
      </w:r>
      <w:r>
        <w:t>"</w:t>
      </w:r>
      <w:r>
        <w:rPr>
          <w:rFonts w:hint="eastAsia"/>
        </w:rPr>
        <w:t>，</w:t>
      </w:r>
    </w:p>
    <w:p w:rsidR="00D96B4B" w:rsidRPr="00D96B4B" w:rsidRDefault="00D96B4B" w:rsidP="00D96B4B">
      <w:pPr>
        <w:pStyle w:val="ae"/>
        <w:ind w:leftChars="590" w:left="1239" w:firstLine="21"/>
      </w:pPr>
      <w:r w:rsidRPr="00D96B4B">
        <w:t xml:space="preserve">ownerCode: </w:t>
      </w:r>
      <w:r>
        <w:t>"</w:t>
      </w:r>
      <w:r>
        <w:rPr>
          <w:rFonts w:hint="eastAsia"/>
        </w:rPr>
        <w:t>车主编号</w:t>
      </w:r>
      <w:r>
        <w:t>"</w:t>
      </w:r>
      <w:r>
        <w:rPr>
          <w:rFonts w:hint="eastAsia"/>
        </w:rPr>
        <w:t>，</w:t>
      </w:r>
    </w:p>
    <w:p w:rsidR="00D96B4B" w:rsidRDefault="00D96B4B" w:rsidP="00D96B4B">
      <w:pPr>
        <w:pStyle w:val="ae"/>
        <w:ind w:left="840" w:firstLine="420"/>
      </w:pPr>
      <w:r>
        <w:rPr>
          <w:rFonts w:hint="eastAsia"/>
        </w:rPr>
        <w:t>"pageNum": "</w:t>
      </w:r>
      <w:r>
        <w:rPr>
          <w:rFonts w:hint="eastAsia"/>
        </w:rPr>
        <w:t>第几页</w:t>
      </w:r>
      <w:r>
        <w:rPr>
          <w:rFonts w:hint="eastAsia"/>
        </w:rPr>
        <w:t>",</w:t>
      </w:r>
    </w:p>
    <w:p w:rsidR="00D96B4B" w:rsidRDefault="00D96B4B" w:rsidP="00D96B4B">
      <w:pPr>
        <w:pStyle w:val="ae"/>
        <w:ind w:left="840" w:firstLine="420"/>
      </w:pPr>
      <w:r>
        <w:rPr>
          <w:rFonts w:hint="eastAsia"/>
        </w:rPr>
        <w:t>"pageSize": "</w:t>
      </w:r>
      <w:r>
        <w:rPr>
          <w:rFonts w:hint="eastAsia"/>
        </w:rPr>
        <w:t>每页显示条数</w:t>
      </w:r>
      <w:r>
        <w:rPr>
          <w:rFonts w:hint="eastAsia"/>
        </w:rPr>
        <w:t>",</w:t>
      </w:r>
    </w:p>
    <w:p w:rsidR="00D96B4B" w:rsidRDefault="00D96B4B" w:rsidP="00D96B4B">
      <w:pPr>
        <w:pStyle w:val="ae"/>
        <w:ind w:left="840"/>
      </w:pPr>
      <w:r>
        <w:t>}</w:t>
      </w:r>
    </w:p>
    <w:p w:rsidR="00D96B4B" w:rsidRDefault="00D96B4B" w:rsidP="00D96B4B">
      <w:pPr>
        <w:pStyle w:val="ae"/>
        <w:ind w:leftChars="0" w:left="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返回结果</w:t>
      </w:r>
    </w:p>
    <w:p w:rsidR="00487624" w:rsidRDefault="00331754" w:rsidP="00331754">
      <w:pPr>
        <w:pStyle w:val="ae"/>
        <w:ind w:left="840"/>
      </w:pPr>
      <w:r>
        <w:t>{</w:t>
      </w:r>
    </w:p>
    <w:p w:rsidR="00331754" w:rsidRDefault="00331754" w:rsidP="00487624">
      <w:pPr>
        <w:pStyle w:val="ae"/>
        <w:ind w:leftChars="600" w:left="1260"/>
      </w:pPr>
      <w:r>
        <w:t>"data":{</w:t>
      </w:r>
    </w:p>
    <w:p w:rsidR="00331754" w:rsidRDefault="00331754" w:rsidP="00487624">
      <w:pPr>
        <w:pStyle w:val="ae"/>
        <w:ind w:leftChars="600" w:left="1260" w:firstLine="420"/>
      </w:pPr>
      <w:r>
        <w:t>"currentPage":1,</w:t>
      </w:r>
    </w:p>
    <w:p w:rsidR="00331754" w:rsidRDefault="00331754" w:rsidP="00487624">
      <w:pPr>
        <w:pStyle w:val="ae"/>
        <w:ind w:leftChars="600" w:left="1260" w:firstLine="420"/>
      </w:pPr>
      <w:r>
        <w:t>"pageData":[</w:t>
      </w:r>
    </w:p>
    <w:p w:rsidR="00331754" w:rsidRDefault="00331754" w:rsidP="00487624">
      <w:pPr>
        <w:pStyle w:val="ae"/>
        <w:ind w:leftChars="800" w:left="1680" w:firstLine="420"/>
      </w:pPr>
      <w:r>
        <w:t>{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capTime: 1551670398000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capTimeStr: "2019-03-04 11:33:18"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carBrand: 27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carColor: 1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carDirect: "8"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carDirectStr: "</w:t>
      </w:r>
      <w:r w:rsidRPr="003A46CA">
        <w:t>驶入</w:t>
      </w:r>
      <w:r w:rsidRPr="003A46CA">
        <w:t>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carImgUrl: "9101/d/aa.jpg"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carInnerCategory: 1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carNum: "</w:t>
      </w:r>
      <w:r w:rsidRPr="003A46CA">
        <w:t>川</w:t>
      </w:r>
      <w:r w:rsidRPr="003A46CA">
        <w:t>A12345"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carNumPic: "9101/d/bb.jpb"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carNumcolor: 0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carNumcolorStr: "</w:t>
      </w:r>
      <w:r w:rsidRPr="003A46CA">
        <w:t>蓝色</w:t>
      </w:r>
      <w:r w:rsidRPr="003A46CA">
        <w:t>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carType: 1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lastRenderedPageBreak/>
        <w:t>carWayCode: ""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devChnId: "1000027$1$0$0"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devChnName: "</w:t>
      </w:r>
      <w:r w:rsidRPr="003A46CA">
        <w:t>浙江进场</w:t>
      </w:r>
      <w:r w:rsidRPr="003A46CA">
        <w:t>_1"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devChnNum: 0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devId: "1000027"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devName: "</w:t>
      </w:r>
      <w:r w:rsidRPr="003A46CA">
        <w:t>浙江进场</w:t>
      </w:r>
      <w:r w:rsidRPr="003A46CA">
        <w:t>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draw: 0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id: 182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originalPicPath: "/ipms/imageConvert/originalImage?fileUrl=http%3A%2F%2F10.80.8.76%3A8082%2Fd%2Faa.jpg"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pageNum: 1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pageSize: 20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parkingLot: "</w:t>
      </w:r>
      <w:r w:rsidRPr="003A46CA">
        <w:t>古奇测试</w:t>
      </w:r>
      <w:r w:rsidRPr="003A46CA">
        <w:t>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parkingLotCode: "77"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realCapturePicPath: "/ipms/imageConvert/image?fileUrl=http%3A%2F%2F10.80.8.76%3A8082%2Fd%2Faa.jpg"</w:t>
      </w:r>
    </w:p>
    <w:p w:rsidR="003A46CA" w:rsidRPr="003A46CA" w:rsidRDefault="003A46CA" w:rsidP="003A46CA">
      <w:pPr>
        <w:pStyle w:val="ae"/>
        <w:ind w:leftChars="800" w:left="1680" w:firstLine="420"/>
      </w:pPr>
      <w:r w:rsidRPr="003A46CA">
        <w:t>strobeState: 0</w:t>
      </w:r>
    </w:p>
    <w:p w:rsidR="00331754" w:rsidRDefault="00331754" w:rsidP="00487624">
      <w:pPr>
        <w:pStyle w:val="ae"/>
        <w:ind w:leftChars="800" w:left="1680" w:firstLine="420"/>
      </w:pPr>
      <w:r>
        <w:t>}</w:t>
      </w:r>
    </w:p>
    <w:p w:rsidR="00331754" w:rsidRDefault="00331754" w:rsidP="00487624">
      <w:pPr>
        <w:pStyle w:val="ae"/>
        <w:ind w:leftChars="600" w:left="1260" w:firstLine="420"/>
      </w:pPr>
      <w:r>
        <w:t>],</w:t>
      </w:r>
    </w:p>
    <w:p w:rsidR="00331754" w:rsidRDefault="00331754" w:rsidP="00487624">
      <w:pPr>
        <w:pStyle w:val="ae"/>
        <w:ind w:leftChars="590" w:left="1239"/>
      </w:pPr>
      <w:r>
        <w:t>"pageSize":20,</w:t>
      </w:r>
    </w:p>
    <w:p w:rsidR="00331754" w:rsidRDefault="00331754" w:rsidP="00487624">
      <w:pPr>
        <w:pStyle w:val="ae"/>
        <w:ind w:leftChars="590" w:left="1239"/>
      </w:pPr>
      <w:r>
        <w:t>"totalPage":1,</w:t>
      </w:r>
    </w:p>
    <w:p w:rsidR="00331754" w:rsidRDefault="00331754" w:rsidP="00487624">
      <w:pPr>
        <w:pStyle w:val="ae"/>
        <w:ind w:leftChars="590" w:left="1239"/>
      </w:pPr>
      <w:r>
        <w:t>"totalRows":1},</w:t>
      </w:r>
    </w:p>
    <w:p w:rsidR="00331754" w:rsidRDefault="00331754" w:rsidP="00487624">
      <w:pPr>
        <w:pStyle w:val="ae"/>
        <w:ind w:leftChars="590" w:left="1239"/>
      </w:pPr>
      <w:r>
        <w:t>"errMsg":"success",</w:t>
      </w:r>
    </w:p>
    <w:p w:rsidR="00487624" w:rsidRDefault="00331754" w:rsidP="00487624">
      <w:pPr>
        <w:pStyle w:val="ae"/>
        <w:ind w:leftChars="590" w:left="1239"/>
      </w:pPr>
      <w:r>
        <w:t>"success":true</w:t>
      </w:r>
    </w:p>
    <w:p w:rsidR="00331754" w:rsidRDefault="00331754" w:rsidP="00E56638">
      <w:pPr>
        <w:pStyle w:val="ae"/>
        <w:ind w:leftChars="390" w:left="819"/>
      </w:pPr>
      <w:r>
        <w:t>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331754" w:rsidRDefault="00331754" w:rsidP="00331754">
      <w:pPr>
        <w:pStyle w:val="ae"/>
        <w:ind w:left="840"/>
      </w:pPr>
      <w:r>
        <w:t>{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capTime: </w:t>
      </w:r>
      <w:r>
        <w:t>"</w:t>
      </w:r>
      <w:r>
        <w:rPr>
          <w:rFonts w:hint="eastAsia"/>
        </w:rPr>
        <w:t>抓拍时间</w:t>
      </w:r>
      <w:r w:rsidR="006310E0">
        <w:rPr>
          <w:rFonts w:hint="eastAsia"/>
        </w:rPr>
        <w:t>（毫秒）</w:t>
      </w:r>
      <w:r>
        <w:t>",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capTimeStr: "</w:t>
      </w:r>
      <w:r w:rsidR="00033407">
        <w:rPr>
          <w:rFonts w:hint="eastAsia"/>
        </w:rPr>
        <w:t>抓拍时间</w:t>
      </w:r>
      <w:r w:rsidR="00033407">
        <w:rPr>
          <w:rFonts w:hint="eastAsia"/>
        </w:rPr>
        <w:t xml:space="preserve"> YYYY-MM-DD HH24:MI:SS</w:t>
      </w:r>
      <w:r w:rsidR="00033407" w:rsidRPr="003A46CA">
        <w:t xml:space="preserve"> </w:t>
      </w:r>
      <w:r w:rsidRPr="003A46CA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carBrand: </w:t>
      </w:r>
      <w:r w:rsidR="00033407">
        <w:rPr>
          <w:rFonts w:hint="eastAsia"/>
        </w:rPr>
        <w:t>车辆商标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carColor: </w:t>
      </w:r>
      <w:r w:rsidR="00033407">
        <w:t>"</w:t>
      </w:r>
      <w:r w:rsidR="00033407">
        <w:rPr>
          <w:rFonts w:hint="eastAsia"/>
        </w:rPr>
        <w:t>车辆颜色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carDirect: </w:t>
      </w:r>
      <w:r w:rsidR="00033407">
        <w:rPr>
          <w:rFonts w:hint="eastAsia"/>
        </w:rPr>
        <w:t>行车方向，</w:t>
      </w:r>
      <w:r w:rsidR="00033407">
        <w:rPr>
          <w:rFonts w:hint="eastAsia"/>
        </w:rPr>
        <w:t>8-</w:t>
      </w:r>
      <w:r w:rsidR="00033407">
        <w:rPr>
          <w:rFonts w:hint="eastAsia"/>
        </w:rPr>
        <w:t>进场，</w:t>
      </w:r>
      <w:r w:rsidR="00033407">
        <w:rPr>
          <w:rFonts w:hint="eastAsia"/>
        </w:rPr>
        <w:t>9-</w:t>
      </w:r>
      <w:r w:rsidR="00033407">
        <w:rPr>
          <w:rFonts w:hint="eastAsia"/>
        </w:rPr>
        <w:t>出场</w:t>
      </w:r>
      <w:r w:rsidR="00033407">
        <w:t>"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carDirectStr: </w:t>
      </w:r>
      <w:r w:rsidR="00033407">
        <w:rPr>
          <w:rFonts w:hint="eastAsia"/>
        </w:rPr>
        <w:t>"</w:t>
      </w:r>
      <w:r w:rsidR="00033407">
        <w:rPr>
          <w:rFonts w:hint="eastAsia"/>
        </w:rPr>
        <w:t>行车方向：驶入</w:t>
      </w:r>
      <w:r w:rsidR="00033407">
        <w:rPr>
          <w:rFonts w:hint="eastAsia"/>
        </w:rPr>
        <w:t>|</w:t>
      </w:r>
      <w:r w:rsidR="00033407">
        <w:rPr>
          <w:rFonts w:hint="eastAsia"/>
        </w:rPr>
        <w:t>驶出</w:t>
      </w:r>
      <w:r w:rsidR="00033407">
        <w:rPr>
          <w:rFonts w:hint="eastAsia"/>
        </w:rPr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carImgUrl: </w:t>
      </w:r>
      <w:r w:rsidR="00033407">
        <w:t>"</w:t>
      </w:r>
      <w:r w:rsidR="00033407">
        <w:rPr>
          <w:rFonts w:hint="eastAsia"/>
        </w:rPr>
        <w:t>抓拍图片存放路径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carInnerCategory: </w:t>
      </w:r>
      <w:r w:rsidR="00033407">
        <w:rPr>
          <w:rFonts w:hint="eastAsia"/>
        </w:rPr>
        <w:t>"</w:t>
      </w:r>
      <w:r w:rsidR="00033407" w:rsidRPr="00F00B4F">
        <w:rPr>
          <w:rFonts w:hint="eastAsia"/>
        </w:rPr>
        <w:t>车辆进出类型</w:t>
      </w:r>
      <w:r w:rsidR="00033407">
        <w:rPr>
          <w:rFonts w:hint="eastAsia"/>
        </w:rPr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carNum: "</w:t>
      </w:r>
      <w:r w:rsidR="00033407">
        <w:rPr>
          <w:rFonts w:hint="eastAsia"/>
        </w:rPr>
        <w:t>车牌号</w:t>
      </w:r>
      <w:r w:rsidRPr="003A46CA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carNumPic: "</w:t>
      </w:r>
      <w:r w:rsidR="00033407">
        <w:rPr>
          <w:rFonts w:hint="eastAsia"/>
        </w:rPr>
        <w:t>车牌图片存放路径</w:t>
      </w:r>
      <w:r w:rsidRPr="003A46CA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carNumcolor:</w:t>
      </w:r>
      <w:r w:rsidR="00033407" w:rsidRPr="00033407">
        <w:t xml:space="preserve"> </w:t>
      </w:r>
      <w:r w:rsidR="00033407" w:rsidRPr="003A46CA">
        <w:t> </w:t>
      </w:r>
      <w:r w:rsidR="00033407">
        <w:t>"</w:t>
      </w:r>
      <w:r w:rsidR="00033407">
        <w:rPr>
          <w:rFonts w:hint="eastAsia"/>
        </w:rPr>
        <w:t>车牌颜色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carNumcolorStr: </w:t>
      </w:r>
      <w:r w:rsidR="00033407">
        <w:t>"</w:t>
      </w:r>
      <w:r w:rsidR="00033407">
        <w:rPr>
          <w:rFonts w:hint="eastAsia"/>
        </w:rPr>
        <w:t>车牌颜色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carType:</w:t>
      </w:r>
      <w:r w:rsidR="00033407" w:rsidRPr="00033407">
        <w:rPr>
          <w:rFonts w:hint="eastAsia"/>
        </w:rPr>
        <w:t xml:space="preserve"> </w:t>
      </w:r>
      <w:r w:rsidR="00033407">
        <w:rPr>
          <w:rFonts w:hint="eastAsia"/>
        </w:rPr>
        <w:t>车辆类型（</w:t>
      </w:r>
      <w:r w:rsidR="00033407">
        <w:rPr>
          <w:rFonts w:hint="eastAsia"/>
        </w:rPr>
        <w:t>1-</w:t>
      </w:r>
      <w:r w:rsidR="00033407">
        <w:rPr>
          <w:rFonts w:hint="eastAsia"/>
        </w:rPr>
        <w:t>内部车，</w:t>
      </w:r>
      <w:r w:rsidR="00033407">
        <w:rPr>
          <w:rFonts w:hint="eastAsia"/>
        </w:rPr>
        <w:t>0-</w:t>
      </w:r>
      <w:r w:rsidR="00033407">
        <w:rPr>
          <w:rFonts w:hint="eastAsia"/>
        </w:rPr>
        <w:t>外部车）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lastRenderedPageBreak/>
        <w:t>carWayCode: </w:t>
      </w:r>
      <w:r w:rsidR="00033407">
        <w:t>"</w:t>
      </w:r>
      <w:r w:rsidR="00033407">
        <w:rPr>
          <w:rFonts w:hint="eastAsia"/>
        </w:rPr>
        <w:t>车道号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devChnId: </w:t>
      </w:r>
      <w:r w:rsidR="00033407">
        <w:t>"</w:t>
      </w:r>
      <w:r w:rsidR="00033407">
        <w:rPr>
          <w:rFonts w:hint="eastAsia"/>
        </w:rPr>
        <w:t>卡口相机通道编码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devChnName:</w:t>
      </w:r>
      <w:r w:rsidR="00033407" w:rsidRPr="00033407">
        <w:t xml:space="preserve"> </w:t>
      </w:r>
      <w:r w:rsidR="00033407">
        <w:t>"</w:t>
      </w:r>
      <w:r w:rsidR="00033407">
        <w:rPr>
          <w:rFonts w:hint="eastAsia"/>
        </w:rPr>
        <w:t>卡口相机通道名称</w:t>
      </w:r>
      <w:r w:rsidR="00033407">
        <w:t>"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devChnNum:</w:t>
      </w:r>
      <w:r w:rsidR="00033407" w:rsidRPr="00033407">
        <w:t xml:space="preserve"> </w:t>
      </w:r>
      <w:r w:rsidR="00033407">
        <w:t>"</w:t>
      </w:r>
      <w:r w:rsidR="00033407">
        <w:rPr>
          <w:rFonts w:hint="eastAsia"/>
        </w:rPr>
        <w:t>卡口相机通道号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devId: </w:t>
      </w:r>
      <w:r w:rsidR="00033407">
        <w:t>"</w:t>
      </w:r>
      <w:r w:rsidR="00033407">
        <w:rPr>
          <w:rFonts w:hint="eastAsia"/>
        </w:rPr>
        <w:t>设备编码</w:t>
      </w:r>
      <w:r w:rsidR="00033407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devName: </w:t>
      </w:r>
      <w:r w:rsidR="00033407">
        <w:t>"</w:t>
      </w:r>
      <w:r w:rsidR="00033407">
        <w:rPr>
          <w:rFonts w:hint="eastAsia"/>
        </w:rPr>
        <w:t>设备名称</w:t>
      </w:r>
      <w:r w:rsidR="00033407">
        <w:t>"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draw: 0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id: </w:t>
      </w:r>
      <w:r w:rsidR="00033407">
        <w:rPr>
          <w:rFonts w:hint="eastAsia"/>
        </w:rPr>
        <w:t>数据库</w:t>
      </w:r>
      <w:r w:rsidR="00033407">
        <w:rPr>
          <w:rFonts w:hint="eastAsia"/>
        </w:rPr>
        <w:t>id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originalPicPath:</w:t>
      </w:r>
      <w:r w:rsidR="00033407" w:rsidRPr="00033407">
        <w:t xml:space="preserve"> </w:t>
      </w:r>
      <w:r w:rsidR="00033407">
        <w:t>"</w:t>
      </w:r>
      <w:r w:rsidR="00033407">
        <w:rPr>
          <w:rFonts w:hint="eastAsia"/>
        </w:rPr>
        <w:t>抓拍图片，大图，前面加</w:t>
      </w:r>
      <w:hyperlink r:id="rId36" w:history="1">
        <w:r w:rsidR="00033407" w:rsidRPr="00331754">
          <w:rPr>
            <w:rFonts w:hint="eastAsia"/>
          </w:rPr>
          <w:t>http://IP:</w:t>
        </w:r>
        <w:r w:rsidR="00033407" w:rsidRPr="00331754">
          <w:rPr>
            <w:rFonts w:hint="eastAsia"/>
          </w:rPr>
          <w:t>端口</w:t>
        </w:r>
      </w:hyperlink>
      <w:r w:rsidR="00033407">
        <w:rPr>
          <w:rFonts w:hint="eastAsia"/>
        </w:rPr>
        <w:t xml:space="preserve"> </w:t>
      </w:r>
      <w:r w:rsidR="00033407">
        <w:rPr>
          <w:rFonts w:hint="eastAsia"/>
        </w:rPr>
        <w:t>可打开</w:t>
      </w:r>
      <w:r w:rsidR="00033407">
        <w:t>"</w:t>
      </w:r>
      <w:r w:rsidRPr="003A46CA">
        <w:t>pageNum: 1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pageSize: 20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parkingLot: "</w:t>
      </w:r>
      <w:r w:rsidR="00033407">
        <w:rPr>
          <w:rFonts w:hint="eastAsia"/>
        </w:rPr>
        <w:t>停车场名称</w:t>
      </w:r>
      <w:r w:rsidRPr="003A46CA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parkingLotCode: </w:t>
      </w:r>
      <w:r w:rsidR="00033407">
        <w:t>"</w:t>
      </w:r>
      <w:r w:rsidR="00033407">
        <w:rPr>
          <w:rFonts w:hint="eastAsia"/>
        </w:rPr>
        <w:t>停车场编码</w:t>
      </w:r>
      <w:r w:rsidRPr="003A46CA">
        <w:t>"</w:t>
      </w:r>
      <w:r>
        <w:t>,</w:t>
      </w:r>
    </w:p>
    <w:p w:rsidR="003A46CA" w:rsidRPr="003A46CA" w:rsidRDefault="003A46CA" w:rsidP="003A46CA">
      <w:pPr>
        <w:pStyle w:val="ae"/>
        <w:ind w:left="840" w:firstLine="420"/>
      </w:pPr>
      <w:r w:rsidRPr="003A46CA">
        <w:t>realCapturePicPath:</w:t>
      </w:r>
      <w:r w:rsidR="00033407" w:rsidRPr="00033407">
        <w:t xml:space="preserve"> </w:t>
      </w:r>
      <w:r w:rsidR="00033407">
        <w:t>"</w:t>
      </w:r>
      <w:r w:rsidR="00033407">
        <w:rPr>
          <w:rFonts w:hint="eastAsia"/>
        </w:rPr>
        <w:t>抓拍图片，小图，前面加</w:t>
      </w:r>
      <w:hyperlink r:id="rId37" w:history="1">
        <w:r w:rsidR="00033407" w:rsidRPr="00331754">
          <w:rPr>
            <w:rFonts w:hint="eastAsia"/>
          </w:rPr>
          <w:t>http://IP:</w:t>
        </w:r>
        <w:r w:rsidR="00033407" w:rsidRPr="00331754">
          <w:rPr>
            <w:rFonts w:hint="eastAsia"/>
          </w:rPr>
          <w:t>端口</w:t>
        </w:r>
      </w:hyperlink>
      <w:r w:rsidR="00033407">
        <w:rPr>
          <w:rFonts w:hint="eastAsia"/>
        </w:rPr>
        <w:t xml:space="preserve"> </w:t>
      </w:r>
      <w:r w:rsidR="00033407">
        <w:rPr>
          <w:rFonts w:hint="eastAsia"/>
        </w:rPr>
        <w:t>可打开</w:t>
      </w:r>
      <w:r w:rsidR="00033407">
        <w:t>"</w:t>
      </w:r>
      <w:r>
        <w:t>,</w:t>
      </w:r>
    </w:p>
    <w:p w:rsidR="003A46CA" w:rsidRPr="00033407" w:rsidRDefault="003A46CA" w:rsidP="00033407">
      <w:pPr>
        <w:pStyle w:val="ae"/>
        <w:ind w:left="840" w:firstLine="420"/>
      </w:pPr>
      <w:r w:rsidRPr="003A46CA">
        <w:t>strobeState: </w:t>
      </w:r>
      <w:r w:rsidR="00033407" w:rsidRPr="00033407">
        <w:rPr>
          <w:rFonts w:hint="eastAsia"/>
        </w:rPr>
        <w:t>'</w:t>
      </w:r>
      <w:r w:rsidR="00033407" w:rsidRPr="00033407">
        <w:rPr>
          <w:rFonts w:hint="eastAsia"/>
        </w:rPr>
        <w:t>道闸状态：</w:t>
      </w:r>
      <w:r w:rsidR="00033407" w:rsidRPr="00033407">
        <w:rPr>
          <w:rFonts w:hint="eastAsia"/>
        </w:rPr>
        <w:t>0-</w:t>
      </w:r>
      <w:r w:rsidR="00033407" w:rsidRPr="00033407">
        <w:rPr>
          <w:rFonts w:hint="eastAsia"/>
        </w:rPr>
        <w:t>未开闸等待命令开闸，</w:t>
      </w:r>
      <w:r w:rsidR="00033407" w:rsidRPr="00033407">
        <w:rPr>
          <w:rFonts w:hint="eastAsia"/>
        </w:rPr>
        <w:t>1-</w:t>
      </w:r>
      <w:r w:rsidR="00033407" w:rsidRPr="00033407">
        <w:rPr>
          <w:rFonts w:hint="eastAsia"/>
        </w:rPr>
        <w:t>白名单已开闸</w:t>
      </w:r>
      <w:r w:rsidR="00033407" w:rsidRPr="00033407">
        <w:rPr>
          <w:rFonts w:hint="eastAsia"/>
        </w:rPr>
        <w:t>'</w:t>
      </w:r>
    </w:p>
    <w:p w:rsidR="00331754" w:rsidRDefault="00331754" w:rsidP="00033407">
      <w:pPr>
        <w:pStyle w:val="ae"/>
        <w:ind w:leftChars="390" w:left="819" w:firstLine="21"/>
      </w:pPr>
      <w:r>
        <w:t>}</w:t>
      </w:r>
    </w:p>
    <w:p w:rsidR="00331754" w:rsidRPr="004909CA" w:rsidRDefault="00331754" w:rsidP="00331754">
      <w:pPr>
        <w:pStyle w:val="3"/>
        <w:spacing w:before="312" w:after="156"/>
      </w:pPr>
      <w:bookmarkStart w:id="16" w:name="_Toc520384655"/>
      <w:r w:rsidRPr="00BC45CB">
        <w:rPr>
          <w:rFonts w:hint="eastAsia"/>
        </w:rPr>
        <w:t>收费信息</w:t>
      </w:r>
      <w:bookmarkEnd w:id="16"/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接口名称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收费信息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请求类型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get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URL</w:t>
      </w:r>
    </w:p>
    <w:p w:rsidR="00331754" w:rsidRDefault="00803547" w:rsidP="00331754">
      <w:pPr>
        <w:pStyle w:val="ae"/>
        <w:ind w:left="840"/>
      </w:pPr>
      <w:hyperlink r:id="rId38" w:history="1">
        <w:r w:rsidR="00E738CC" w:rsidRPr="00203261">
          <w:rPr>
            <w:rStyle w:val="afa"/>
          </w:rPr>
          <w:t>http://ip:port/ipms/consume/record/list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331754">
      <w:pPr>
        <w:pStyle w:val="ae"/>
        <w:ind w:left="84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接口描述</w:t>
      </w:r>
    </w:p>
    <w:p w:rsidR="00331754" w:rsidRPr="00697C02" w:rsidRDefault="00331754" w:rsidP="00697C02">
      <w:pPr>
        <w:pStyle w:val="ae"/>
        <w:ind w:left="840"/>
      </w:pPr>
      <w:r w:rsidRPr="00697C02">
        <w:rPr>
          <w:rFonts w:hint="eastAsia"/>
        </w:rPr>
        <w:t>根据过滤条件查询</w:t>
      </w:r>
      <w:r w:rsidRPr="00697C02">
        <w:rPr>
          <w:rFonts w:hint="eastAsia"/>
        </w:rPr>
        <w:t xml:space="preserve"> </w:t>
      </w:r>
      <w:r w:rsidRPr="00697C02">
        <w:rPr>
          <w:rFonts w:hint="eastAsia"/>
        </w:rPr>
        <w:t>车辆停车收费信息。收费信息数据会很大，一定要把时间过滤条件加上，不然会全表搜索，会很慢，甚至超时。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输入参数</w:t>
      </w:r>
    </w:p>
    <w:p w:rsidR="00331754" w:rsidRDefault="00331754" w:rsidP="00331754">
      <w:pPr>
        <w:pStyle w:val="ae"/>
        <w:ind w:left="840"/>
      </w:pPr>
      <w:r>
        <w:t>{</w:t>
      </w:r>
    </w:p>
    <w:p w:rsidR="00B9371A" w:rsidRPr="00B9371A" w:rsidRDefault="00B9371A" w:rsidP="00B9371A">
      <w:pPr>
        <w:pStyle w:val="ae"/>
        <w:ind w:left="840" w:firstLine="420"/>
      </w:pPr>
      <w:r w:rsidRPr="00B9371A">
        <w:t>pageNum:1</w:t>
      </w:r>
    </w:p>
    <w:p w:rsidR="00B9371A" w:rsidRPr="00B9371A" w:rsidRDefault="00B9371A" w:rsidP="00B9371A">
      <w:pPr>
        <w:pStyle w:val="ae"/>
        <w:ind w:left="840" w:firstLine="420"/>
      </w:pPr>
      <w:r w:rsidRPr="00B9371A">
        <w:t>pageSize:10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startTime: </w:t>
      </w:r>
      <w:r>
        <w:t>"</w:t>
      </w:r>
      <w:r w:rsidRPr="00B9371A">
        <w:t>2019-03-04 00:00:00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开始时间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endTime: </w:t>
      </w:r>
      <w:r>
        <w:t>"</w:t>
      </w:r>
      <w:r w:rsidRPr="00B9371A">
        <w:t>2019-03-04 23:59:59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ownerTypes: </w:t>
      </w:r>
      <w:r>
        <w:t>"</w:t>
      </w:r>
      <w:r w:rsidRPr="00B9371A">
        <w:t>1,5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feeTypes: </w:t>
      </w:r>
      <w:r>
        <w:t>"</w:t>
      </w:r>
      <w:r w:rsidRPr="00B9371A">
        <w:t>3,7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carTypes: </w:t>
      </w:r>
      <w:r>
        <w:t>"</w:t>
      </w:r>
      <w:r>
        <w:rPr>
          <w:rFonts w:hint="eastAsia"/>
        </w:rPr>
        <w:t>1,</w:t>
      </w:r>
      <w:r w:rsidRPr="00B9371A">
        <w:t>2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favorableTypes: </w:t>
      </w:r>
      <w:r>
        <w:t>"</w:t>
      </w:r>
      <w:r w:rsidRPr="00B9371A">
        <w:t>1,8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lastRenderedPageBreak/>
        <w:t xml:space="preserve">cardNumber: </w:t>
      </w:r>
      <w:r>
        <w:t>"</w:t>
      </w:r>
      <w:r w:rsidRPr="00B9371A">
        <w:t>443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consumeMoneyLeft: </w:t>
      </w:r>
      <w:r>
        <w:t>"</w:t>
      </w:r>
      <w:r w:rsidRPr="00B9371A">
        <w:t>10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consumeMoneyRight: </w:t>
      </w:r>
      <w:r>
        <w:t>"</w:t>
      </w:r>
      <w:r w:rsidRPr="00B9371A">
        <w:t>50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favorableAmountLeft: </w:t>
      </w:r>
      <w:r>
        <w:t>"</w:t>
      </w:r>
      <w:r w:rsidRPr="00B9371A">
        <w:t>0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favorableAmountRight: </w:t>
      </w:r>
      <w:r>
        <w:t>"</w:t>
      </w:r>
      <w:r w:rsidRPr="00B9371A">
        <w:t>100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feeAmountLeft: </w:t>
      </w:r>
      <w:r>
        <w:t>"</w:t>
      </w:r>
      <w:r w:rsidRPr="00B9371A">
        <w:t>10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feeAmountRight: </w:t>
      </w:r>
      <w:r>
        <w:t>"</w:t>
      </w:r>
      <w:r w:rsidRPr="00B9371A">
        <w:t>60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carNum: </w:t>
      </w:r>
      <w:r>
        <w:t>"</w:t>
      </w:r>
      <w:r w:rsidRPr="00B9371A">
        <w:t>京</w:t>
      </w:r>
      <w:r w:rsidRPr="00B9371A">
        <w:t>V</w:t>
      </w:r>
      <w:r w:rsidR="00847E31">
        <w:rPr>
          <w:rFonts w:hint="eastAsia"/>
        </w:rPr>
        <w:t>12354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ownerName: </w:t>
      </w:r>
      <w:r>
        <w:t>"</w:t>
      </w:r>
      <w:r w:rsidR="00847E31">
        <w:rPr>
          <w:rFonts w:hint="eastAsia"/>
        </w:rPr>
        <w:t>王鑫</w:t>
      </w:r>
      <w:r>
        <w:t>",</w:t>
      </w:r>
    </w:p>
    <w:p w:rsidR="00B9371A" w:rsidRDefault="00B9371A" w:rsidP="00B9371A">
      <w:pPr>
        <w:pStyle w:val="ae"/>
        <w:ind w:left="840" w:firstLine="420"/>
      </w:pPr>
      <w:r w:rsidRPr="00B9371A">
        <w:t xml:space="preserve">favorableTicketNumLikeStr: </w:t>
      </w:r>
      <w:r>
        <w:t>"</w:t>
      </w:r>
      <w:r w:rsidRPr="00B9371A">
        <w:t>6456456</w:t>
      </w:r>
      <w:r>
        <w:t>"</w:t>
      </w:r>
    </w:p>
    <w:p w:rsidR="00847E31" w:rsidRDefault="00847E31" w:rsidP="00847E31">
      <w:pPr>
        <w:pStyle w:val="ae"/>
        <w:ind w:left="840" w:firstLine="420"/>
      </w:pPr>
      <w:r>
        <w:t>"operatorId": 1</w:t>
      </w:r>
    </w:p>
    <w:p w:rsidR="00847E31" w:rsidRPr="00B9371A" w:rsidRDefault="00847E31" w:rsidP="00B9371A">
      <w:pPr>
        <w:pStyle w:val="ae"/>
        <w:ind w:left="840" w:firstLine="420"/>
      </w:pPr>
    </w:p>
    <w:p w:rsidR="00B9371A" w:rsidRDefault="00B9371A" w:rsidP="00E56638">
      <w:pPr>
        <w:pStyle w:val="ae"/>
        <w:ind w:left="840" w:firstLine="420"/>
      </w:pPr>
    </w:p>
    <w:p w:rsidR="00331754" w:rsidRDefault="00331754" w:rsidP="00331754">
      <w:pPr>
        <w:pStyle w:val="ae"/>
        <w:ind w:left="840"/>
      </w:pPr>
      <w:r>
        <w:t>}</w:t>
      </w:r>
    </w:p>
    <w:p w:rsidR="00B9371A" w:rsidRPr="00331754" w:rsidRDefault="00B9371A" w:rsidP="00B9371A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B9371A" w:rsidRDefault="00B9371A" w:rsidP="00B9371A">
      <w:pPr>
        <w:pStyle w:val="ae"/>
        <w:ind w:left="840"/>
      </w:pPr>
      <w:r>
        <w:t>{</w:t>
      </w:r>
    </w:p>
    <w:p w:rsidR="00B9371A" w:rsidRPr="00B9371A" w:rsidRDefault="00B9371A" w:rsidP="00B9371A">
      <w:pPr>
        <w:pStyle w:val="ae"/>
        <w:ind w:left="840" w:firstLine="420"/>
      </w:pPr>
      <w:r w:rsidRPr="00B9371A">
        <w:t>pageNum:1</w:t>
      </w:r>
    </w:p>
    <w:p w:rsidR="00B9371A" w:rsidRPr="00B9371A" w:rsidRDefault="00B9371A" w:rsidP="00B9371A">
      <w:pPr>
        <w:pStyle w:val="ae"/>
        <w:ind w:left="840" w:firstLine="420"/>
      </w:pPr>
      <w:r w:rsidRPr="00B9371A">
        <w:t>pageSize:10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startTime: </w:t>
      </w:r>
      <w:r>
        <w:t>"</w:t>
      </w:r>
      <w:r>
        <w:rPr>
          <w:rFonts w:hint="eastAsia"/>
        </w:rPr>
        <w:t>开始时间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endTime: </w:t>
      </w:r>
      <w:r>
        <w:t>"</w:t>
      </w:r>
      <w:r>
        <w:rPr>
          <w:rFonts w:hint="eastAsia"/>
        </w:rPr>
        <w:t>结束时间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ownerTypes: </w:t>
      </w:r>
      <w:r>
        <w:t>"</w:t>
      </w:r>
      <w:r w:rsidR="00847E31">
        <w:rPr>
          <w:rFonts w:hint="eastAsia"/>
        </w:rPr>
        <w:t>用户类型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feeTypes: </w:t>
      </w:r>
      <w:r>
        <w:t>"</w:t>
      </w:r>
      <w:r w:rsidR="00847E31">
        <w:rPr>
          <w:rFonts w:hint="eastAsia"/>
        </w:rPr>
        <w:t>收费类型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carTypes: </w:t>
      </w:r>
      <w:r>
        <w:t>"</w:t>
      </w:r>
      <w:r w:rsidR="00847E31">
        <w:rPr>
          <w:rFonts w:hint="eastAsia"/>
        </w:rPr>
        <w:t>车辆类型（</w:t>
      </w:r>
      <w:r w:rsidR="00847E31">
        <w:rPr>
          <w:rFonts w:hint="eastAsia"/>
        </w:rPr>
        <w:t>1-</w:t>
      </w:r>
      <w:r w:rsidR="00847E31">
        <w:rPr>
          <w:rFonts w:hint="eastAsia"/>
        </w:rPr>
        <w:t>内部车，</w:t>
      </w:r>
      <w:r w:rsidR="00847E31">
        <w:rPr>
          <w:rFonts w:hint="eastAsia"/>
        </w:rPr>
        <w:t>2-</w:t>
      </w:r>
      <w:r w:rsidR="00847E31">
        <w:rPr>
          <w:rFonts w:hint="eastAsia"/>
        </w:rPr>
        <w:t>外部车）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favorableTypes: </w:t>
      </w:r>
      <w:r>
        <w:t>"</w:t>
      </w:r>
      <w:r w:rsidR="00847E31">
        <w:rPr>
          <w:rFonts w:hint="eastAsia"/>
        </w:rPr>
        <w:t>优惠类型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cardNumber: </w:t>
      </w:r>
      <w:r>
        <w:t>"</w:t>
      </w:r>
      <w:r w:rsidR="00847E31">
        <w:rPr>
          <w:rFonts w:hint="eastAsia"/>
        </w:rPr>
        <w:t>卡号</w:t>
      </w:r>
      <w:r w:rsidR="00847E31">
        <w:rPr>
          <w:rFonts w:hint="eastAsia"/>
        </w:rPr>
        <w:t xml:space="preserve">  </w:t>
      </w:r>
      <w:r w:rsidR="00847E31">
        <w:rPr>
          <w:rFonts w:hint="eastAsia"/>
        </w:rPr>
        <w:t>支持模糊查询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consumeMoneyLeft: </w:t>
      </w:r>
      <w:r>
        <w:t>"</w:t>
      </w:r>
      <w:r w:rsidR="00847E31">
        <w:rPr>
          <w:rFonts w:hint="eastAsia"/>
        </w:rPr>
        <w:t>应收金额区间左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consumeMoneyRight: </w:t>
      </w:r>
      <w:r>
        <w:t>"</w:t>
      </w:r>
      <w:r w:rsidR="00847E31">
        <w:rPr>
          <w:rFonts w:hint="eastAsia"/>
        </w:rPr>
        <w:t>应收金额区间右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favorableAmountLeft: </w:t>
      </w:r>
      <w:r>
        <w:t>"</w:t>
      </w:r>
      <w:r w:rsidR="00847E31">
        <w:rPr>
          <w:rFonts w:hint="eastAsia"/>
        </w:rPr>
        <w:t>优惠金额区间左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favorableAmountRight: </w:t>
      </w:r>
      <w:r>
        <w:t>"</w:t>
      </w:r>
      <w:r w:rsidR="00847E31">
        <w:rPr>
          <w:rFonts w:hint="eastAsia"/>
        </w:rPr>
        <w:t>优惠金额区间右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feeAmountLeft: </w:t>
      </w:r>
      <w:r>
        <w:t>"</w:t>
      </w:r>
      <w:r w:rsidR="00847E31">
        <w:rPr>
          <w:rFonts w:hint="eastAsia"/>
        </w:rPr>
        <w:t>实收金额区间左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feeAmountRight: </w:t>
      </w:r>
      <w:r>
        <w:t>"</w:t>
      </w:r>
      <w:r w:rsidR="00847E31">
        <w:rPr>
          <w:rFonts w:hint="eastAsia"/>
        </w:rPr>
        <w:t>实收金额区间右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carNum: </w:t>
      </w:r>
      <w:r>
        <w:t>"</w:t>
      </w:r>
      <w:r w:rsidR="00847E31">
        <w:rPr>
          <w:rFonts w:hint="eastAsia"/>
        </w:rPr>
        <w:t>车牌号码</w:t>
      </w:r>
      <w:r w:rsidR="00847E31">
        <w:rPr>
          <w:rFonts w:hint="eastAsia"/>
        </w:rPr>
        <w:t xml:space="preserve">   </w:t>
      </w:r>
      <w:r w:rsidR="00847E31">
        <w:rPr>
          <w:rFonts w:hint="eastAsia"/>
        </w:rPr>
        <w:t>支持模糊查询</w:t>
      </w:r>
      <w:r>
        <w:t>",</w:t>
      </w:r>
    </w:p>
    <w:p w:rsidR="00B9371A" w:rsidRPr="00B9371A" w:rsidRDefault="00B9371A" w:rsidP="00B9371A">
      <w:pPr>
        <w:pStyle w:val="ae"/>
        <w:ind w:left="840" w:firstLine="420"/>
      </w:pPr>
      <w:r w:rsidRPr="00B9371A">
        <w:t xml:space="preserve">ownerName: </w:t>
      </w:r>
      <w:r>
        <w:t>"</w:t>
      </w:r>
      <w:r w:rsidR="00847E31">
        <w:rPr>
          <w:rFonts w:hint="eastAsia"/>
        </w:rPr>
        <w:t>车主姓名</w:t>
      </w:r>
      <w:r w:rsidR="00847E31">
        <w:rPr>
          <w:rFonts w:hint="eastAsia"/>
        </w:rPr>
        <w:t xml:space="preserve">   </w:t>
      </w:r>
      <w:r w:rsidR="00847E31">
        <w:rPr>
          <w:rFonts w:hint="eastAsia"/>
        </w:rPr>
        <w:t>支持模糊查询</w:t>
      </w:r>
      <w:r>
        <w:t>",</w:t>
      </w:r>
    </w:p>
    <w:p w:rsidR="00B9371A" w:rsidRDefault="00B9371A" w:rsidP="00B9371A">
      <w:pPr>
        <w:pStyle w:val="ae"/>
        <w:ind w:left="840" w:firstLine="420"/>
      </w:pPr>
      <w:r w:rsidRPr="00B9371A">
        <w:t xml:space="preserve">favorableTicketNumLikeStr: </w:t>
      </w:r>
      <w:r>
        <w:t>"</w:t>
      </w:r>
      <w:r w:rsidR="00847E31">
        <w:rPr>
          <w:rFonts w:hint="eastAsia"/>
        </w:rPr>
        <w:t>优惠票号</w:t>
      </w:r>
      <w:r w:rsidR="00847E31">
        <w:rPr>
          <w:rFonts w:hint="eastAsia"/>
        </w:rPr>
        <w:t xml:space="preserve">   </w:t>
      </w:r>
      <w:r w:rsidR="00847E31">
        <w:rPr>
          <w:rFonts w:hint="eastAsia"/>
        </w:rPr>
        <w:t>支持模糊查询</w:t>
      </w:r>
      <w:r>
        <w:t>"</w:t>
      </w:r>
      <w:r w:rsidR="00847E31">
        <w:t>,</w:t>
      </w:r>
    </w:p>
    <w:p w:rsidR="00847E31" w:rsidRDefault="00847E31" w:rsidP="00847E31">
      <w:pPr>
        <w:pStyle w:val="ae"/>
        <w:ind w:left="840" w:firstLine="420"/>
      </w:pPr>
      <w:r>
        <w:t xml:space="preserve">"operatorId": </w:t>
      </w:r>
      <w:r>
        <w:rPr>
          <w:rFonts w:hint="eastAsia"/>
        </w:rPr>
        <w:t>操作员</w:t>
      </w:r>
      <w:r>
        <w:rPr>
          <w:rFonts w:hint="eastAsia"/>
        </w:rPr>
        <w:t>id</w:t>
      </w:r>
    </w:p>
    <w:p w:rsidR="00847E31" w:rsidRPr="00B9371A" w:rsidRDefault="00847E31" w:rsidP="00B9371A">
      <w:pPr>
        <w:pStyle w:val="ae"/>
        <w:ind w:left="840" w:firstLine="420"/>
      </w:pPr>
    </w:p>
    <w:p w:rsidR="00B9371A" w:rsidRDefault="00B9371A" w:rsidP="00B9371A">
      <w:pPr>
        <w:pStyle w:val="ae"/>
        <w:ind w:left="840"/>
      </w:pPr>
      <w:r>
        <w:rPr>
          <w:rFonts w:hint="eastAsia"/>
        </w:rPr>
        <w:t>}</w:t>
      </w:r>
    </w:p>
    <w:p w:rsidR="00B9371A" w:rsidRDefault="00B9371A" w:rsidP="00331754">
      <w:pPr>
        <w:pStyle w:val="ae"/>
        <w:ind w:left="840"/>
      </w:pP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返回结果</w:t>
      </w:r>
    </w:p>
    <w:p w:rsidR="00487624" w:rsidRDefault="00331754" w:rsidP="00331754">
      <w:pPr>
        <w:pStyle w:val="ae"/>
        <w:ind w:left="840"/>
      </w:pPr>
      <w:r>
        <w:lastRenderedPageBreak/>
        <w:t>{</w:t>
      </w:r>
    </w:p>
    <w:p w:rsidR="00331754" w:rsidRDefault="00331754" w:rsidP="00487624">
      <w:pPr>
        <w:pStyle w:val="ae"/>
        <w:ind w:leftChars="600" w:left="1260"/>
      </w:pPr>
      <w:r>
        <w:t>"data":</w:t>
      </w:r>
    </w:p>
    <w:p w:rsidR="00487624" w:rsidRDefault="00331754" w:rsidP="00487624">
      <w:pPr>
        <w:pStyle w:val="ae"/>
        <w:ind w:leftChars="800" w:left="1680"/>
      </w:pPr>
      <w:r>
        <w:t>{</w:t>
      </w:r>
    </w:p>
    <w:p w:rsidR="00331754" w:rsidRDefault="00331754" w:rsidP="00487624">
      <w:pPr>
        <w:pStyle w:val="ae"/>
        <w:ind w:leftChars="800" w:left="1680"/>
      </w:pPr>
      <w:r>
        <w:t>"currentPage":1,</w:t>
      </w:r>
    </w:p>
    <w:p w:rsidR="00331754" w:rsidRDefault="00331754" w:rsidP="00487624">
      <w:pPr>
        <w:pStyle w:val="ae"/>
        <w:ind w:leftChars="800" w:left="1680"/>
      </w:pPr>
      <w:r>
        <w:t>"pageData":[</w:t>
      </w:r>
    </w:p>
    <w:p w:rsidR="00487624" w:rsidRDefault="00331754" w:rsidP="00487624">
      <w:pPr>
        <w:pStyle w:val="ae"/>
        <w:ind w:leftChars="800" w:left="1680" w:firstLine="420"/>
      </w:pPr>
      <w:r>
        <w:rPr>
          <w:rFonts w:hint="eastAsia"/>
        </w:rPr>
        <w:t>{</w:t>
      </w:r>
    </w:p>
    <w:p w:rsidR="00331754" w:rsidRDefault="00331754" w:rsidP="00487624">
      <w:pPr>
        <w:pStyle w:val="ae"/>
        <w:ind w:leftChars="1000" w:left="2100" w:firstLine="420"/>
      </w:pPr>
      <w:r>
        <w:t>accessId: 286,</w:t>
      </w:r>
    </w:p>
    <w:p w:rsidR="00331754" w:rsidRDefault="00331754" w:rsidP="00487624">
      <w:pPr>
        <w:pStyle w:val="ae"/>
        <w:ind w:leftChars="1000" w:left="2100" w:firstLine="420"/>
      </w:pPr>
      <w:r>
        <w:t>carInPic: "9101/d/1000000$1$0$0/20161024/15/5413-9043-0.jpg",</w:t>
      </w:r>
    </w:p>
    <w:p w:rsidR="00331754" w:rsidRDefault="00331754" w:rsidP="00487624">
      <w:pPr>
        <w:pStyle w:val="ae"/>
        <w:ind w:leftChars="1000" w:left="2100" w:firstLine="420"/>
      </w:pPr>
      <w:r>
        <w:t>carInTime: 1477295653000,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carNum: "</w:t>
      </w:r>
      <w:r>
        <w:rPr>
          <w:rFonts w:hint="eastAsia"/>
        </w:rPr>
        <w:t>浙</w:t>
      </w:r>
      <w:r>
        <w:rPr>
          <w:rFonts w:hint="eastAsia"/>
        </w:rPr>
        <w:t>A20D09",</w:t>
      </w:r>
    </w:p>
    <w:p w:rsidR="00331754" w:rsidRDefault="00331754" w:rsidP="00487624">
      <w:pPr>
        <w:pStyle w:val="ae"/>
        <w:ind w:leftChars="1000" w:left="2100" w:firstLine="420"/>
      </w:pPr>
      <w:r>
        <w:t>carOutPic: "9101/d/1000002$1$0$0/20161024/15/5809-9061-0.jpg",</w:t>
      </w:r>
    </w:p>
    <w:p w:rsidR="00331754" w:rsidRDefault="00331754" w:rsidP="00487624">
      <w:pPr>
        <w:pStyle w:val="ae"/>
        <w:ind w:leftChars="1000" w:left="2100" w:firstLine="420"/>
      </w:pPr>
      <w:r>
        <w:t>carOutTime: 1477295889000,</w:t>
      </w:r>
    </w:p>
    <w:p w:rsidR="00331754" w:rsidRDefault="00331754" w:rsidP="00487624">
      <w:pPr>
        <w:pStyle w:val="ae"/>
        <w:ind w:leftChars="1000" w:left="2100" w:firstLine="420"/>
      </w:pPr>
      <w:r>
        <w:t>carType: "2",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carTypeStr: "</w:t>
      </w:r>
      <w:r>
        <w:rPr>
          <w:rFonts w:hint="eastAsia"/>
        </w:rPr>
        <w:t>外部车辆</w:t>
      </w:r>
      <w:r>
        <w:rPr>
          <w:rFonts w:hint="eastAsia"/>
        </w:rPr>
        <w:t>",</w:t>
      </w:r>
    </w:p>
    <w:p w:rsidR="00331754" w:rsidRDefault="00331754" w:rsidP="00487624">
      <w:pPr>
        <w:pStyle w:val="ae"/>
        <w:ind w:leftChars="1000" w:left="2100" w:firstLine="420"/>
      </w:pPr>
      <w:r>
        <w:t>cardNumber: "",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chargeDetail: "</w:t>
      </w:r>
      <w:r>
        <w:rPr>
          <w:rFonts w:hint="eastAsia"/>
        </w:rPr>
        <w:t>超出自助缴费免费时间</w:t>
      </w:r>
      <w:r>
        <w:rPr>
          <w:rFonts w:hint="eastAsia"/>
        </w:rPr>
        <w:t>,</w:t>
      </w:r>
      <w:r>
        <w:rPr>
          <w:rFonts w:hint="eastAsia"/>
        </w:rPr>
        <w:t>已缴费</w:t>
      </w:r>
      <w:r>
        <w:rPr>
          <w:rFonts w:hint="eastAsia"/>
        </w:rPr>
        <w:t>0.01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收费金额</w:t>
      </w:r>
      <w:r>
        <w:rPr>
          <w:rFonts w:hint="eastAsia"/>
        </w:rPr>
        <w:t>0.01</w:t>
      </w:r>
      <w:r>
        <w:rPr>
          <w:rFonts w:hint="eastAsia"/>
        </w:rPr>
        <w:t>元</w:t>
      </w:r>
      <w:r>
        <w:rPr>
          <w:rFonts w:hint="eastAsia"/>
        </w:rPr>
        <w:t>.",</w:t>
      </w:r>
    </w:p>
    <w:p w:rsidR="00331754" w:rsidRDefault="00331754" w:rsidP="00487624">
      <w:pPr>
        <w:pStyle w:val="ae"/>
        <w:ind w:leftChars="1000" w:left="2100" w:firstLine="420"/>
      </w:pPr>
      <w:r>
        <w:t>chargeRuleId: 0,</w:t>
      </w:r>
    </w:p>
    <w:p w:rsidR="00331754" w:rsidRDefault="00331754" w:rsidP="00487624">
      <w:pPr>
        <w:pStyle w:val="ae"/>
        <w:ind w:leftChars="1000" w:left="2100" w:firstLine="420"/>
      </w:pPr>
      <w:r>
        <w:t>consumeMoney: 0.01,</w:t>
      </w:r>
    </w:p>
    <w:p w:rsidR="00331754" w:rsidRDefault="00331754" w:rsidP="00487624">
      <w:pPr>
        <w:pStyle w:val="ae"/>
        <w:ind w:leftChars="1000" w:left="2100" w:firstLine="420"/>
      </w:pPr>
      <w:r>
        <w:t>consumeTerminal: "-1",</w:t>
      </w:r>
    </w:p>
    <w:p w:rsidR="00331754" w:rsidRDefault="00331754" w:rsidP="00487624">
      <w:pPr>
        <w:pStyle w:val="ae"/>
        <w:ind w:leftChars="1000" w:left="2100" w:firstLine="420"/>
      </w:pPr>
      <w:r>
        <w:t>consumeTime: 1477295892000,</w:t>
      </w:r>
    </w:p>
    <w:p w:rsidR="00331754" w:rsidRDefault="00331754" w:rsidP="00487624">
      <w:pPr>
        <w:pStyle w:val="ae"/>
        <w:ind w:leftChars="1000" w:left="2100" w:firstLine="420"/>
      </w:pPr>
      <w:r>
        <w:t>dealType: 1,</w:t>
      </w:r>
    </w:p>
    <w:p w:rsidR="00331754" w:rsidRDefault="00331754" w:rsidP="00487624">
      <w:pPr>
        <w:pStyle w:val="ae"/>
        <w:ind w:leftChars="1000" w:left="2100" w:firstLine="420"/>
      </w:pPr>
      <w:r>
        <w:t>entranceDevChnid: "1000000$1$0$0",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entranceDevChnname: "123</w:t>
      </w:r>
      <w:r>
        <w:rPr>
          <w:rFonts w:hint="eastAsia"/>
        </w:rPr>
        <w:t>进</w:t>
      </w:r>
      <w:r>
        <w:rPr>
          <w:rFonts w:hint="eastAsia"/>
        </w:rPr>
        <w:t>_1",</w:t>
      </w:r>
    </w:p>
    <w:p w:rsidR="00331754" w:rsidRDefault="00331754" w:rsidP="00487624">
      <w:pPr>
        <w:pStyle w:val="ae"/>
        <w:ind w:leftChars="1000" w:left="2100" w:firstLine="420"/>
      </w:pPr>
      <w:r>
        <w:t>exitDevChnid: "1000002$1$0$0",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exitDevChnname: "123</w:t>
      </w:r>
      <w:r>
        <w:rPr>
          <w:rFonts w:hint="eastAsia"/>
        </w:rPr>
        <w:t>出</w:t>
      </w:r>
      <w:r>
        <w:rPr>
          <w:rFonts w:hint="eastAsia"/>
        </w:rPr>
        <w:t>_1",</w:t>
      </w:r>
    </w:p>
    <w:p w:rsidR="00331754" w:rsidRDefault="00331754" w:rsidP="00487624">
      <w:pPr>
        <w:pStyle w:val="ae"/>
        <w:ind w:leftChars="1000" w:left="2100" w:firstLine="420"/>
      </w:pPr>
      <w:r>
        <w:t>favorableAmount: 0,</w:t>
      </w:r>
    </w:p>
    <w:p w:rsidR="00331754" w:rsidRDefault="00331754" w:rsidP="00487624">
      <w:pPr>
        <w:pStyle w:val="ae"/>
        <w:ind w:leftChars="1000" w:left="2100" w:firstLine="420"/>
      </w:pPr>
      <w:r>
        <w:t>favorableTicketNumber: "",</w:t>
      </w:r>
    </w:p>
    <w:p w:rsidR="00331754" w:rsidRDefault="00331754" w:rsidP="00487624">
      <w:pPr>
        <w:pStyle w:val="ae"/>
        <w:ind w:leftChars="1000" w:left="2100" w:firstLine="420"/>
      </w:pPr>
      <w:r>
        <w:t>favorableType: 0,</w:t>
      </w:r>
    </w:p>
    <w:p w:rsidR="00331754" w:rsidRDefault="00331754" w:rsidP="00487624">
      <w:pPr>
        <w:pStyle w:val="ae"/>
        <w:ind w:leftChars="1000" w:left="2100" w:firstLine="420"/>
      </w:pPr>
      <w:r>
        <w:t>feeAmount: 0.01,</w:t>
      </w:r>
    </w:p>
    <w:p w:rsidR="00331754" w:rsidRDefault="00331754" w:rsidP="00487624">
      <w:pPr>
        <w:pStyle w:val="ae"/>
        <w:ind w:leftChars="1000" w:left="2100" w:firstLine="420"/>
      </w:pPr>
      <w:r>
        <w:t>feeType: 3,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feeTypeStr: "</w:t>
      </w:r>
      <w:r>
        <w:rPr>
          <w:rFonts w:hint="eastAsia"/>
        </w:rPr>
        <w:t>岗亭人工收费</w:t>
      </w:r>
      <w:r>
        <w:rPr>
          <w:rFonts w:hint="eastAsia"/>
        </w:rPr>
        <w:t>",</w:t>
      </w:r>
    </w:p>
    <w:p w:rsidR="00331754" w:rsidRDefault="00331754" w:rsidP="00487624">
      <w:pPr>
        <w:pStyle w:val="ae"/>
        <w:ind w:leftChars="1000" w:left="2100" w:firstLine="420"/>
      </w:pPr>
      <w:r>
        <w:t>id: 558,</w:t>
      </w:r>
    </w:p>
    <w:p w:rsidR="00331754" w:rsidRDefault="00331754" w:rsidP="00487624">
      <w:pPr>
        <w:pStyle w:val="ae"/>
        <w:ind w:leftChars="1000" w:left="2100" w:firstLine="420"/>
      </w:pPr>
      <w:r>
        <w:t>memo: "",</w:t>
      </w:r>
    </w:p>
    <w:p w:rsidR="00331754" w:rsidRDefault="00331754" w:rsidP="00487624">
      <w:pPr>
        <w:pStyle w:val="ae"/>
        <w:ind w:leftChars="1000" w:left="2100" w:firstLine="420"/>
      </w:pPr>
      <w:r>
        <w:t>operatorId: 1,</w:t>
      </w:r>
    </w:p>
    <w:p w:rsidR="00331754" w:rsidRDefault="00331754" w:rsidP="00487624">
      <w:pPr>
        <w:pStyle w:val="ae"/>
        <w:ind w:leftChars="1000" w:left="2100" w:firstLine="420"/>
      </w:pPr>
      <w:r>
        <w:t>operatorName: "system",</w:t>
      </w:r>
    </w:p>
    <w:p w:rsidR="00331754" w:rsidRDefault="00331754" w:rsidP="00487624">
      <w:pPr>
        <w:pStyle w:val="ae"/>
        <w:ind w:leftChars="1200" w:left="2520"/>
      </w:pPr>
      <w:r>
        <w:t>originalPicPathIn: "/ipms/imageConvert/originalImage?fileUrl=http%3A%2F%2F172.7.2.96%3A8082%2Fd%2F1000000%241%240%240%2F20161024%2F15%2F5413-9043-0.jpg",</w:t>
      </w:r>
    </w:p>
    <w:p w:rsidR="00331754" w:rsidRDefault="00331754" w:rsidP="00487624">
      <w:pPr>
        <w:pStyle w:val="ae"/>
        <w:ind w:leftChars="1200" w:left="2520"/>
      </w:pPr>
      <w:r>
        <w:t>originalPicPathOut: "/ipms/imageConvert/originalImage?fileUrl=http%3A%2F%2F172.7.2.96%3A8082</w:t>
      </w:r>
      <w:r>
        <w:lastRenderedPageBreak/>
        <w:t>%2Fd%2F1000002%241%240%240%2F20161024%2F15%2F5809-9061-0.jpg",</w:t>
      </w:r>
    </w:p>
    <w:p w:rsidR="00331754" w:rsidRDefault="00331754" w:rsidP="00487624">
      <w:pPr>
        <w:pStyle w:val="ae"/>
        <w:ind w:leftChars="1000" w:left="2100" w:firstLine="420"/>
      </w:pPr>
      <w:r>
        <w:t>ownerName: "",</w:t>
      </w:r>
    </w:p>
    <w:p w:rsidR="00331754" w:rsidRDefault="00331754" w:rsidP="00487624">
      <w:pPr>
        <w:pStyle w:val="ae"/>
        <w:ind w:leftChars="1000" w:left="2100" w:firstLine="420"/>
      </w:pPr>
      <w:r>
        <w:t>ownerType: 0,</w:t>
      </w:r>
    </w:p>
    <w:p w:rsidR="00331754" w:rsidRDefault="00331754" w:rsidP="00487624">
      <w:pPr>
        <w:pStyle w:val="ae"/>
        <w:ind w:leftChars="1000" w:left="2100" w:firstLine="420"/>
      </w:pPr>
      <w:r>
        <w:rPr>
          <w:rFonts w:hint="eastAsia"/>
        </w:rPr>
        <w:t>ownerTypeStr: "</w:t>
      </w:r>
      <w:r>
        <w:rPr>
          <w:rFonts w:hint="eastAsia"/>
        </w:rPr>
        <w:t>临时用户</w:t>
      </w:r>
      <w:r>
        <w:rPr>
          <w:rFonts w:hint="eastAsia"/>
        </w:rPr>
        <w:t>",</w:t>
      </w:r>
    </w:p>
    <w:p w:rsidR="00331754" w:rsidRDefault="00331754" w:rsidP="00487624">
      <w:pPr>
        <w:pStyle w:val="ae"/>
        <w:ind w:leftChars="1200" w:left="2520"/>
      </w:pPr>
      <w:r>
        <w:t>realCapturePicPathIn: "/ipms/imageConvert/image?fileUrl=http%3A%2F%2F172.7.2.96%3A8082%2Fd%2F1000000%241%240%240%2F20161024%2F15%2F5413-9043-0.jpg",</w:t>
      </w:r>
    </w:p>
    <w:p w:rsidR="00331754" w:rsidRDefault="00331754" w:rsidP="00487624">
      <w:pPr>
        <w:pStyle w:val="ae"/>
        <w:ind w:leftChars="1200" w:left="2520"/>
      </w:pPr>
      <w:r>
        <w:t>realCapturePicPathOut: "/ipms/imageConvert/image?fileUrl=http%3A%2F%2F172.7.2.96%3A8082%2Fd%2F1000002%241%240%240%2F20161024%2F15%2F5809-9061-0.jpg",</w:t>
      </w:r>
    </w:p>
    <w:p w:rsidR="00331754" w:rsidRDefault="00331754" w:rsidP="00487624">
      <w:pPr>
        <w:pStyle w:val="ae"/>
        <w:ind w:leftChars="1000" w:left="2100" w:firstLine="420"/>
      </w:pPr>
      <w:r>
        <w:t>serialNumber: "201610241558094",</w:t>
      </w:r>
    </w:p>
    <w:p w:rsidR="00487624" w:rsidRDefault="00331754" w:rsidP="00487624">
      <w:pPr>
        <w:pStyle w:val="ae"/>
        <w:ind w:leftChars="1000" w:left="2100" w:firstLine="420"/>
      </w:pPr>
      <w:r>
        <w:t>timeLength: "236"</w:t>
      </w:r>
    </w:p>
    <w:p w:rsidR="00331754" w:rsidRDefault="00331754" w:rsidP="00487624">
      <w:pPr>
        <w:pStyle w:val="ae"/>
        <w:ind w:leftChars="800" w:left="1680" w:firstLine="420"/>
      </w:pPr>
      <w:r>
        <w:t>}</w:t>
      </w:r>
    </w:p>
    <w:p w:rsidR="00487624" w:rsidRDefault="00487624" w:rsidP="00487624">
      <w:pPr>
        <w:pStyle w:val="ae"/>
        <w:ind w:leftChars="800" w:left="1680"/>
      </w:pPr>
      <w:r>
        <w:t>]</w:t>
      </w:r>
    </w:p>
    <w:p w:rsidR="00331754" w:rsidRDefault="00331754" w:rsidP="00487624">
      <w:pPr>
        <w:pStyle w:val="ae"/>
        <w:ind w:leftChars="800" w:left="1680"/>
      </w:pPr>
      <w:r>
        <w:t>"pageSize":20,"totalPage":1,"totalRows":2</w:t>
      </w:r>
    </w:p>
    <w:p w:rsidR="00487624" w:rsidRDefault="00331754" w:rsidP="00487624">
      <w:pPr>
        <w:pStyle w:val="ae"/>
        <w:ind w:leftChars="800" w:left="1680"/>
      </w:pPr>
      <w:r>
        <w:t>}</w:t>
      </w:r>
    </w:p>
    <w:p w:rsidR="00331754" w:rsidRDefault="00331754" w:rsidP="00487624">
      <w:pPr>
        <w:pStyle w:val="ae"/>
        <w:ind w:leftChars="600" w:left="1260"/>
      </w:pPr>
      <w:r>
        <w:t>"errMsg":"success",</w:t>
      </w:r>
    </w:p>
    <w:p w:rsidR="00487624" w:rsidRDefault="00331754" w:rsidP="00487624">
      <w:pPr>
        <w:pStyle w:val="ae"/>
        <w:ind w:leftChars="600" w:left="1260"/>
      </w:pPr>
      <w:r>
        <w:t>"success":true</w:t>
      </w:r>
    </w:p>
    <w:p w:rsidR="00331754" w:rsidRDefault="00331754" w:rsidP="00331754">
      <w:pPr>
        <w:pStyle w:val="ae"/>
        <w:ind w:left="840"/>
      </w:pPr>
      <w:r>
        <w:t>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参数说明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{</w:t>
      </w:r>
    </w:p>
    <w:p w:rsidR="00331754" w:rsidRDefault="00331754" w:rsidP="00E56638">
      <w:pPr>
        <w:pStyle w:val="ae"/>
        <w:ind w:left="840" w:firstLine="420"/>
      </w:pPr>
      <w:r>
        <w:t>accessId:</w:t>
      </w:r>
      <w:r w:rsidRPr="00655BBE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车辆进出记录</w:t>
      </w:r>
      <w:r>
        <w:rPr>
          <w:rFonts w:hint="eastAsia"/>
        </w:rPr>
        <w:t>ID"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 xml:space="preserve">carInTime: </w:t>
      </w:r>
      <w:r>
        <w:rPr>
          <w:rFonts w:hint="eastAsia"/>
        </w:rPr>
        <w:t>"</w:t>
      </w:r>
      <w:r>
        <w:rPr>
          <w:rFonts w:hint="eastAsia"/>
        </w:rPr>
        <w:t>入场时间戳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carNum: "</w:t>
      </w:r>
      <w:r>
        <w:rPr>
          <w:rFonts w:hint="eastAsia"/>
        </w:rPr>
        <w:t>车牌</w:t>
      </w:r>
      <w:r>
        <w:rPr>
          <w:rFonts w:hint="eastAsia"/>
        </w:rPr>
        <w:t>9",</w:t>
      </w:r>
    </w:p>
    <w:p w:rsidR="00331754" w:rsidRDefault="00331754" w:rsidP="00E56638">
      <w:pPr>
        <w:pStyle w:val="ae"/>
        <w:ind w:left="840" w:firstLine="420"/>
      </w:pPr>
      <w:r>
        <w:t xml:space="preserve">carOutTime: </w:t>
      </w:r>
      <w:r>
        <w:rPr>
          <w:rFonts w:hint="eastAsia"/>
        </w:rPr>
        <w:t>"</w:t>
      </w:r>
      <w:r>
        <w:rPr>
          <w:rFonts w:hint="eastAsia"/>
        </w:rPr>
        <w:t>出场时间戳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>carType: "</w:t>
      </w:r>
      <w:r>
        <w:rPr>
          <w:rFonts w:hint="eastAsia"/>
        </w:rPr>
        <w:t>车辆类型编码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carTypeStr: "</w:t>
      </w:r>
      <w:r>
        <w:rPr>
          <w:rFonts w:hint="eastAsia"/>
        </w:rPr>
        <w:t>车辆类型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>cardNumber: "</w:t>
      </w:r>
      <w:r>
        <w:rPr>
          <w:rFonts w:hint="eastAsia"/>
        </w:rPr>
        <w:t>卡号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chargeDetail: "</w:t>
      </w:r>
      <w:r>
        <w:rPr>
          <w:rFonts w:hint="eastAsia"/>
        </w:rPr>
        <w:t>收费描述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 xml:space="preserve">chargeRuleId: </w:t>
      </w:r>
      <w:r>
        <w:rPr>
          <w:rFonts w:hint="eastAsia"/>
        </w:rPr>
        <w:t>"</w:t>
      </w:r>
      <w:r>
        <w:rPr>
          <w:rFonts w:hint="eastAsia"/>
        </w:rPr>
        <w:t>收费规则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 xml:space="preserve">consumeMoney: </w:t>
      </w:r>
      <w:r>
        <w:rPr>
          <w:rFonts w:hint="eastAsia"/>
        </w:rPr>
        <w:t>"</w:t>
      </w:r>
      <w:r>
        <w:rPr>
          <w:rFonts w:hint="eastAsia"/>
        </w:rPr>
        <w:t>消费金额</w:t>
      </w:r>
      <w:r>
        <w:rPr>
          <w:rFonts w:hint="eastAsia"/>
        </w:rPr>
        <w:t>/</w:t>
      </w:r>
      <w:r>
        <w:rPr>
          <w:rFonts w:hint="eastAsia"/>
        </w:rPr>
        <w:t>应收金额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>consumeTerminal: "</w:t>
      </w:r>
      <w:r>
        <w:rPr>
          <w:rFonts w:hint="eastAsia"/>
        </w:rPr>
        <w:t>收费终端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 xml:space="preserve">consumeTime: </w:t>
      </w:r>
      <w:r>
        <w:rPr>
          <w:rFonts w:hint="eastAsia"/>
        </w:rPr>
        <w:t>"</w:t>
      </w:r>
      <w:r>
        <w:rPr>
          <w:rFonts w:hint="eastAsia"/>
        </w:rPr>
        <w:t>收费时间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 xml:space="preserve">dealType: </w:t>
      </w:r>
      <w:r>
        <w:rPr>
          <w:rFonts w:hint="eastAsia"/>
        </w:rPr>
        <w:t>"</w:t>
      </w:r>
      <w:r>
        <w:rPr>
          <w:rFonts w:hint="eastAsia"/>
        </w:rPr>
        <w:t>收费类型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>entranceDevChnid: "</w:t>
      </w:r>
      <w:r>
        <w:rPr>
          <w:rFonts w:hint="eastAsia"/>
        </w:rPr>
        <w:t>入场卡口通道</w:t>
      </w:r>
      <w:r>
        <w:rPr>
          <w:rFonts w:hint="eastAsia"/>
        </w:rPr>
        <w:t>ID</w:t>
      </w:r>
      <w:r>
        <w:t xml:space="preserve"> ",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entranceDevChnname: "</w:t>
      </w:r>
      <w:r>
        <w:rPr>
          <w:rFonts w:hint="eastAsia"/>
        </w:rPr>
        <w:t>入场卡口通道名称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>exitDevChnid: "</w:t>
      </w:r>
      <w:r>
        <w:rPr>
          <w:rFonts w:hint="eastAsia"/>
        </w:rPr>
        <w:t>出场卡口通道</w:t>
      </w:r>
      <w:r>
        <w:rPr>
          <w:rFonts w:hint="eastAsia"/>
        </w:rPr>
        <w:t>ID</w:t>
      </w:r>
      <w:r>
        <w:t xml:space="preserve"> ",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exitDevChnname: "</w:t>
      </w:r>
      <w:r>
        <w:rPr>
          <w:rFonts w:hint="eastAsia"/>
        </w:rPr>
        <w:t>出场卡口通道名称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 xml:space="preserve">favorableAmount: </w:t>
      </w:r>
      <w:r>
        <w:rPr>
          <w:rFonts w:hint="eastAsia"/>
        </w:rPr>
        <w:t>"</w:t>
      </w:r>
      <w:r>
        <w:rPr>
          <w:rFonts w:hint="eastAsia"/>
        </w:rPr>
        <w:t>优惠金额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>favorableTicketNumber: "</w:t>
      </w:r>
      <w:r>
        <w:rPr>
          <w:rFonts w:hint="eastAsia"/>
        </w:rPr>
        <w:t>优惠券编号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lastRenderedPageBreak/>
        <w:t xml:space="preserve">favorableType: </w:t>
      </w:r>
      <w:r>
        <w:rPr>
          <w:rFonts w:hint="eastAsia"/>
        </w:rPr>
        <w:t>"</w:t>
      </w:r>
      <w:r>
        <w:rPr>
          <w:rFonts w:hint="eastAsia"/>
        </w:rPr>
        <w:t>优惠类型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 xml:space="preserve">feeAmount: </w:t>
      </w:r>
      <w:r>
        <w:rPr>
          <w:rFonts w:hint="eastAsia"/>
        </w:rPr>
        <w:t>"</w:t>
      </w:r>
      <w:r>
        <w:rPr>
          <w:rFonts w:hint="eastAsia"/>
        </w:rPr>
        <w:t>实收金额（消费金额</w:t>
      </w:r>
      <w:r>
        <w:rPr>
          <w:rFonts w:hint="eastAsia"/>
        </w:rPr>
        <w:t>-</w:t>
      </w:r>
      <w:r>
        <w:rPr>
          <w:rFonts w:hint="eastAsia"/>
        </w:rPr>
        <w:t>优惠金额）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 xml:space="preserve">feeType: </w:t>
      </w:r>
      <w:r>
        <w:rPr>
          <w:rFonts w:hint="eastAsia"/>
        </w:rPr>
        <w:t>"</w:t>
      </w:r>
      <w:r>
        <w:rPr>
          <w:rFonts w:hint="eastAsia"/>
        </w:rPr>
        <w:t>收费类型编号</w:t>
      </w:r>
      <w:r>
        <w:rPr>
          <w:rFonts w:hint="eastAsia"/>
        </w:rPr>
        <w:t>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feeTypeStr: "</w:t>
      </w:r>
      <w:r>
        <w:rPr>
          <w:rFonts w:hint="eastAsia"/>
        </w:rPr>
        <w:t>收费类型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 xml:space="preserve">id: </w:t>
      </w:r>
      <w:r>
        <w:rPr>
          <w:rFonts w:hint="eastAsia"/>
        </w:rPr>
        <w:t>"</w:t>
      </w:r>
      <w:r>
        <w:rPr>
          <w:rFonts w:hint="eastAsia"/>
        </w:rPr>
        <w:t>主键</w:t>
      </w:r>
      <w:r>
        <w:rPr>
          <w:rFonts w:hint="eastAsia"/>
        </w:rPr>
        <w:t>ID"</w:t>
      </w:r>
      <w:r>
        <w:t>,</w:t>
      </w:r>
    </w:p>
    <w:p w:rsidR="00331754" w:rsidRDefault="00331754" w:rsidP="00E56638">
      <w:pPr>
        <w:pStyle w:val="ae"/>
        <w:ind w:left="840" w:firstLine="420"/>
      </w:pPr>
      <w:r>
        <w:t>memo: "</w:t>
      </w:r>
      <w:r>
        <w:rPr>
          <w:rFonts w:hint="eastAsia"/>
        </w:rPr>
        <w:t>备注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operatorId:</w:t>
      </w:r>
      <w:r w:rsidRPr="00D21B34">
        <w:t xml:space="preserve"> </w:t>
      </w:r>
      <w:r>
        <w:t>"</w:t>
      </w:r>
      <w:r>
        <w:rPr>
          <w:rFonts w:hint="eastAsia"/>
        </w:rPr>
        <w:t>收费员</w:t>
      </w:r>
      <w:r>
        <w:rPr>
          <w:rFonts w:hint="eastAsia"/>
        </w:rPr>
        <w:t>id</w:t>
      </w:r>
      <w:r>
        <w:t>" ,</w:t>
      </w:r>
    </w:p>
    <w:p w:rsidR="00331754" w:rsidRDefault="00331754" w:rsidP="00E56638">
      <w:pPr>
        <w:pStyle w:val="ae"/>
        <w:ind w:left="840" w:firstLine="420"/>
      </w:pPr>
      <w:r>
        <w:t>operatorName: "</w:t>
      </w:r>
      <w:r>
        <w:rPr>
          <w:rFonts w:hint="eastAsia"/>
        </w:rPr>
        <w:t>收费员名称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originalPicPathIn: "</w:t>
      </w:r>
      <w:r>
        <w:rPr>
          <w:rFonts w:hint="eastAsia"/>
        </w:rPr>
        <w:t>入场抓拍图片，大图，前面加</w:t>
      </w:r>
      <w:hyperlink r:id="rId39" w:history="1">
        <w:r w:rsidRPr="00331754">
          <w:rPr>
            <w:rFonts w:hint="eastAsia"/>
          </w:rPr>
          <w:t>http://IP:</w:t>
        </w:r>
        <w:r w:rsidRPr="00331754">
          <w:rPr>
            <w:rFonts w:hint="eastAsia"/>
          </w:rPr>
          <w:t>端口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可打开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originalPicPathOut: "</w:t>
      </w:r>
      <w:r>
        <w:rPr>
          <w:rFonts w:hint="eastAsia"/>
        </w:rPr>
        <w:t>出场抓拍图片，小图，前面加</w:t>
      </w:r>
      <w:hyperlink r:id="rId40" w:history="1">
        <w:r w:rsidRPr="00331754">
          <w:rPr>
            <w:rFonts w:hint="eastAsia"/>
          </w:rPr>
          <w:t>http://IP:</w:t>
        </w:r>
        <w:r w:rsidRPr="00331754">
          <w:rPr>
            <w:rFonts w:hint="eastAsia"/>
          </w:rPr>
          <w:t>端口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可打开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ownerName: "</w:t>
      </w:r>
      <w:r>
        <w:rPr>
          <w:rFonts w:hint="eastAsia"/>
        </w:rPr>
        <w:t>车主姓名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ownerType: "</w:t>
      </w:r>
      <w:r>
        <w:rPr>
          <w:rFonts w:hint="eastAsia"/>
        </w:rPr>
        <w:t>车主用户类型编号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ownerTypeStr: "</w:t>
      </w:r>
      <w:r>
        <w:rPr>
          <w:rFonts w:hint="eastAsia"/>
        </w:rPr>
        <w:t>车主用户类型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>realCapturePicPathIn: "</w:t>
      </w:r>
      <w:r>
        <w:rPr>
          <w:rFonts w:hint="eastAsia"/>
        </w:rPr>
        <w:t>入场抓拍图片，小图，前面加</w:t>
      </w:r>
      <w:hyperlink r:id="rId41" w:history="1">
        <w:r w:rsidRPr="00331754">
          <w:rPr>
            <w:rFonts w:hint="eastAsia"/>
          </w:rPr>
          <w:t>http://IP:</w:t>
        </w:r>
        <w:r w:rsidRPr="00331754">
          <w:rPr>
            <w:rFonts w:hint="eastAsia"/>
          </w:rPr>
          <w:t>端口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可打开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realCapturePicPathOut: "</w:t>
      </w:r>
      <w:r>
        <w:rPr>
          <w:rFonts w:hint="eastAsia"/>
        </w:rPr>
        <w:t>出场抓拍图片，小图，前面加</w:t>
      </w:r>
      <w:hyperlink r:id="rId42" w:history="1">
        <w:r w:rsidRPr="00331754">
          <w:rPr>
            <w:rFonts w:hint="eastAsia"/>
          </w:rPr>
          <w:t>http://IP:</w:t>
        </w:r>
        <w:r w:rsidRPr="00331754">
          <w:rPr>
            <w:rFonts w:hint="eastAsia"/>
          </w:rPr>
          <w:t>端口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可打开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serialNumber: "</w:t>
      </w:r>
      <w:r>
        <w:rPr>
          <w:rFonts w:hint="eastAsia"/>
        </w:rPr>
        <w:t>订单号</w:t>
      </w:r>
      <w:r>
        <w:t>",</w:t>
      </w:r>
    </w:p>
    <w:p w:rsidR="00331754" w:rsidRDefault="00331754" w:rsidP="00E56638">
      <w:pPr>
        <w:pStyle w:val="ae"/>
        <w:ind w:left="840" w:firstLine="420"/>
      </w:pPr>
      <w:r>
        <w:t>timeLength: "</w:t>
      </w:r>
      <w:r>
        <w:rPr>
          <w:rFonts w:hint="eastAsia"/>
        </w:rPr>
        <w:t>停车时长</w:t>
      </w:r>
      <w:r>
        <w:t>"</w:t>
      </w:r>
    </w:p>
    <w:p w:rsidR="00331754" w:rsidRDefault="00331754" w:rsidP="00331754">
      <w:pPr>
        <w:pStyle w:val="ae"/>
        <w:ind w:left="840"/>
      </w:pPr>
      <w:r>
        <w:t>}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收费类型字典信息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0-</w:t>
      </w:r>
      <w:r>
        <w:rPr>
          <w:rFonts w:hint="eastAsia"/>
        </w:rPr>
        <w:t>免费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1-</w:t>
      </w:r>
      <w:r>
        <w:rPr>
          <w:rFonts w:hint="eastAsia"/>
        </w:rPr>
        <w:t>自动扣费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2-</w:t>
      </w:r>
      <w:r>
        <w:rPr>
          <w:rFonts w:hint="eastAsia"/>
        </w:rPr>
        <w:t>长期</w:t>
      </w:r>
      <w:r>
        <w:rPr>
          <w:rFonts w:hint="eastAsia"/>
        </w:rPr>
        <w:t>/</w:t>
      </w:r>
      <w:r>
        <w:rPr>
          <w:rFonts w:hint="eastAsia"/>
        </w:rPr>
        <w:t>包月用户免费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3-</w:t>
      </w:r>
      <w:r>
        <w:rPr>
          <w:rFonts w:hint="eastAsia"/>
        </w:rPr>
        <w:t>岗亭人工收费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4-</w:t>
      </w:r>
      <w:r>
        <w:rPr>
          <w:rFonts w:hint="eastAsia"/>
        </w:rPr>
        <w:t>岗亭支付宝扫码缴费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5-</w:t>
      </w:r>
      <w:r>
        <w:rPr>
          <w:rFonts w:hint="eastAsia"/>
        </w:rPr>
        <w:t>岗亭微信扫码缴费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6-</w:t>
      </w:r>
      <w:r>
        <w:rPr>
          <w:rFonts w:hint="eastAsia"/>
        </w:rPr>
        <w:t>自助机现金缴费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7-</w:t>
      </w:r>
      <w:r>
        <w:rPr>
          <w:rFonts w:hint="eastAsia"/>
        </w:rPr>
        <w:t>自助机支付宝缴费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8-</w:t>
      </w:r>
      <w:r>
        <w:rPr>
          <w:rFonts w:hint="eastAsia"/>
        </w:rPr>
        <w:t>自助机微信缴费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9-</w:t>
      </w:r>
      <w:r>
        <w:rPr>
          <w:rFonts w:hint="eastAsia"/>
        </w:rPr>
        <w:t>手机支付宝缴费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10-</w:t>
      </w:r>
      <w:r>
        <w:rPr>
          <w:rFonts w:hint="eastAsia"/>
        </w:rPr>
        <w:t>手机微信缴费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11-</w:t>
      </w:r>
      <w:r>
        <w:rPr>
          <w:rFonts w:hint="eastAsia"/>
        </w:rPr>
        <w:t>线上</w:t>
      </w:r>
      <w:r>
        <w:rPr>
          <w:rFonts w:hint="eastAsia"/>
        </w:rPr>
        <w:t>APP</w:t>
      </w:r>
      <w:r>
        <w:rPr>
          <w:rFonts w:hint="eastAsia"/>
        </w:rPr>
        <w:t>支付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12-</w:t>
      </w:r>
      <w:r>
        <w:rPr>
          <w:rFonts w:hint="eastAsia"/>
        </w:rPr>
        <w:t>交通卡支付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13-</w:t>
      </w:r>
      <w:r>
        <w:rPr>
          <w:rFonts w:hint="eastAsia"/>
        </w:rPr>
        <w:t>中央收费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14-</w:t>
      </w:r>
      <w:r>
        <w:rPr>
          <w:rFonts w:hint="eastAsia"/>
        </w:rPr>
        <w:t>子场区费用由父场区代收</w:t>
      </w:r>
    </w:p>
    <w:p w:rsidR="00331754" w:rsidRPr="00331754" w:rsidRDefault="00331754" w:rsidP="00331754">
      <w:pPr>
        <w:pStyle w:val="af3"/>
        <w:spacing w:before="156"/>
      </w:pPr>
      <w:r w:rsidRPr="00331754">
        <w:rPr>
          <w:rFonts w:hint="eastAsia"/>
        </w:rPr>
        <w:t>用户类型字典信息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0-</w:t>
      </w:r>
      <w:r>
        <w:rPr>
          <w:rFonts w:hint="eastAsia"/>
        </w:rPr>
        <w:t>临时用户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1-</w:t>
      </w:r>
      <w:r>
        <w:rPr>
          <w:rFonts w:hint="eastAsia"/>
        </w:rPr>
        <w:t>储值卡用户</w:t>
      </w:r>
    </w:p>
    <w:p w:rsidR="00331754" w:rsidRDefault="00331754" w:rsidP="00331754">
      <w:pPr>
        <w:pStyle w:val="ae"/>
        <w:ind w:left="840"/>
      </w:pPr>
      <w:r>
        <w:rPr>
          <w:rFonts w:hint="eastAsia"/>
        </w:rPr>
        <w:t>2-</w:t>
      </w:r>
      <w:r>
        <w:rPr>
          <w:rFonts w:hint="eastAsia"/>
        </w:rPr>
        <w:t>月卡用户</w:t>
      </w:r>
    </w:p>
    <w:p w:rsidR="00331754" w:rsidRPr="007B5DA5" w:rsidRDefault="00331754" w:rsidP="00331754">
      <w:pPr>
        <w:pStyle w:val="ae"/>
        <w:ind w:left="840"/>
      </w:pPr>
      <w:r>
        <w:rPr>
          <w:rFonts w:hint="eastAsia"/>
        </w:rPr>
        <w:t>3-</w:t>
      </w:r>
      <w:r>
        <w:rPr>
          <w:rFonts w:hint="eastAsia"/>
        </w:rPr>
        <w:t>长期用户</w:t>
      </w:r>
    </w:p>
    <w:p w:rsidR="00331754" w:rsidRPr="00F12D74" w:rsidRDefault="00331754" w:rsidP="00331754">
      <w:pPr>
        <w:pStyle w:val="2"/>
        <w:spacing w:before="624" w:after="312"/>
      </w:pPr>
      <w:bookmarkStart w:id="17" w:name="_Toc520384656"/>
      <w:r>
        <w:rPr>
          <w:rFonts w:hint="eastAsia"/>
        </w:rPr>
        <w:lastRenderedPageBreak/>
        <w:t>车辆管理</w:t>
      </w:r>
      <w:bookmarkEnd w:id="17"/>
    </w:p>
    <w:p w:rsidR="00331754" w:rsidRPr="00B660C8" w:rsidRDefault="00331754" w:rsidP="00331754">
      <w:pPr>
        <w:pStyle w:val="3"/>
        <w:spacing w:before="312" w:after="156"/>
      </w:pPr>
      <w:bookmarkStart w:id="18" w:name="_Toc520384657"/>
      <w:r>
        <w:rPr>
          <w:rFonts w:hint="eastAsia"/>
        </w:rPr>
        <w:t>增加</w:t>
      </w:r>
      <w:bookmarkEnd w:id="18"/>
    </w:p>
    <w:p w:rsidR="00331754" w:rsidRPr="001C3841" w:rsidRDefault="00331754" w:rsidP="001C3841">
      <w:pPr>
        <w:pStyle w:val="af3"/>
        <w:spacing w:before="156"/>
      </w:pPr>
      <w:r w:rsidRPr="001C3841">
        <w:rPr>
          <w:rFonts w:hint="eastAsia"/>
        </w:rPr>
        <w:t>接口名称</w:t>
      </w:r>
    </w:p>
    <w:p w:rsidR="00331754" w:rsidRDefault="00331754" w:rsidP="001C3841">
      <w:pPr>
        <w:pStyle w:val="ae"/>
        <w:ind w:left="840"/>
      </w:pPr>
      <w:r>
        <w:rPr>
          <w:rFonts w:hint="eastAsia"/>
        </w:rPr>
        <w:t>添加车辆</w:t>
      </w:r>
    </w:p>
    <w:p w:rsidR="00331754" w:rsidRPr="001C3841" w:rsidRDefault="00331754" w:rsidP="001C3841">
      <w:pPr>
        <w:pStyle w:val="af3"/>
        <w:spacing w:before="156"/>
      </w:pPr>
      <w:r w:rsidRPr="001C3841">
        <w:rPr>
          <w:rFonts w:hint="eastAsia"/>
        </w:rPr>
        <w:t>请求类型：</w:t>
      </w:r>
    </w:p>
    <w:p w:rsidR="00331754" w:rsidRDefault="00331754" w:rsidP="001C3841">
      <w:pPr>
        <w:pStyle w:val="ae"/>
        <w:ind w:left="840"/>
      </w:pPr>
      <w:r>
        <w:rPr>
          <w:rFonts w:hint="eastAsia"/>
        </w:rPr>
        <w:t>post</w:t>
      </w:r>
    </w:p>
    <w:p w:rsidR="00331754" w:rsidRPr="001C3841" w:rsidRDefault="00331754" w:rsidP="001C3841">
      <w:pPr>
        <w:pStyle w:val="af3"/>
        <w:spacing w:before="156"/>
      </w:pPr>
      <w:r w:rsidRPr="001C3841">
        <w:rPr>
          <w:rFonts w:hint="eastAsia"/>
        </w:rPr>
        <w:t>URL</w:t>
      </w:r>
    </w:p>
    <w:p w:rsidR="00331754" w:rsidRDefault="00331754" w:rsidP="001C3841">
      <w:pPr>
        <w:pStyle w:val="ae"/>
        <w:ind w:left="840"/>
        <w:rPr>
          <w:rStyle w:val="afa"/>
        </w:rPr>
      </w:pPr>
      <w:r w:rsidRPr="003A3DCC">
        <w:rPr>
          <w:rStyle w:val="afa"/>
        </w:rPr>
        <w:t>http://</w:t>
      </w:r>
      <w:r w:rsidRPr="00545AC9">
        <w:rPr>
          <w:rStyle w:val="afa"/>
        </w:rPr>
        <w:t xml:space="preserve">ip:port </w:t>
      </w:r>
      <w:r w:rsidRPr="003A3DCC">
        <w:rPr>
          <w:rStyle w:val="afa"/>
        </w:rPr>
        <w:t>/ipms/car/add</w:t>
      </w:r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738CC" w:rsidRPr="00E738CC" w:rsidRDefault="00E738CC" w:rsidP="001C3841">
      <w:pPr>
        <w:pStyle w:val="ae"/>
        <w:ind w:left="840"/>
      </w:pPr>
    </w:p>
    <w:p w:rsidR="00331754" w:rsidRPr="001C3841" w:rsidRDefault="00331754" w:rsidP="001C3841">
      <w:pPr>
        <w:pStyle w:val="af3"/>
        <w:spacing w:before="156"/>
      </w:pPr>
      <w:r w:rsidRPr="001C3841">
        <w:rPr>
          <w:rFonts w:hint="eastAsia"/>
        </w:rPr>
        <w:t>接口描述</w:t>
      </w:r>
    </w:p>
    <w:p w:rsidR="00331754" w:rsidRDefault="00331754" w:rsidP="001C3841">
      <w:pPr>
        <w:pStyle w:val="ae"/>
        <w:ind w:left="840"/>
      </w:pPr>
      <w:r>
        <w:rPr>
          <w:rFonts w:hint="eastAsia"/>
        </w:rPr>
        <w:t>添加车辆</w:t>
      </w:r>
    </w:p>
    <w:p w:rsidR="00331754" w:rsidRPr="001C3841" w:rsidRDefault="00331754" w:rsidP="001C3841">
      <w:pPr>
        <w:pStyle w:val="af3"/>
        <w:spacing w:before="156"/>
      </w:pPr>
      <w:r w:rsidRPr="001C3841">
        <w:rPr>
          <w:rFonts w:hint="eastAsia"/>
        </w:rPr>
        <w:t>输入参数</w:t>
      </w:r>
    </w:p>
    <w:p w:rsidR="00331754" w:rsidRDefault="00331754" w:rsidP="001C3841">
      <w:pPr>
        <w:pStyle w:val="ae"/>
        <w:ind w:left="840"/>
      </w:pPr>
      <w:r>
        <w:t>{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ID: 1,</w:t>
      </w:r>
    </w:p>
    <w:p w:rsidR="00331754" w:rsidRDefault="00331754" w:rsidP="00E56638">
      <w:pPr>
        <w:pStyle w:val="ae"/>
        <w:ind w:left="840" w:firstLine="420"/>
      </w:pPr>
      <w:r>
        <w:t>carCode: "777"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t>carColor: 0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carNum: "</w:t>
      </w:r>
      <w:r>
        <w:rPr>
          <w:rFonts w:hint="eastAsia"/>
        </w:rPr>
        <w:t>浙</w:t>
      </w:r>
      <w:r>
        <w:rPr>
          <w:rFonts w:hint="eastAsia"/>
        </w:rPr>
        <w:t>A12345",</w:t>
      </w:r>
    </w:p>
    <w:p w:rsidR="00331754" w:rsidRDefault="00331754" w:rsidP="00E56638">
      <w:pPr>
        <w:pStyle w:val="ae"/>
        <w:ind w:left="840" w:firstLine="420"/>
      </w:pPr>
      <w:r>
        <w:t>carNumColor: 0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t>carStatus: 1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t>carType: 1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t>listType: 0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rPr>
          <w:rFonts w:hint="eastAsia"/>
        </w:rPr>
        <w:t>memo: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331754" w:rsidRDefault="00331754" w:rsidP="00E56638">
      <w:pPr>
        <w:pStyle w:val="ae"/>
        <w:ind w:left="840" w:firstLine="420"/>
      </w:pPr>
      <w:r>
        <w:t>ownerId: "5"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t>parkType: 1</w:t>
      </w:r>
      <w:r>
        <w:rPr>
          <w:rFonts w:hint="eastAsia"/>
        </w:rPr>
        <w:t>,</w:t>
      </w:r>
    </w:p>
    <w:p w:rsidR="00331754" w:rsidRDefault="00331754" w:rsidP="00E56638">
      <w:pPr>
        <w:pStyle w:val="ae"/>
        <w:ind w:left="840" w:firstLine="420"/>
      </w:pPr>
      <w:r>
        <w:t>parkinglotCode: ""</w:t>
      </w:r>
    </w:p>
    <w:p w:rsidR="00331754" w:rsidRDefault="00331754" w:rsidP="001C3841">
      <w:pPr>
        <w:pStyle w:val="ae"/>
        <w:ind w:left="840"/>
      </w:pPr>
      <w:r>
        <w:t>}</w:t>
      </w:r>
    </w:p>
    <w:p w:rsidR="00331754" w:rsidRPr="001C3841" w:rsidRDefault="00331754" w:rsidP="001C3841">
      <w:pPr>
        <w:pStyle w:val="af3"/>
        <w:spacing w:before="156"/>
      </w:pPr>
      <w:r w:rsidRPr="001C3841">
        <w:rPr>
          <w:rFonts w:hint="eastAsia"/>
        </w:rPr>
        <w:t>返回结果</w:t>
      </w:r>
    </w:p>
    <w:p w:rsidR="00331754" w:rsidRDefault="00331754" w:rsidP="001C3841">
      <w:pPr>
        <w:pStyle w:val="ae"/>
        <w:ind w:left="840"/>
      </w:pPr>
      <w:r>
        <w:t>{</w:t>
      </w:r>
    </w:p>
    <w:p w:rsidR="00331754" w:rsidRDefault="00331754" w:rsidP="00E56638">
      <w:pPr>
        <w:pStyle w:val="ae"/>
        <w:ind w:left="840" w:firstLine="420"/>
      </w:pPr>
      <w:r>
        <w:t>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 //ID</w:t>
      </w:r>
    </w:p>
    <w:p w:rsidR="00331754" w:rsidRDefault="00331754" w:rsidP="00E56638">
      <w:pPr>
        <w:pStyle w:val="ae"/>
        <w:ind w:left="840" w:firstLine="420"/>
      </w:pPr>
      <w:r>
        <w:t>"errMsg": "success",</w:t>
      </w:r>
    </w:p>
    <w:p w:rsidR="00331754" w:rsidRDefault="00331754" w:rsidP="00E56638">
      <w:pPr>
        <w:pStyle w:val="ae"/>
        <w:ind w:left="840" w:firstLine="420"/>
      </w:pPr>
      <w:r>
        <w:t>"success": true</w:t>
      </w:r>
    </w:p>
    <w:p w:rsidR="00331754" w:rsidRDefault="00331754" w:rsidP="001C3841">
      <w:pPr>
        <w:pStyle w:val="ae"/>
        <w:ind w:left="840"/>
      </w:pPr>
      <w:r>
        <w:t>}</w:t>
      </w:r>
    </w:p>
    <w:p w:rsidR="00331754" w:rsidRDefault="001C3841" w:rsidP="001C3841">
      <w:pPr>
        <w:pStyle w:val="af3"/>
        <w:spacing w:before="156"/>
      </w:pPr>
      <w:r w:rsidRPr="001C3841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322"/>
        <w:gridCol w:w="1276"/>
        <w:gridCol w:w="1276"/>
        <w:gridCol w:w="3543"/>
      </w:tblGrid>
      <w:tr w:rsidR="00CC3388" w:rsidRPr="00CC7470" w:rsidTr="00697C02">
        <w:trPr>
          <w:cantSplit/>
          <w:trHeight w:val="253"/>
          <w:tblHeader/>
        </w:trPr>
        <w:tc>
          <w:tcPr>
            <w:tcW w:w="1371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322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543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1C3841" w:rsidRPr="00CC7470" w:rsidTr="00697C02">
        <w:trPr>
          <w:cantSplit/>
          <w:trHeight w:val="186"/>
        </w:trPr>
        <w:tc>
          <w:tcPr>
            <w:tcW w:w="1371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FC43D9">
              <w:rPr>
                <w:rFonts w:hint="eastAsia"/>
              </w:rPr>
              <w:t>ID</w:t>
            </w:r>
          </w:p>
        </w:tc>
        <w:tc>
          <w:tcPr>
            <w:tcW w:w="1322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2125B7">
              <w:rPr>
                <w:rFonts w:hint="eastAsia"/>
              </w:rPr>
              <w:t>自增</w:t>
            </w:r>
            <w:r w:rsidRPr="002125B7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0C3EDE">
              <w:t>bigint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如果不传，则自动生成</w:t>
            </w:r>
          </w:p>
        </w:tc>
      </w:tr>
      <w:tr w:rsidR="001C3841" w:rsidRPr="00CC7470" w:rsidTr="00697C02">
        <w:trPr>
          <w:cantSplit/>
          <w:trHeight w:val="303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rPr>
                <w:rFonts w:hint="eastAsia"/>
              </w:rPr>
              <w:lastRenderedPageBreak/>
              <w:t>carNum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3A41DA">
              <w:rPr>
                <w:rFonts w:hint="eastAsia"/>
              </w:rPr>
              <w:t>车牌号码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C51729">
              <w:t>varchar(50)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</w:p>
        </w:tc>
      </w:tr>
      <w:tr w:rsidR="001C3841" w:rsidRPr="00CC7470" w:rsidTr="00697C02">
        <w:trPr>
          <w:cantSplit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carCode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A3744A">
              <w:rPr>
                <w:rFonts w:hint="eastAsia"/>
              </w:rPr>
              <w:t>车辆编号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F76E97">
              <w:t>varchar(50)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如果不为空，就不能重复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carColor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AB2F99">
              <w:rPr>
                <w:rFonts w:hint="eastAsia"/>
              </w:rPr>
              <w:t>汽车颜色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AB2F99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参照数据字典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{99:</w:t>
            </w:r>
            <w:r w:rsidRPr="00535097">
              <w:rPr>
                <w:rFonts w:hint="eastAsia"/>
              </w:rPr>
              <w:t>未识别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{100:</w:t>
            </w:r>
            <w:r w:rsidRPr="00535097">
              <w:rPr>
                <w:rFonts w:hint="eastAsia"/>
              </w:rPr>
              <w:t>其他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{0:</w:t>
            </w:r>
            <w:r w:rsidRPr="00535097">
              <w:rPr>
                <w:rFonts w:hint="eastAsia"/>
              </w:rPr>
              <w:t>白色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{1:</w:t>
            </w:r>
            <w:r w:rsidRPr="00535097">
              <w:rPr>
                <w:rFonts w:hint="eastAsia"/>
              </w:rPr>
              <w:t>黑色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{2:</w:t>
            </w:r>
            <w:r w:rsidRPr="00535097">
              <w:rPr>
                <w:rFonts w:hint="eastAsia"/>
              </w:rPr>
              <w:t>红色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{3:</w:t>
            </w:r>
            <w:r w:rsidRPr="00535097">
              <w:rPr>
                <w:rFonts w:hint="eastAsia"/>
              </w:rPr>
              <w:t>黄色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{4:</w:t>
            </w:r>
            <w:r w:rsidRPr="00535097">
              <w:rPr>
                <w:rFonts w:hint="eastAsia"/>
              </w:rPr>
              <w:t>银灰色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{5:</w:t>
            </w:r>
            <w:r w:rsidRPr="00535097">
              <w:rPr>
                <w:rFonts w:hint="eastAsia"/>
              </w:rPr>
              <w:t>蓝色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{6:</w:t>
            </w:r>
            <w:r w:rsidRPr="00535097">
              <w:rPr>
                <w:rFonts w:hint="eastAsia"/>
              </w:rPr>
              <w:t>绿色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{7:</w:t>
            </w:r>
            <w:r w:rsidRPr="00535097">
              <w:rPr>
                <w:rFonts w:hint="eastAsia"/>
              </w:rPr>
              <w:t>橙色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{8:</w:t>
            </w:r>
            <w:r w:rsidRPr="00535097">
              <w:rPr>
                <w:rFonts w:hint="eastAsia"/>
              </w:rPr>
              <w:t>紫色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{9:</w:t>
            </w:r>
            <w:r w:rsidRPr="00535097">
              <w:rPr>
                <w:rFonts w:hint="eastAsia"/>
              </w:rPr>
              <w:t>青色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{10:</w:t>
            </w:r>
            <w:r w:rsidRPr="00535097">
              <w:rPr>
                <w:rFonts w:hint="eastAsia"/>
              </w:rPr>
              <w:t>粉色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{11:</w:t>
            </w:r>
            <w:r w:rsidRPr="00535097">
              <w:rPr>
                <w:rFonts w:hint="eastAsia"/>
              </w:rPr>
              <w:t>棕色</w:t>
            </w:r>
            <w:r w:rsidRPr="00535097">
              <w:rPr>
                <w:rFonts w:hint="eastAsia"/>
              </w:rPr>
              <w:t>}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carNumColor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CA1F87">
              <w:rPr>
                <w:rFonts w:hint="eastAsia"/>
              </w:rPr>
              <w:t>车牌颜色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AB2F99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参照数据字典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{99:</w:t>
            </w:r>
            <w:r w:rsidRPr="00535097">
              <w:rPr>
                <w:rFonts w:hint="eastAsia"/>
              </w:rPr>
              <w:t>未识别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{0:</w:t>
            </w:r>
            <w:r w:rsidRPr="00535097">
              <w:rPr>
                <w:rFonts w:hint="eastAsia"/>
              </w:rPr>
              <w:t>蓝色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{1:</w:t>
            </w:r>
            <w:r w:rsidRPr="00535097">
              <w:rPr>
                <w:rFonts w:hint="eastAsia"/>
              </w:rPr>
              <w:t>黄色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{2:</w:t>
            </w:r>
            <w:r w:rsidRPr="00535097">
              <w:rPr>
                <w:rFonts w:hint="eastAsia"/>
              </w:rPr>
              <w:t>白色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{3:</w:t>
            </w:r>
            <w:r w:rsidRPr="00535097">
              <w:rPr>
                <w:rFonts w:hint="eastAsia"/>
              </w:rPr>
              <w:t>黑色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{100:</w:t>
            </w:r>
            <w:r w:rsidRPr="00535097">
              <w:rPr>
                <w:rFonts w:hint="eastAsia"/>
              </w:rPr>
              <w:t>其它颜色</w:t>
            </w:r>
            <w:r w:rsidRPr="00535097">
              <w:rPr>
                <w:rFonts w:hint="eastAsia"/>
              </w:rPr>
              <w:t>}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carStatus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79277E">
              <w:rPr>
                <w:rFonts w:hint="eastAsia"/>
              </w:rPr>
              <w:t>使用状态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79277E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使用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carType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283926">
              <w:rPr>
                <w:rFonts w:hint="eastAsia"/>
              </w:rPr>
              <w:t>汽车类型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79277E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参照数据字典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{0:</w:t>
            </w:r>
            <w:r w:rsidRPr="0027560D">
              <w:rPr>
                <w:rFonts w:hint="eastAsia"/>
              </w:rPr>
              <w:t>未识别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{1:</w:t>
            </w:r>
            <w:r w:rsidRPr="0027560D">
              <w:rPr>
                <w:rFonts w:hint="eastAsia"/>
              </w:rPr>
              <w:t>小型汽车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{2:</w:t>
            </w:r>
            <w:r w:rsidRPr="0027560D">
              <w:rPr>
                <w:rFonts w:hint="eastAsia"/>
              </w:rPr>
              <w:t>大型汽车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{3:</w:t>
            </w:r>
            <w:r w:rsidRPr="0027560D">
              <w:rPr>
                <w:rFonts w:hint="eastAsia"/>
              </w:rPr>
              <w:t>使馆汽车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{4:</w:t>
            </w:r>
            <w:r w:rsidRPr="0027560D">
              <w:rPr>
                <w:rFonts w:hint="eastAsia"/>
              </w:rPr>
              <w:t>领馆汽车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{5:</w:t>
            </w:r>
            <w:r w:rsidRPr="0027560D">
              <w:rPr>
                <w:rFonts w:hint="eastAsia"/>
              </w:rPr>
              <w:t>境外汽车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{6:</w:t>
            </w:r>
            <w:r w:rsidRPr="0027560D">
              <w:rPr>
                <w:rFonts w:hint="eastAsia"/>
              </w:rPr>
              <w:t>外籍汽车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{10:</w:t>
            </w:r>
            <w:r w:rsidRPr="0027560D">
              <w:rPr>
                <w:rFonts w:hint="eastAsia"/>
              </w:rPr>
              <w:t>教练车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{11:</w:t>
            </w:r>
            <w:r w:rsidRPr="0027560D">
              <w:rPr>
                <w:rFonts w:hint="eastAsia"/>
              </w:rPr>
              <w:t>临时行驶车</w:t>
            </w:r>
            <w:r w:rsidRPr="0027560D">
              <w:rPr>
                <w:rFonts w:hint="eastAsia"/>
              </w:rPr>
              <w:t>}</w:t>
            </w:r>
          </w:p>
          <w:p w:rsidR="001C3841" w:rsidRPr="0027560D" w:rsidRDefault="001C3841" w:rsidP="001C3841">
            <w:pPr>
              <w:pStyle w:val="afe"/>
            </w:pPr>
            <w:r w:rsidRPr="0027560D">
              <w:rPr>
                <w:rFonts w:hint="eastAsia"/>
              </w:rPr>
              <w:t>{12:</w:t>
            </w:r>
            <w:r w:rsidRPr="0027560D">
              <w:rPr>
                <w:rFonts w:hint="eastAsia"/>
              </w:rPr>
              <w:t>警用汽车</w:t>
            </w:r>
            <w:r w:rsidRPr="0027560D">
              <w:rPr>
                <w:rFonts w:hint="eastAsia"/>
              </w:rPr>
              <w:t>}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listType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E81A64">
              <w:rPr>
                <w:rFonts w:hint="eastAsia"/>
              </w:rPr>
              <w:t>黑白名单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E81A64">
              <w:t>tinyint(2)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554495" w:rsidRDefault="001C3841" w:rsidP="001C3841">
            <w:pPr>
              <w:pStyle w:val="afe"/>
              <w:rPr>
                <w:color w:val="FF0000"/>
              </w:rPr>
            </w:pPr>
            <w:r w:rsidRPr="00554495">
              <w:rPr>
                <w:rFonts w:hint="eastAsia"/>
                <w:color w:val="FF0000"/>
              </w:rPr>
              <w:t>0-</w:t>
            </w:r>
            <w:r w:rsidRPr="00554495">
              <w:rPr>
                <w:rFonts w:hint="eastAsia"/>
                <w:color w:val="FF0000"/>
              </w:rPr>
              <w:t>普通，</w:t>
            </w:r>
            <w:r w:rsidRPr="00554495">
              <w:rPr>
                <w:rFonts w:hint="eastAsia"/>
                <w:color w:val="FF0000"/>
              </w:rPr>
              <w:t>1-</w:t>
            </w:r>
            <w:r w:rsidRPr="00554495">
              <w:rPr>
                <w:rFonts w:hint="eastAsia"/>
                <w:color w:val="FF0000"/>
              </w:rPr>
              <w:t>白名单，</w:t>
            </w:r>
            <w:r w:rsidRPr="00554495">
              <w:rPr>
                <w:rFonts w:hint="eastAsia"/>
                <w:color w:val="FF0000"/>
              </w:rPr>
              <w:t>2-</w:t>
            </w:r>
            <w:r w:rsidRPr="00554495">
              <w:rPr>
                <w:rFonts w:hint="eastAsia"/>
                <w:color w:val="FF0000"/>
              </w:rPr>
              <w:t>黑名单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rPr>
                <w:rFonts w:hint="eastAsia"/>
              </w:rPr>
              <w:t>memo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 w:rsidRPr="00EC11F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DA4222">
              <w:t>varchar(250)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ownerId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人员</w:t>
            </w:r>
            <w:r w:rsidRPr="0059305A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59305A">
              <w:t>bigint(20)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parkType</w:t>
            </w:r>
          </w:p>
        </w:tc>
        <w:tc>
          <w:tcPr>
            <w:tcW w:w="1322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停车类型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 w:rsidRPr="00526686">
              <w:t>tinyint(2)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1-</w:t>
            </w:r>
            <w:r w:rsidRPr="00526686">
              <w:rPr>
                <w:rFonts w:hint="eastAsia"/>
              </w:rPr>
              <w:t>临时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</w:t>
            </w:r>
            <w:r w:rsidRPr="00526686">
              <w:rPr>
                <w:rFonts w:hint="eastAsia"/>
              </w:rPr>
              <w:t>长期</w:t>
            </w:r>
          </w:p>
        </w:tc>
      </w:tr>
      <w:tr w:rsidR="0075376B" w:rsidRPr="00CC7470" w:rsidTr="00697C02">
        <w:trPr>
          <w:cantSplit/>
          <w:trHeight w:val="227"/>
        </w:trPr>
        <w:tc>
          <w:tcPr>
            <w:tcW w:w="1371" w:type="dxa"/>
          </w:tcPr>
          <w:p w:rsidR="0075376B" w:rsidRPr="0075376B" w:rsidRDefault="0075376B" w:rsidP="001C3841">
            <w:pPr>
              <w:pStyle w:val="afe"/>
              <w:rPr>
                <w:szCs w:val="21"/>
              </w:rPr>
            </w:pPr>
            <w:r w:rsidRPr="0075376B">
              <w:rPr>
                <w:szCs w:val="21"/>
              </w:rPr>
              <w:t>parkinglotCode</w:t>
            </w:r>
          </w:p>
        </w:tc>
        <w:tc>
          <w:tcPr>
            <w:tcW w:w="1322" w:type="dxa"/>
          </w:tcPr>
          <w:p w:rsidR="0075376B" w:rsidRDefault="0075376B" w:rsidP="001C3841">
            <w:pPr>
              <w:pStyle w:val="afe"/>
            </w:pPr>
            <w:r>
              <w:rPr>
                <w:rFonts w:hint="eastAsia"/>
              </w:rPr>
              <w:t>绑定场区编号</w:t>
            </w:r>
          </w:p>
        </w:tc>
        <w:tc>
          <w:tcPr>
            <w:tcW w:w="1276" w:type="dxa"/>
          </w:tcPr>
          <w:p w:rsidR="0075376B" w:rsidRPr="00526686" w:rsidRDefault="0075376B" w:rsidP="001C3841">
            <w:pPr>
              <w:pStyle w:val="afe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75376B" w:rsidRPr="00E50A38" w:rsidRDefault="0075376B" w:rsidP="001C384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75376B" w:rsidRDefault="0075376B" w:rsidP="001C3841">
            <w:pPr>
              <w:pStyle w:val="afe"/>
            </w:pPr>
            <w:r>
              <w:rPr>
                <w:rFonts w:hint="eastAsia"/>
              </w:rPr>
              <w:t>空字符串为全部场区；多场区一半角逗号隔开</w:t>
            </w:r>
          </w:p>
        </w:tc>
      </w:tr>
    </w:tbl>
    <w:p w:rsidR="001C3841" w:rsidRPr="003571A5" w:rsidRDefault="001C3841" w:rsidP="001C3841">
      <w:pPr>
        <w:pStyle w:val="3"/>
        <w:spacing w:before="312" w:after="156"/>
      </w:pPr>
      <w:bookmarkStart w:id="19" w:name="_Toc520384658"/>
      <w:r>
        <w:rPr>
          <w:rFonts w:hint="eastAsia"/>
        </w:rPr>
        <w:lastRenderedPageBreak/>
        <w:t>删除</w:t>
      </w:r>
      <w:bookmarkEnd w:id="19"/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接口名称</w:t>
      </w:r>
    </w:p>
    <w:p w:rsidR="001C3841" w:rsidRDefault="001C3841" w:rsidP="001C3841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删除车辆信息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请求类型</w:t>
      </w:r>
    </w:p>
    <w:p w:rsidR="001C3841" w:rsidRDefault="001C3841" w:rsidP="001C3841">
      <w:pPr>
        <w:pStyle w:val="ae"/>
        <w:ind w:left="840"/>
      </w:pPr>
      <w:r>
        <w:rPr>
          <w:rFonts w:hint="eastAsia"/>
        </w:rPr>
        <w:t>get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URL</w:t>
      </w:r>
    </w:p>
    <w:p w:rsidR="001C3841" w:rsidRDefault="00803547" w:rsidP="001C3841">
      <w:pPr>
        <w:pStyle w:val="ae"/>
        <w:ind w:left="840"/>
        <w:rPr>
          <w:rStyle w:val="afa"/>
        </w:rPr>
      </w:pPr>
      <w:hyperlink r:id="rId43" w:history="1">
        <w:r w:rsidR="001C3841" w:rsidRPr="00A32964">
          <w:rPr>
            <w:rStyle w:val="afa"/>
          </w:rPr>
          <w:t>http://ip:port /ipms/car/delete/1</w:t>
        </w:r>
      </w:hyperlink>
      <w:r w:rsidR="001C3841" w:rsidRPr="00A44973">
        <w:rPr>
          <w:rStyle w:val="afa"/>
          <w:rFonts w:hint="eastAsia"/>
        </w:rPr>
        <w:t>23</w:t>
      </w:r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接口描述</w:t>
      </w:r>
    </w:p>
    <w:p w:rsidR="001C3841" w:rsidRDefault="001C3841" w:rsidP="001C3841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删除车辆信息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输入参数</w:t>
      </w:r>
    </w:p>
    <w:p w:rsidR="001C3841" w:rsidRDefault="001C3841" w:rsidP="001C3841">
      <w:pPr>
        <w:pStyle w:val="ae"/>
        <w:ind w:left="840"/>
      </w:pPr>
      <w:r>
        <w:t>{}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返回结果</w:t>
      </w:r>
    </w:p>
    <w:p w:rsidR="001C3841" w:rsidRDefault="001C3841" w:rsidP="001C3841">
      <w:pPr>
        <w:pStyle w:val="ae"/>
        <w:ind w:left="840"/>
      </w:pPr>
      <w:r>
        <w:t>{</w:t>
      </w:r>
    </w:p>
    <w:p w:rsidR="001C3841" w:rsidRDefault="001C3841" w:rsidP="00E56638">
      <w:pPr>
        <w:pStyle w:val="ae"/>
        <w:ind w:leftChars="600" w:left="1260"/>
      </w:pPr>
      <w:r>
        <w:t>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 //</w:t>
      </w:r>
      <w:r>
        <w:rPr>
          <w:rFonts w:hint="eastAsia"/>
        </w:rPr>
        <w:t>受到影响数据条数</w:t>
      </w:r>
    </w:p>
    <w:p w:rsidR="001C3841" w:rsidRDefault="001C3841" w:rsidP="00E56638">
      <w:pPr>
        <w:pStyle w:val="ae"/>
        <w:ind w:leftChars="600" w:left="1260"/>
      </w:pPr>
      <w:r>
        <w:t>"errMsg": "success",</w:t>
      </w:r>
    </w:p>
    <w:p w:rsidR="001C3841" w:rsidRDefault="001C3841" w:rsidP="00E56638">
      <w:pPr>
        <w:pStyle w:val="ae"/>
        <w:ind w:leftChars="600" w:left="1260"/>
      </w:pPr>
      <w:r>
        <w:t>"success": true</w:t>
      </w:r>
    </w:p>
    <w:p w:rsidR="001C3841" w:rsidRDefault="001C3841" w:rsidP="001C3841">
      <w:pPr>
        <w:pStyle w:val="ae"/>
        <w:ind w:left="840"/>
      </w:pPr>
      <w:r>
        <w:t>}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参数说明</w:t>
      </w:r>
    </w:p>
    <w:p w:rsidR="001C3841" w:rsidRDefault="001C3841" w:rsidP="001C3841">
      <w:pPr>
        <w:pStyle w:val="ae"/>
        <w:ind w:left="840"/>
      </w:pPr>
      <w:r>
        <w:t>{}</w:t>
      </w:r>
    </w:p>
    <w:p w:rsidR="001C3841" w:rsidRPr="000902E3" w:rsidRDefault="001C3841" w:rsidP="001C3841">
      <w:pPr>
        <w:pStyle w:val="3"/>
        <w:spacing w:before="312" w:after="156"/>
      </w:pPr>
      <w:bookmarkStart w:id="20" w:name="_Toc520384659"/>
      <w:r>
        <w:rPr>
          <w:rFonts w:hint="eastAsia"/>
        </w:rPr>
        <w:t>修改</w:t>
      </w:r>
      <w:bookmarkEnd w:id="20"/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接口名称</w:t>
      </w:r>
    </w:p>
    <w:p w:rsidR="001C3841" w:rsidRDefault="001C3841" w:rsidP="001C3841">
      <w:pPr>
        <w:pStyle w:val="ae"/>
        <w:ind w:left="840"/>
      </w:pPr>
      <w:r>
        <w:rPr>
          <w:rFonts w:hint="eastAsia"/>
        </w:rPr>
        <w:t>修改车辆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请求类型</w:t>
      </w:r>
    </w:p>
    <w:p w:rsidR="001C3841" w:rsidRDefault="001C3841" w:rsidP="001C3841">
      <w:pPr>
        <w:pStyle w:val="ae"/>
        <w:ind w:left="840"/>
      </w:pPr>
      <w:r>
        <w:rPr>
          <w:rFonts w:hint="eastAsia"/>
        </w:rPr>
        <w:t>post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URL</w:t>
      </w:r>
    </w:p>
    <w:p w:rsidR="001C3841" w:rsidRDefault="00803547" w:rsidP="001C3841">
      <w:pPr>
        <w:pStyle w:val="ae"/>
        <w:ind w:left="840"/>
        <w:rPr>
          <w:rStyle w:val="afa"/>
        </w:rPr>
      </w:pPr>
      <w:hyperlink r:id="rId44" w:history="1">
        <w:r w:rsidR="00E738CC" w:rsidRPr="00203261">
          <w:rPr>
            <w:rStyle w:val="afa"/>
          </w:rPr>
          <w:t>http://ip:port/ipms/car/update</w:t>
        </w:r>
      </w:hyperlink>
    </w:p>
    <w:p w:rsidR="00E738CC" w:rsidRPr="00E738CC" w:rsidRDefault="00E738CC" w:rsidP="00E738CC">
      <w:pPr>
        <w:pStyle w:val="ae"/>
        <w:ind w:left="840"/>
        <w:rPr>
          <w:color w:val="FF0000"/>
        </w:rPr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  <w:r>
        <w:rPr>
          <w:rStyle w:val="afa"/>
          <w:rFonts w:hint="eastAsia"/>
          <w:color w:val="FF0000"/>
          <w:u w:val="none"/>
        </w:rPr>
        <w:t xml:space="preserve">    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接口描述</w:t>
      </w:r>
    </w:p>
    <w:p w:rsidR="001C3841" w:rsidRDefault="001C3841" w:rsidP="001C3841">
      <w:pPr>
        <w:pStyle w:val="ae"/>
        <w:ind w:left="840"/>
      </w:pPr>
      <w:r>
        <w:rPr>
          <w:rFonts w:hint="eastAsia"/>
        </w:rPr>
        <w:t>修改车辆信息，如果需要将普通车辆变为黑名单车辆或将黑名单车辆变为普通车辆，调用该接口，通过</w:t>
      </w:r>
      <w:r w:rsidRPr="00FC43D9">
        <w:t>listType</w:t>
      </w:r>
      <w:r>
        <w:rPr>
          <w:rFonts w:hint="eastAsia"/>
        </w:rPr>
        <w:t>属性值控制。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输入参数</w:t>
      </w:r>
    </w:p>
    <w:p w:rsidR="001C3841" w:rsidRDefault="001C3841" w:rsidP="001C3841">
      <w:pPr>
        <w:pStyle w:val="ae"/>
        <w:ind w:left="840"/>
      </w:pPr>
      <w:r>
        <w:t>{</w:t>
      </w:r>
    </w:p>
    <w:p w:rsidR="001C3841" w:rsidRDefault="001C3841" w:rsidP="00E56638">
      <w:pPr>
        <w:pStyle w:val="ae"/>
        <w:ind w:leftChars="600" w:left="1260"/>
      </w:pPr>
      <w:r>
        <w:rPr>
          <w:rFonts w:hint="eastAsia"/>
        </w:rPr>
        <w:t>ID: 1,</w:t>
      </w:r>
    </w:p>
    <w:p w:rsidR="001C3841" w:rsidRDefault="001C3841" w:rsidP="00E56638">
      <w:pPr>
        <w:pStyle w:val="ae"/>
        <w:ind w:leftChars="600" w:left="1260"/>
      </w:pPr>
      <w:r>
        <w:lastRenderedPageBreak/>
        <w:t>carCode: "777"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t>carColor: 0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rPr>
          <w:rFonts w:hint="eastAsia"/>
        </w:rPr>
        <w:t>carNum: "</w:t>
      </w:r>
      <w:r>
        <w:rPr>
          <w:rFonts w:hint="eastAsia"/>
        </w:rPr>
        <w:t>浙</w:t>
      </w:r>
      <w:r>
        <w:rPr>
          <w:rFonts w:hint="eastAsia"/>
        </w:rPr>
        <w:t>A12345",</w:t>
      </w:r>
    </w:p>
    <w:p w:rsidR="001C3841" w:rsidRDefault="001C3841" w:rsidP="00E56638">
      <w:pPr>
        <w:pStyle w:val="ae"/>
        <w:ind w:leftChars="600" w:left="1260"/>
      </w:pPr>
      <w:r>
        <w:t>carNumColor: 0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t>carStatus: 1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t>carType: 1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t>listType: 0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rPr>
          <w:rFonts w:hint="eastAsia"/>
        </w:rPr>
        <w:t>memo: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1C3841" w:rsidRDefault="001C3841" w:rsidP="00E56638">
      <w:pPr>
        <w:pStyle w:val="ae"/>
        <w:ind w:leftChars="600" w:left="1260"/>
      </w:pPr>
      <w:r>
        <w:t>ownerId: "5"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t>parkType: 1</w:t>
      </w:r>
      <w:r>
        <w:rPr>
          <w:rFonts w:hint="eastAsia"/>
        </w:rPr>
        <w:t>,</w:t>
      </w:r>
    </w:p>
    <w:p w:rsidR="001C3841" w:rsidRDefault="001C3841" w:rsidP="00E56638">
      <w:pPr>
        <w:pStyle w:val="ae"/>
        <w:ind w:leftChars="600" w:left="1260"/>
      </w:pPr>
      <w:r>
        <w:t>parkinglotCode: ""</w:t>
      </w:r>
    </w:p>
    <w:p w:rsidR="001C3841" w:rsidRDefault="001C3841" w:rsidP="001C3841">
      <w:pPr>
        <w:pStyle w:val="ae"/>
        <w:ind w:left="840"/>
      </w:pPr>
      <w:r>
        <w:t>}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返回结果</w:t>
      </w:r>
    </w:p>
    <w:p w:rsidR="001C3841" w:rsidRDefault="001C3841" w:rsidP="001C3841">
      <w:pPr>
        <w:pStyle w:val="ae"/>
        <w:ind w:left="840"/>
      </w:pPr>
      <w:r>
        <w:t>{</w:t>
      </w:r>
    </w:p>
    <w:p w:rsidR="001C3841" w:rsidRDefault="001C3841" w:rsidP="00E56638">
      <w:pPr>
        <w:pStyle w:val="ae"/>
        <w:ind w:leftChars="600" w:left="1260"/>
      </w:pPr>
      <w:r>
        <w:t>"errMsg": "success",</w:t>
      </w:r>
    </w:p>
    <w:p w:rsidR="001C3841" w:rsidRDefault="001C3841" w:rsidP="00E56638">
      <w:pPr>
        <w:pStyle w:val="ae"/>
        <w:ind w:leftChars="600" w:left="1260"/>
      </w:pPr>
      <w:r>
        <w:t>"success": true</w:t>
      </w:r>
    </w:p>
    <w:p w:rsidR="001C3841" w:rsidRDefault="001C3841" w:rsidP="001C3841">
      <w:pPr>
        <w:pStyle w:val="ae"/>
        <w:ind w:left="840"/>
      </w:pPr>
      <w:r>
        <w:t>}</w:t>
      </w:r>
    </w:p>
    <w:p w:rsidR="001C3841" w:rsidRPr="001C3841" w:rsidRDefault="001C3841" w:rsidP="001C3841">
      <w:pPr>
        <w:pStyle w:val="af3"/>
        <w:spacing w:before="156"/>
      </w:pPr>
      <w:r w:rsidRPr="001C3841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180"/>
        <w:gridCol w:w="1418"/>
        <w:gridCol w:w="1276"/>
        <w:gridCol w:w="3543"/>
      </w:tblGrid>
      <w:tr w:rsidR="00CC3388" w:rsidRPr="00CC7470" w:rsidTr="00697C02">
        <w:trPr>
          <w:cantSplit/>
          <w:trHeight w:val="253"/>
          <w:tblHeader/>
        </w:trPr>
        <w:tc>
          <w:tcPr>
            <w:tcW w:w="1371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180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543" w:type="dxa"/>
            <w:shd w:val="clear" w:color="auto" w:fill="D9D9D9"/>
          </w:tcPr>
          <w:p w:rsidR="00CC3388" w:rsidRDefault="00CC3388" w:rsidP="00CC3388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1C3841" w:rsidRPr="00CC7470" w:rsidTr="00697C02">
        <w:trPr>
          <w:cantSplit/>
          <w:trHeight w:val="175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rPr>
                <w:rFonts w:hint="eastAsia"/>
              </w:rPr>
              <w:t>ID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2125B7">
              <w:rPr>
                <w:rFonts w:hint="eastAsia"/>
              </w:rPr>
              <w:t>自增</w:t>
            </w:r>
            <w:r w:rsidRPr="002125B7"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1C3841" w:rsidRPr="00FC43D9" w:rsidRDefault="001C3841" w:rsidP="001C3841">
            <w:pPr>
              <w:pStyle w:val="afe"/>
            </w:pPr>
            <w:r w:rsidRPr="000C3EDE">
              <w:t>bigint</w:t>
            </w:r>
          </w:p>
        </w:tc>
        <w:tc>
          <w:tcPr>
            <w:tcW w:w="1276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必填</w:t>
            </w:r>
          </w:p>
        </w:tc>
      </w:tr>
      <w:tr w:rsidR="001C3841" w:rsidRPr="00CC7470" w:rsidTr="00697C02">
        <w:trPr>
          <w:cantSplit/>
          <w:trHeight w:val="186"/>
        </w:trPr>
        <w:tc>
          <w:tcPr>
            <w:tcW w:w="1371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FC43D9">
              <w:rPr>
                <w:rFonts w:hint="eastAsia"/>
              </w:rPr>
              <w:t>carNum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3A41DA">
              <w:rPr>
                <w:rFonts w:hint="eastAsia"/>
              </w:rPr>
              <w:t>车牌号码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C51729">
              <w:t>varchar(50)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1C3841" w:rsidRPr="00FC43D9" w:rsidRDefault="001C3841" w:rsidP="001C3841">
            <w:pPr>
              <w:pStyle w:val="afe"/>
            </w:pPr>
          </w:p>
        </w:tc>
      </w:tr>
      <w:tr w:rsidR="001C3841" w:rsidRPr="00CC7470" w:rsidTr="00697C02">
        <w:trPr>
          <w:cantSplit/>
          <w:trHeight w:val="303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carCode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A3744A">
              <w:rPr>
                <w:rFonts w:hint="eastAsia"/>
              </w:rPr>
              <w:t>车辆编号</w:t>
            </w:r>
          </w:p>
        </w:tc>
        <w:tc>
          <w:tcPr>
            <w:tcW w:w="1418" w:type="dxa"/>
          </w:tcPr>
          <w:p w:rsidR="001C3841" w:rsidRPr="00FC43D9" w:rsidRDefault="001C3841" w:rsidP="001C3841">
            <w:pPr>
              <w:pStyle w:val="afe"/>
            </w:pPr>
            <w:r w:rsidRPr="00F76E97">
              <w:t>varchar(50)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如果不为空，就不能重复</w:t>
            </w:r>
          </w:p>
        </w:tc>
      </w:tr>
      <w:tr w:rsidR="001C3841" w:rsidRPr="00CC7470" w:rsidTr="00697C02">
        <w:trPr>
          <w:cantSplit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carColor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AB2F99">
              <w:rPr>
                <w:rFonts w:hint="eastAsia"/>
              </w:rPr>
              <w:t>汽车颜色</w:t>
            </w:r>
          </w:p>
        </w:tc>
        <w:tc>
          <w:tcPr>
            <w:tcW w:w="1418" w:type="dxa"/>
          </w:tcPr>
          <w:p w:rsidR="001C3841" w:rsidRPr="00FC43D9" w:rsidRDefault="001C3841" w:rsidP="001C3841">
            <w:pPr>
              <w:pStyle w:val="afe"/>
            </w:pPr>
            <w:r w:rsidRPr="00AB2F99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参照数据字典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{99:</w:t>
            </w:r>
            <w:r w:rsidRPr="00535097">
              <w:rPr>
                <w:rFonts w:hint="eastAsia"/>
              </w:rPr>
              <w:t>未识别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{100:</w:t>
            </w:r>
            <w:r w:rsidRPr="00535097">
              <w:rPr>
                <w:rFonts w:hint="eastAsia"/>
              </w:rPr>
              <w:t>其他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{0:</w:t>
            </w:r>
            <w:r w:rsidRPr="00535097">
              <w:rPr>
                <w:rFonts w:hint="eastAsia"/>
              </w:rPr>
              <w:t>白色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{1:</w:t>
            </w:r>
            <w:r w:rsidRPr="00535097">
              <w:rPr>
                <w:rFonts w:hint="eastAsia"/>
              </w:rPr>
              <w:t>黑色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{2:</w:t>
            </w:r>
            <w:r w:rsidRPr="00535097">
              <w:rPr>
                <w:rFonts w:hint="eastAsia"/>
              </w:rPr>
              <w:t>红色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{3:</w:t>
            </w:r>
            <w:r w:rsidRPr="00535097">
              <w:rPr>
                <w:rFonts w:hint="eastAsia"/>
              </w:rPr>
              <w:t>黄色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{4:</w:t>
            </w:r>
            <w:r w:rsidRPr="00535097">
              <w:rPr>
                <w:rFonts w:hint="eastAsia"/>
              </w:rPr>
              <w:t>银灰色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{5:</w:t>
            </w:r>
            <w:r w:rsidRPr="00535097">
              <w:rPr>
                <w:rFonts w:hint="eastAsia"/>
              </w:rPr>
              <w:t>蓝色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{6:</w:t>
            </w:r>
            <w:r w:rsidRPr="00535097">
              <w:rPr>
                <w:rFonts w:hint="eastAsia"/>
              </w:rPr>
              <w:t>绿色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{7:</w:t>
            </w:r>
            <w:r w:rsidRPr="00535097">
              <w:rPr>
                <w:rFonts w:hint="eastAsia"/>
              </w:rPr>
              <w:t>橙色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{8:</w:t>
            </w:r>
            <w:r w:rsidRPr="00535097">
              <w:rPr>
                <w:rFonts w:hint="eastAsia"/>
              </w:rPr>
              <w:t>紫色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{9:</w:t>
            </w:r>
            <w:r w:rsidRPr="00535097">
              <w:rPr>
                <w:rFonts w:hint="eastAsia"/>
              </w:rPr>
              <w:t>青色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{10:</w:t>
            </w:r>
            <w:r w:rsidRPr="00535097">
              <w:rPr>
                <w:rFonts w:hint="eastAsia"/>
              </w:rPr>
              <w:t>粉色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{11:</w:t>
            </w:r>
            <w:r w:rsidRPr="00535097">
              <w:rPr>
                <w:rFonts w:hint="eastAsia"/>
              </w:rPr>
              <w:t>棕色</w:t>
            </w:r>
            <w:r w:rsidRPr="00535097">
              <w:rPr>
                <w:rFonts w:hint="eastAsia"/>
              </w:rPr>
              <w:t>}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lastRenderedPageBreak/>
              <w:t>carNumColor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CA1F87">
              <w:rPr>
                <w:rFonts w:hint="eastAsia"/>
              </w:rPr>
              <w:t>车牌颜色</w:t>
            </w:r>
          </w:p>
        </w:tc>
        <w:tc>
          <w:tcPr>
            <w:tcW w:w="1418" w:type="dxa"/>
          </w:tcPr>
          <w:p w:rsidR="001C3841" w:rsidRPr="00FC43D9" w:rsidRDefault="001C3841" w:rsidP="001C3841">
            <w:pPr>
              <w:pStyle w:val="afe"/>
            </w:pPr>
            <w:r w:rsidRPr="00AB2F99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参照数据字典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{99:</w:t>
            </w:r>
            <w:r w:rsidRPr="00535097">
              <w:rPr>
                <w:rFonts w:hint="eastAsia"/>
              </w:rPr>
              <w:t>未识别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{0:</w:t>
            </w:r>
            <w:r w:rsidRPr="00535097">
              <w:rPr>
                <w:rFonts w:hint="eastAsia"/>
              </w:rPr>
              <w:t>蓝色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{1:</w:t>
            </w:r>
            <w:r w:rsidRPr="00535097">
              <w:rPr>
                <w:rFonts w:hint="eastAsia"/>
              </w:rPr>
              <w:t>黄色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{2:</w:t>
            </w:r>
            <w:r w:rsidRPr="00535097">
              <w:rPr>
                <w:rFonts w:hint="eastAsia"/>
              </w:rPr>
              <w:t>白色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{3:</w:t>
            </w:r>
            <w:r w:rsidRPr="00535097">
              <w:rPr>
                <w:rFonts w:hint="eastAsia"/>
              </w:rPr>
              <w:t>黑色</w:t>
            </w:r>
            <w:r w:rsidRPr="00535097">
              <w:rPr>
                <w:rFonts w:hint="eastAsia"/>
              </w:rPr>
              <w:t>}</w:t>
            </w:r>
          </w:p>
          <w:p w:rsidR="001C3841" w:rsidRPr="00535097" w:rsidRDefault="001C3841" w:rsidP="001C3841">
            <w:pPr>
              <w:pStyle w:val="afe"/>
            </w:pPr>
            <w:r w:rsidRPr="00535097">
              <w:rPr>
                <w:rFonts w:hint="eastAsia"/>
              </w:rPr>
              <w:t>{100:</w:t>
            </w:r>
            <w:r w:rsidRPr="00535097">
              <w:rPr>
                <w:rFonts w:hint="eastAsia"/>
              </w:rPr>
              <w:t>其它颜色</w:t>
            </w:r>
            <w:r w:rsidRPr="00535097">
              <w:rPr>
                <w:rFonts w:hint="eastAsia"/>
              </w:rPr>
              <w:t>}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carStatus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79277E">
              <w:rPr>
                <w:rFonts w:hint="eastAsia"/>
              </w:rPr>
              <w:t>使用状态</w:t>
            </w:r>
          </w:p>
        </w:tc>
        <w:tc>
          <w:tcPr>
            <w:tcW w:w="1418" w:type="dxa"/>
          </w:tcPr>
          <w:p w:rsidR="001C3841" w:rsidRPr="00FC43D9" w:rsidRDefault="001C3841" w:rsidP="001C3841">
            <w:pPr>
              <w:pStyle w:val="afe"/>
            </w:pPr>
            <w:r w:rsidRPr="0079277E">
              <w:t>varchar(10)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在使用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carType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283926">
              <w:rPr>
                <w:rFonts w:hint="eastAsia"/>
              </w:rPr>
              <w:t>汽车类型</w:t>
            </w:r>
          </w:p>
        </w:tc>
        <w:tc>
          <w:tcPr>
            <w:tcW w:w="1418" w:type="dxa"/>
          </w:tcPr>
          <w:p w:rsidR="001C3841" w:rsidRPr="00697C02" w:rsidRDefault="001C3841" w:rsidP="00697C02">
            <w:pPr>
              <w:pStyle w:val="afe"/>
            </w:pPr>
            <w:r w:rsidRPr="00697C02">
              <w:t>varchar(10)</w:t>
            </w:r>
          </w:p>
        </w:tc>
        <w:tc>
          <w:tcPr>
            <w:tcW w:w="1276" w:type="dxa"/>
          </w:tcPr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参照数据字典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{0:</w:t>
            </w:r>
            <w:r w:rsidRPr="00697C02">
              <w:rPr>
                <w:rFonts w:hint="eastAsia"/>
              </w:rPr>
              <w:t>未识别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{1:</w:t>
            </w:r>
            <w:r w:rsidRPr="00697C02">
              <w:rPr>
                <w:rFonts w:hint="eastAsia"/>
              </w:rPr>
              <w:t>小型汽车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{2:</w:t>
            </w:r>
            <w:r w:rsidRPr="00697C02">
              <w:rPr>
                <w:rFonts w:hint="eastAsia"/>
              </w:rPr>
              <w:t>大型汽车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{3:</w:t>
            </w:r>
            <w:r w:rsidRPr="00697C02">
              <w:rPr>
                <w:rFonts w:hint="eastAsia"/>
              </w:rPr>
              <w:t>使馆汽车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{4:</w:t>
            </w:r>
            <w:r w:rsidRPr="00697C02">
              <w:rPr>
                <w:rFonts w:hint="eastAsia"/>
              </w:rPr>
              <w:t>领馆汽车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{5:</w:t>
            </w:r>
            <w:r w:rsidRPr="00697C02">
              <w:rPr>
                <w:rFonts w:hint="eastAsia"/>
              </w:rPr>
              <w:t>境外汽车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{6:</w:t>
            </w:r>
            <w:r w:rsidRPr="00697C02">
              <w:rPr>
                <w:rFonts w:hint="eastAsia"/>
              </w:rPr>
              <w:t>外籍汽车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{10:</w:t>
            </w:r>
            <w:r w:rsidRPr="00697C02">
              <w:rPr>
                <w:rFonts w:hint="eastAsia"/>
              </w:rPr>
              <w:t>教练车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{11:</w:t>
            </w:r>
            <w:r w:rsidRPr="00697C02">
              <w:rPr>
                <w:rFonts w:hint="eastAsia"/>
              </w:rPr>
              <w:t>临时行驶车</w:t>
            </w:r>
            <w:r w:rsidRPr="00697C02">
              <w:rPr>
                <w:rFonts w:hint="eastAsia"/>
              </w:rPr>
              <w:t>}</w:t>
            </w:r>
          </w:p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{12:</w:t>
            </w:r>
            <w:r w:rsidRPr="00697C02">
              <w:rPr>
                <w:rFonts w:hint="eastAsia"/>
              </w:rPr>
              <w:t>警用汽车</w:t>
            </w:r>
            <w:r w:rsidRPr="00697C02">
              <w:rPr>
                <w:rFonts w:hint="eastAsia"/>
              </w:rPr>
              <w:t>}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listType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E81A64">
              <w:rPr>
                <w:rFonts w:hint="eastAsia"/>
              </w:rPr>
              <w:t>黑白名单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1C3841" w:rsidRPr="00697C02" w:rsidRDefault="001C3841" w:rsidP="00697C02">
            <w:pPr>
              <w:pStyle w:val="afe"/>
            </w:pPr>
            <w:r w:rsidRPr="00697C02">
              <w:t>tinyint(2)</w:t>
            </w:r>
          </w:p>
        </w:tc>
        <w:tc>
          <w:tcPr>
            <w:tcW w:w="1276" w:type="dxa"/>
          </w:tcPr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0-</w:t>
            </w:r>
            <w:r w:rsidRPr="00697C02">
              <w:rPr>
                <w:rFonts w:hint="eastAsia"/>
              </w:rPr>
              <w:t>普通，</w:t>
            </w:r>
            <w:r w:rsidRPr="00697C02">
              <w:rPr>
                <w:rFonts w:hint="eastAsia"/>
              </w:rPr>
              <w:t>1-</w:t>
            </w:r>
            <w:r w:rsidRPr="00697C02">
              <w:rPr>
                <w:rFonts w:hint="eastAsia"/>
              </w:rPr>
              <w:t>白名单，</w:t>
            </w:r>
            <w:r w:rsidRPr="00697C02">
              <w:rPr>
                <w:rFonts w:hint="eastAsia"/>
              </w:rPr>
              <w:t>2-</w:t>
            </w:r>
            <w:r w:rsidRPr="00697C02">
              <w:rPr>
                <w:rFonts w:hint="eastAsia"/>
              </w:rPr>
              <w:t>黑名单</w:t>
            </w: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rPr>
                <w:rFonts w:hint="eastAsia"/>
              </w:rPr>
              <w:t>memo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 w:rsidRPr="00EC11FD">
              <w:rPr>
                <w:rFonts w:hint="eastAsia"/>
              </w:rPr>
              <w:t>备注</w:t>
            </w:r>
          </w:p>
        </w:tc>
        <w:tc>
          <w:tcPr>
            <w:tcW w:w="1418" w:type="dxa"/>
          </w:tcPr>
          <w:p w:rsidR="001C3841" w:rsidRPr="00697C02" w:rsidRDefault="001C3841" w:rsidP="00697C02">
            <w:pPr>
              <w:pStyle w:val="afe"/>
            </w:pPr>
            <w:r w:rsidRPr="00697C02">
              <w:t>varchar(250)</w:t>
            </w:r>
          </w:p>
        </w:tc>
        <w:tc>
          <w:tcPr>
            <w:tcW w:w="1276" w:type="dxa"/>
          </w:tcPr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697C02" w:rsidRDefault="001C3841" w:rsidP="00697C02">
            <w:pPr>
              <w:pStyle w:val="afe"/>
            </w:pP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ownerId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人员</w:t>
            </w:r>
            <w:r w:rsidRPr="0059305A"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1C3841" w:rsidRPr="00697C02" w:rsidRDefault="001C3841" w:rsidP="00697C02">
            <w:pPr>
              <w:pStyle w:val="afe"/>
            </w:pPr>
            <w:r w:rsidRPr="00697C02">
              <w:t>bigint(20)</w:t>
            </w:r>
          </w:p>
        </w:tc>
        <w:tc>
          <w:tcPr>
            <w:tcW w:w="1276" w:type="dxa"/>
          </w:tcPr>
          <w:p w:rsidR="001C3841" w:rsidRPr="00697C02" w:rsidRDefault="001C3841" w:rsidP="00697C02">
            <w:pPr>
              <w:pStyle w:val="afe"/>
            </w:pPr>
            <w:r w:rsidRPr="00697C02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697C02" w:rsidRDefault="001C3841" w:rsidP="00697C02">
            <w:pPr>
              <w:pStyle w:val="afe"/>
            </w:pPr>
          </w:p>
        </w:tc>
      </w:tr>
      <w:tr w:rsidR="001C3841" w:rsidRPr="00CC7470" w:rsidTr="00697C02">
        <w:trPr>
          <w:cantSplit/>
          <w:trHeight w:val="227"/>
        </w:trPr>
        <w:tc>
          <w:tcPr>
            <w:tcW w:w="1371" w:type="dxa"/>
          </w:tcPr>
          <w:p w:rsidR="001C3841" w:rsidRPr="00FC43D9" w:rsidRDefault="001C3841" w:rsidP="001C3841">
            <w:pPr>
              <w:pStyle w:val="afe"/>
            </w:pPr>
            <w:r w:rsidRPr="00FC43D9">
              <w:t>parkType</w:t>
            </w:r>
          </w:p>
        </w:tc>
        <w:tc>
          <w:tcPr>
            <w:tcW w:w="1180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停车类型</w:t>
            </w:r>
          </w:p>
        </w:tc>
        <w:tc>
          <w:tcPr>
            <w:tcW w:w="1418" w:type="dxa"/>
          </w:tcPr>
          <w:p w:rsidR="001C3841" w:rsidRPr="00FC43D9" w:rsidRDefault="001C3841" w:rsidP="001C3841">
            <w:pPr>
              <w:pStyle w:val="afe"/>
            </w:pPr>
            <w:r w:rsidRPr="00526686">
              <w:t>tinyint(2)</w:t>
            </w:r>
          </w:p>
        </w:tc>
        <w:tc>
          <w:tcPr>
            <w:tcW w:w="1276" w:type="dxa"/>
          </w:tcPr>
          <w:p w:rsidR="001C3841" w:rsidRDefault="001C3841" w:rsidP="001C3841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1C3841" w:rsidRPr="00FC43D9" w:rsidRDefault="001C3841" w:rsidP="001C3841">
            <w:pPr>
              <w:pStyle w:val="afe"/>
            </w:pPr>
            <w:r>
              <w:rPr>
                <w:rFonts w:hint="eastAsia"/>
              </w:rPr>
              <w:t>1-</w:t>
            </w:r>
            <w:r w:rsidRPr="00526686">
              <w:rPr>
                <w:rFonts w:hint="eastAsia"/>
              </w:rPr>
              <w:t>临时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</w:t>
            </w:r>
            <w:r w:rsidRPr="00526686">
              <w:rPr>
                <w:rFonts w:hint="eastAsia"/>
              </w:rPr>
              <w:t>长期</w:t>
            </w:r>
          </w:p>
        </w:tc>
      </w:tr>
      <w:tr w:rsidR="0075376B" w:rsidRPr="00CC7470" w:rsidTr="00697C02">
        <w:trPr>
          <w:cantSplit/>
          <w:trHeight w:val="227"/>
        </w:trPr>
        <w:tc>
          <w:tcPr>
            <w:tcW w:w="1371" w:type="dxa"/>
          </w:tcPr>
          <w:p w:rsidR="0075376B" w:rsidRPr="0075376B" w:rsidRDefault="0075376B" w:rsidP="00B11DE9">
            <w:pPr>
              <w:pStyle w:val="afe"/>
              <w:rPr>
                <w:szCs w:val="21"/>
              </w:rPr>
            </w:pPr>
            <w:r w:rsidRPr="0075376B">
              <w:rPr>
                <w:szCs w:val="21"/>
              </w:rPr>
              <w:t>parkinglotCode</w:t>
            </w:r>
          </w:p>
        </w:tc>
        <w:tc>
          <w:tcPr>
            <w:tcW w:w="1180" w:type="dxa"/>
          </w:tcPr>
          <w:p w:rsidR="0075376B" w:rsidRDefault="0075376B" w:rsidP="00B11DE9">
            <w:pPr>
              <w:pStyle w:val="afe"/>
            </w:pPr>
            <w:r>
              <w:rPr>
                <w:rFonts w:hint="eastAsia"/>
              </w:rPr>
              <w:t>绑定场区编号</w:t>
            </w:r>
          </w:p>
        </w:tc>
        <w:tc>
          <w:tcPr>
            <w:tcW w:w="1418" w:type="dxa"/>
          </w:tcPr>
          <w:p w:rsidR="0075376B" w:rsidRPr="00526686" w:rsidRDefault="0075376B" w:rsidP="00B11DE9">
            <w:pPr>
              <w:pStyle w:val="afe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75376B" w:rsidRPr="00E50A38" w:rsidRDefault="0075376B" w:rsidP="00B11DE9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</w:tcPr>
          <w:p w:rsidR="0075376B" w:rsidRDefault="0075376B" w:rsidP="00B11DE9">
            <w:pPr>
              <w:pStyle w:val="afe"/>
            </w:pPr>
            <w:r>
              <w:rPr>
                <w:rFonts w:hint="eastAsia"/>
              </w:rPr>
              <w:t>空字符串为全部场区；多场区一半角逗号隔开</w:t>
            </w:r>
          </w:p>
        </w:tc>
      </w:tr>
    </w:tbl>
    <w:p w:rsidR="000B4952" w:rsidRPr="00D574AD" w:rsidRDefault="000B4952" w:rsidP="000B4952">
      <w:pPr>
        <w:pStyle w:val="3"/>
        <w:spacing w:before="312" w:after="156"/>
      </w:pPr>
      <w:bookmarkStart w:id="21" w:name="_Toc520384660"/>
      <w:r>
        <w:rPr>
          <w:rFonts w:hint="eastAsia"/>
        </w:rPr>
        <w:t>查询</w:t>
      </w:r>
      <w:bookmarkEnd w:id="21"/>
      <w:r>
        <w:rPr>
          <w:rFonts w:hint="eastAsia"/>
        </w:rPr>
        <w:t>列表</w:t>
      </w:r>
    </w:p>
    <w:p w:rsidR="000B4952" w:rsidRDefault="000B4952" w:rsidP="000B4952">
      <w:pPr>
        <w:pStyle w:val="af3"/>
        <w:spacing w:before="156"/>
      </w:pPr>
      <w:r>
        <w:rPr>
          <w:rFonts w:hint="eastAsia"/>
        </w:rPr>
        <w:t>接口名称</w:t>
      </w:r>
    </w:p>
    <w:p w:rsidR="000B4952" w:rsidRDefault="000B4952" w:rsidP="000B4952">
      <w:pPr>
        <w:pStyle w:val="ae"/>
        <w:ind w:left="840"/>
      </w:pPr>
      <w:r>
        <w:rPr>
          <w:rFonts w:hint="eastAsia"/>
        </w:rPr>
        <w:t>查询车辆信息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请求类型</w:t>
      </w:r>
    </w:p>
    <w:p w:rsidR="000B4952" w:rsidRDefault="000B4952" w:rsidP="000B4952">
      <w:pPr>
        <w:pStyle w:val="ae"/>
        <w:ind w:left="840"/>
      </w:pPr>
      <w:r>
        <w:rPr>
          <w:rFonts w:hint="eastAsia"/>
        </w:rPr>
        <w:t>get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URL</w:t>
      </w:r>
    </w:p>
    <w:p w:rsidR="000B4952" w:rsidRDefault="00803547" w:rsidP="000B4952">
      <w:pPr>
        <w:pStyle w:val="ae"/>
        <w:ind w:left="840"/>
      </w:pPr>
      <w:hyperlink r:id="rId45" w:history="1">
        <w:r w:rsidR="000B4952" w:rsidRPr="00203261">
          <w:rPr>
            <w:rStyle w:val="afa"/>
          </w:rPr>
          <w:t>http://ip:port/ipms/car/list</w:t>
        </w:r>
      </w:hyperlink>
    </w:p>
    <w:p w:rsidR="000B4952" w:rsidRPr="00594344" w:rsidRDefault="000B4952" w:rsidP="000B4952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0B4952" w:rsidRDefault="000B4952" w:rsidP="000B4952">
      <w:pPr>
        <w:pStyle w:val="af3"/>
        <w:spacing w:before="156"/>
      </w:pPr>
      <w:r w:rsidRPr="001C3841">
        <w:rPr>
          <w:rFonts w:hint="eastAsia"/>
        </w:rPr>
        <w:t>接口描述</w:t>
      </w:r>
    </w:p>
    <w:p w:rsidR="000B4952" w:rsidRDefault="000B4952" w:rsidP="000B4952">
      <w:pPr>
        <w:pStyle w:val="ae"/>
        <w:ind w:left="840"/>
      </w:pPr>
      <w:r w:rsidRPr="00835914">
        <w:rPr>
          <w:rFonts w:hint="eastAsia"/>
        </w:rPr>
        <w:t>根据过滤条件，</w:t>
      </w:r>
      <w:r w:rsidRPr="0090572C">
        <w:rPr>
          <w:rFonts w:hint="eastAsia"/>
        </w:rPr>
        <w:t>分页查询车辆信息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输入参数</w:t>
      </w:r>
    </w:p>
    <w:p w:rsidR="000B4952" w:rsidRDefault="000B4952" w:rsidP="000B4952">
      <w:pPr>
        <w:pStyle w:val="ae"/>
        <w:ind w:left="840"/>
      </w:pPr>
      <w:r>
        <w:t>{</w:t>
      </w:r>
    </w:p>
    <w:p w:rsidR="000B4952" w:rsidRDefault="000B4952" w:rsidP="000B4952">
      <w:pPr>
        <w:pStyle w:val="ae"/>
        <w:ind w:leftChars="600" w:left="1260"/>
      </w:pPr>
      <w:r>
        <w:t>pageNum:1</w:t>
      </w:r>
      <w:r>
        <w:rPr>
          <w:rFonts w:hint="eastAsia"/>
        </w:rPr>
        <w:t>,</w:t>
      </w:r>
    </w:p>
    <w:p w:rsidR="000B4952" w:rsidRDefault="000B4952" w:rsidP="000B4952">
      <w:pPr>
        <w:pStyle w:val="ae"/>
        <w:ind w:leftChars="600" w:left="1260"/>
      </w:pPr>
      <w:r>
        <w:t>pageSize:10</w:t>
      </w:r>
      <w:r>
        <w:rPr>
          <w:rFonts w:hint="eastAsia"/>
        </w:rPr>
        <w:t>,</w:t>
      </w:r>
    </w:p>
    <w:p w:rsidR="00F74638" w:rsidRDefault="00F74638" w:rsidP="00F74638">
      <w:pPr>
        <w:pStyle w:val="ae"/>
        <w:ind w:leftChars="590" w:left="1239" w:firstLine="21"/>
      </w:pPr>
      <w:r>
        <w:rPr>
          <w:rFonts w:hint="eastAsia"/>
        </w:rPr>
        <w:lastRenderedPageBreak/>
        <w:t>ownerNameLikeStr:</w:t>
      </w:r>
      <w:r>
        <w:t>”</w:t>
      </w:r>
      <w:r>
        <w:rPr>
          <w:rFonts w:hint="eastAsia"/>
        </w:rPr>
        <w:t>王琦</w:t>
      </w:r>
      <w:r>
        <w:t>”</w:t>
      </w:r>
      <w:r>
        <w:rPr>
          <w:rFonts w:hint="eastAsia"/>
        </w:rPr>
        <w:t>,</w:t>
      </w:r>
    </w:p>
    <w:p w:rsidR="000B4952" w:rsidRDefault="000B4952" w:rsidP="000B4952">
      <w:pPr>
        <w:pStyle w:val="ae"/>
        <w:ind w:leftChars="600" w:left="1260"/>
      </w:pPr>
      <w:r>
        <w:t>parkinglotCode:””</w:t>
      </w:r>
      <w:r>
        <w:rPr>
          <w:rFonts w:hint="eastAsia"/>
        </w:rPr>
        <w:t>,</w:t>
      </w:r>
    </w:p>
    <w:p w:rsidR="000B4952" w:rsidRDefault="000B4952" w:rsidP="000B4952">
      <w:pPr>
        <w:pStyle w:val="ae"/>
        <w:ind w:leftChars="600" w:left="1260"/>
      </w:pPr>
      <w:r>
        <w:t>carNumLikeStr:”123”</w:t>
      </w:r>
      <w:r>
        <w:rPr>
          <w:rFonts w:hint="eastAsia"/>
        </w:rPr>
        <w:t>,</w:t>
      </w:r>
    </w:p>
    <w:p w:rsidR="000B4952" w:rsidRDefault="000B4952" w:rsidP="000B4952">
      <w:pPr>
        <w:pStyle w:val="ae"/>
        <w:ind w:leftChars="600" w:left="1260"/>
      </w:pPr>
      <w:r>
        <w:t xml:space="preserve">listType: </w:t>
      </w:r>
      <w:r w:rsidR="00F74638">
        <w:rPr>
          <w:rFonts w:hint="eastAsia"/>
        </w:rPr>
        <w:t>0</w:t>
      </w:r>
    </w:p>
    <w:p w:rsidR="000B4952" w:rsidRDefault="000B4952" w:rsidP="000B4952">
      <w:pPr>
        <w:pStyle w:val="ae"/>
        <w:ind w:left="840"/>
      </w:pPr>
      <w:r>
        <w:t>}</w:t>
      </w:r>
    </w:p>
    <w:p w:rsidR="00F74638" w:rsidRPr="001C3841" w:rsidRDefault="00F74638" w:rsidP="00F74638">
      <w:pPr>
        <w:pStyle w:val="af3"/>
        <w:spacing w:before="156"/>
      </w:pPr>
      <w:r w:rsidRPr="001C3841">
        <w:rPr>
          <w:rFonts w:hint="eastAsia"/>
        </w:rPr>
        <w:t>参数说明</w:t>
      </w:r>
    </w:p>
    <w:p w:rsidR="00F74638" w:rsidRDefault="00F74638" w:rsidP="00F74638">
      <w:pPr>
        <w:pStyle w:val="ae"/>
        <w:ind w:left="840"/>
      </w:pPr>
      <w:r>
        <w:t>{</w:t>
      </w:r>
    </w:p>
    <w:p w:rsidR="00F74638" w:rsidRDefault="00F74638" w:rsidP="00F74638">
      <w:pPr>
        <w:pStyle w:val="ae"/>
        <w:ind w:leftChars="600" w:left="1260"/>
      </w:pPr>
      <w:r>
        <w:t>pageNum:</w:t>
      </w:r>
      <w:r>
        <w:rPr>
          <w:rFonts w:hint="eastAsia"/>
        </w:rPr>
        <w:t xml:space="preserve"> "</w:t>
      </w:r>
      <w:r>
        <w:rPr>
          <w:rFonts w:hint="eastAsia"/>
        </w:rPr>
        <w:t>页码</w:t>
      </w:r>
      <w:r>
        <w:rPr>
          <w:rFonts w:hint="eastAsia"/>
        </w:rPr>
        <w:t>",</w:t>
      </w:r>
    </w:p>
    <w:p w:rsidR="00F74638" w:rsidRDefault="00F74638" w:rsidP="00F74638">
      <w:pPr>
        <w:pStyle w:val="ae"/>
        <w:ind w:leftChars="600" w:left="1260"/>
      </w:pPr>
      <w:r>
        <w:t>pageSize:</w:t>
      </w:r>
      <w:r>
        <w:rPr>
          <w:rFonts w:hint="eastAsia"/>
        </w:rPr>
        <w:t xml:space="preserve"> "</w:t>
      </w:r>
      <w:r>
        <w:rPr>
          <w:rFonts w:hint="eastAsia"/>
        </w:rPr>
        <w:t>每页条数</w:t>
      </w:r>
      <w:r>
        <w:rPr>
          <w:rFonts w:hint="eastAsia"/>
        </w:rPr>
        <w:t>",</w:t>
      </w:r>
    </w:p>
    <w:p w:rsidR="00F74638" w:rsidRDefault="00F74638" w:rsidP="00F74638">
      <w:pPr>
        <w:pStyle w:val="ae"/>
        <w:ind w:leftChars="600" w:left="1260"/>
      </w:pPr>
      <w:r>
        <w:t>parkinglotCode:</w:t>
      </w:r>
      <w:r>
        <w:rPr>
          <w:rFonts w:hint="eastAsia"/>
        </w:rPr>
        <w:t xml:space="preserve"> "</w:t>
      </w:r>
      <w:r>
        <w:rPr>
          <w:rFonts w:hint="eastAsia"/>
        </w:rPr>
        <w:t>所属停车场</w:t>
      </w:r>
      <w:r>
        <w:rPr>
          <w:rFonts w:hint="eastAsia"/>
        </w:rPr>
        <w:t>",</w:t>
      </w:r>
    </w:p>
    <w:p w:rsidR="00F74638" w:rsidRDefault="00F74638" w:rsidP="00F74638">
      <w:pPr>
        <w:pStyle w:val="ae"/>
        <w:ind w:leftChars="590" w:left="1239" w:firstLine="21"/>
      </w:pPr>
      <w:r>
        <w:rPr>
          <w:rFonts w:hint="eastAsia"/>
        </w:rPr>
        <w:t>ownerNameLikeStr:</w:t>
      </w:r>
      <w:r>
        <w:t>”</w:t>
      </w:r>
      <w:r>
        <w:rPr>
          <w:rFonts w:hint="eastAsia"/>
        </w:rPr>
        <w:t>车主姓名模糊查询</w:t>
      </w:r>
      <w:r>
        <w:t>”</w:t>
      </w:r>
      <w:r>
        <w:rPr>
          <w:rFonts w:hint="eastAsia"/>
        </w:rPr>
        <w:t>,</w:t>
      </w:r>
    </w:p>
    <w:p w:rsidR="00F74638" w:rsidRDefault="00F74638" w:rsidP="00F74638">
      <w:pPr>
        <w:pStyle w:val="ae"/>
        <w:ind w:leftChars="600" w:left="1260"/>
      </w:pPr>
      <w:r>
        <w:t>carNumLikeStr:</w:t>
      </w:r>
      <w:r>
        <w:rPr>
          <w:rFonts w:hint="eastAsia"/>
        </w:rPr>
        <w:t xml:space="preserve"> "</w:t>
      </w:r>
      <w:r>
        <w:rPr>
          <w:rFonts w:hint="eastAsia"/>
        </w:rPr>
        <w:t>车牌号模糊查询</w:t>
      </w:r>
      <w:r>
        <w:rPr>
          <w:rFonts w:hint="eastAsia"/>
        </w:rPr>
        <w:t>",</w:t>
      </w:r>
    </w:p>
    <w:p w:rsidR="00F74638" w:rsidRDefault="00F74638" w:rsidP="00F74638">
      <w:pPr>
        <w:pStyle w:val="ae"/>
        <w:ind w:leftChars="600" w:left="1260"/>
      </w:pPr>
      <w:r>
        <w:t xml:space="preserve">listType: </w:t>
      </w:r>
      <w:r>
        <w:rPr>
          <w:rFonts w:hint="eastAsia"/>
        </w:rPr>
        <w:t>"</w:t>
      </w:r>
      <w:r w:rsidRPr="00E81A64">
        <w:rPr>
          <w:rFonts w:hint="eastAsia"/>
        </w:rPr>
        <w:t>黑白名单</w:t>
      </w:r>
      <w:r>
        <w:rPr>
          <w:rFonts w:hint="eastAsia"/>
        </w:rPr>
        <w:t>类型编号</w:t>
      </w:r>
      <w:r>
        <w:rPr>
          <w:rFonts w:hint="eastAsia"/>
        </w:rPr>
        <w:t>:</w:t>
      </w:r>
      <w:r w:rsidRPr="00C66069">
        <w:rPr>
          <w:rFonts w:hint="eastAsia"/>
        </w:rPr>
        <w:t xml:space="preserve"> 0</w:t>
      </w:r>
      <w:r>
        <w:rPr>
          <w:rFonts w:hint="eastAsia"/>
        </w:rPr>
        <w:t>-</w:t>
      </w:r>
      <w:r>
        <w:rPr>
          <w:rFonts w:hint="eastAsia"/>
        </w:rPr>
        <w:t>普通车辆</w:t>
      </w:r>
      <w:r w:rsidRPr="00C66069">
        <w:rPr>
          <w:rFonts w:hint="eastAsia"/>
        </w:rPr>
        <w:t>，</w:t>
      </w:r>
      <w:r w:rsidRPr="00C66069">
        <w:rPr>
          <w:rFonts w:hint="eastAsia"/>
        </w:rPr>
        <w:t>1</w:t>
      </w:r>
      <w:r>
        <w:rPr>
          <w:rFonts w:hint="eastAsia"/>
        </w:rPr>
        <w:t>-</w:t>
      </w:r>
      <w:r w:rsidRPr="00C66069">
        <w:rPr>
          <w:rFonts w:hint="eastAsia"/>
        </w:rPr>
        <w:t>白名单，</w:t>
      </w:r>
      <w:r w:rsidRPr="00C66069">
        <w:rPr>
          <w:rFonts w:hint="eastAsia"/>
        </w:rPr>
        <w:t>2</w:t>
      </w:r>
      <w:r>
        <w:rPr>
          <w:rFonts w:hint="eastAsia"/>
        </w:rPr>
        <w:t>-</w:t>
      </w:r>
      <w:r w:rsidRPr="00C66069">
        <w:rPr>
          <w:rFonts w:hint="eastAsia"/>
        </w:rPr>
        <w:t>黑名单</w:t>
      </w:r>
      <w:r>
        <w:rPr>
          <w:rFonts w:hint="eastAsia"/>
        </w:rPr>
        <w:t>"</w:t>
      </w:r>
    </w:p>
    <w:p w:rsidR="00F74638" w:rsidRDefault="00F74638" w:rsidP="00F74638">
      <w:pPr>
        <w:pStyle w:val="ae"/>
        <w:ind w:left="840"/>
      </w:pPr>
      <w:r>
        <w:t>}</w:t>
      </w:r>
    </w:p>
    <w:p w:rsidR="00F74638" w:rsidRDefault="00F74638" w:rsidP="00F74638">
      <w:pPr>
        <w:pStyle w:val="ae"/>
        <w:ind w:leftChars="0" w:left="0"/>
      </w:pP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返回结果</w:t>
      </w:r>
    </w:p>
    <w:p w:rsidR="000B4952" w:rsidRDefault="000B4952" w:rsidP="000B4952">
      <w:pPr>
        <w:pStyle w:val="ae"/>
        <w:ind w:left="840"/>
      </w:pPr>
      <w:r>
        <w:t>{</w:t>
      </w:r>
    </w:p>
    <w:p w:rsidR="000B4952" w:rsidRDefault="000B4952" w:rsidP="000B4952">
      <w:pPr>
        <w:pStyle w:val="ae"/>
        <w:ind w:leftChars="600" w:left="1260"/>
      </w:pPr>
      <w:r>
        <w:t>"data":</w:t>
      </w:r>
    </w:p>
    <w:p w:rsidR="000B4952" w:rsidRDefault="000B4952" w:rsidP="000B4952">
      <w:pPr>
        <w:pStyle w:val="ae"/>
        <w:ind w:leftChars="800" w:left="1680"/>
      </w:pPr>
      <w:r>
        <w:t>{</w:t>
      </w:r>
    </w:p>
    <w:p w:rsidR="000B4952" w:rsidRDefault="000B4952" w:rsidP="000B4952">
      <w:pPr>
        <w:pStyle w:val="ae"/>
        <w:ind w:leftChars="1000" w:left="2100"/>
      </w:pPr>
      <w:r>
        <w:t>"currentPage":1,</w:t>
      </w:r>
    </w:p>
    <w:p w:rsidR="000B4952" w:rsidRDefault="000B4952" w:rsidP="000B4952">
      <w:pPr>
        <w:pStyle w:val="ae"/>
        <w:ind w:leftChars="1200" w:left="2520"/>
      </w:pPr>
      <w:r>
        <w:t>"pageData":</w:t>
      </w:r>
    </w:p>
    <w:p w:rsidR="000B4952" w:rsidRDefault="000B4952" w:rsidP="000B4952">
      <w:pPr>
        <w:pStyle w:val="ae"/>
        <w:ind w:leftChars="1400" w:left="2940"/>
      </w:pPr>
      <w:r>
        <w:t>[</w:t>
      </w:r>
      <w:r>
        <w:rPr>
          <w:rFonts w:hint="eastAsia"/>
        </w:rPr>
        <w:t xml:space="preserve"> </w:t>
      </w:r>
      <w:r>
        <w:t>{"carBrand":"-1",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"carBrandStr":"</w:t>
      </w:r>
      <w:r>
        <w:rPr>
          <w:rFonts w:hint="eastAsia"/>
        </w:rPr>
        <w:t>其它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1500" w:left="3150"/>
      </w:pPr>
      <w:r>
        <w:t>"carCode":"777",</w:t>
      </w:r>
    </w:p>
    <w:p w:rsidR="000B4952" w:rsidRDefault="000B4952" w:rsidP="000B4952">
      <w:pPr>
        <w:pStyle w:val="ae"/>
        <w:ind w:leftChars="1500" w:left="3150"/>
      </w:pPr>
      <w:r>
        <w:t>"carColor":"0",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"carColorStr":"</w:t>
      </w:r>
      <w:r>
        <w:rPr>
          <w:rFonts w:hint="eastAsia"/>
        </w:rPr>
        <w:t>白色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</w:t>
      </w:r>
      <w:r w:rsidRPr="00B11DE9">
        <w:t>carId</w:t>
      </w:r>
      <w:r>
        <w:rPr>
          <w:rFonts w:hint="eastAsia"/>
        </w:rPr>
        <w:t>"</w:t>
      </w:r>
      <w:r w:rsidRPr="00B11DE9">
        <w:t>: </w:t>
      </w:r>
      <w:r>
        <w:rPr>
          <w:rFonts w:hint="eastAsia"/>
        </w:rPr>
        <w:t>3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"carNum":"</w:t>
      </w:r>
      <w:r>
        <w:rPr>
          <w:rFonts w:hint="eastAsia"/>
        </w:rPr>
        <w:t>浙</w:t>
      </w:r>
      <w:r>
        <w:rPr>
          <w:rFonts w:hint="eastAsia"/>
        </w:rPr>
        <w:t>A12345",</w:t>
      </w:r>
    </w:p>
    <w:p w:rsidR="000B4952" w:rsidRDefault="000B4952" w:rsidP="000B4952">
      <w:pPr>
        <w:pStyle w:val="ae"/>
        <w:ind w:leftChars="1500" w:left="3150"/>
      </w:pPr>
      <w:r>
        <w:t>"carNumColor":"0",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"carNumColorStr":"</w:t>
      </w:r>
      <w:r>
        <w:rPr>
          <w:rFonts w:hint="eastAsia"/>
        </w:rPr>
        <w:t>蓝色</w:t>
      </w:r>
      <w:r>
        <w:rPr>
          <w:rFonts w:hint="eastAsia"/>
        </w:rPr>
        <w:t>",</w:t>
      </w:r>
    </w:p>
    <w:p w:rsidR="000B4952" w:rsidRDefault="00B11DE9" w:rsidP="000B4952">
      <w:pPr>
        <w:pStyle w:val="ae"/>
        <w:ind w:leftChars="1500" w:left="3150"/>
      </w:pPr>
      <w:r>
        <w:t>"carStatus":1</w:t>
      </w:r>
      <w:r w:rsidR="000B4952">
        <w:t>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"carStatusStr":"</w:t>
      </w:r>
      <w:r>
        <w:rPr>
          <w:rFonts w:hint="eastAsia"/>
        </w:rPr>
        <w:t>使用</w:t>
      </w:r>
      <w:r>
        <w:rPr>
          <w:rFonts w:hint="eastAsia"/>
        </w:rPr>
        <w:t>",</w:t>
      </w:r>
    </w:p>
    <w:p w:rsidR="000B4952" w:rsidRDefault="00B11DE9" w:rsidP="000B4952">
      <w:pPr>
        <w:pStyle w:val="ae"/>
        <w:ind w:leftChars="1500" w:left="3150"/>
      </w:pPr>
      <w:r>
        <w:t>"carType":1</w:t>
      </w:r>
      <w:r w:rsidR="000B4952">
        <w:t>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"carTypeStr":"</w:t>
      </w:r>
      <w:r>
        <w:rPr>
          <w:rFonts w:hint="eastAsia"/>
        </w:rPr>
        <w:t>小型汽车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1500" w:left="3150"/>
      </w:pPr>
      <w:r>
        <w:t>"createTime":"2016-09-27 09:59:31",</w:t>
      </w:r>
    </w:p>
    <w:p w:rsidR="000B4952" w:rsidRDefault="000B4952" w:rsidP="000B4952">
      <w:pPr>
        <w:pStyle w:val="ae"/>
        <w:ind w:leftChars="1500" w:left="3150"/>
      </w:pPr>
      <w:r>
        <w:t>"createUser":1,</w:t>
      </w:r>
    </w:p>
    <w:p w:rsidR="000B4952" w:rsidRDefault="000B4952" w:rsidP="000B4952">
      <w:pPr>
        <w:pStyle w:val="ae"/>
        <w:ind w:leftChars="1500" w:left="3150"/>
      </w:pPr>
      <w:r>
        <w:t>"id":3,</w:t>
      </w:r>
    </w:p>
    <w:p w:rsidR="000B4952" w:rsidRDefault="000B4952" w:rsidP="000B4952">
      <w:pPr>
        <w:pStyle w:val="ae"/>
        <w:ind w:leftChars="1500" w:left="3150"/>
      </w:pPr>
      <w:r>
        <w:t>"listType":0,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"listTypeStr":"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lastRenderedPageBreak/>
        <w:t>"memo":"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1500" w:left="3150"/>
      </w:pPr>
      <w:r>
        <w:t>"owner":"aa",</w:t>
      </w:r>
    </w:p>
    <w:p w:rsidR="000B4952" w:rsidRDefault="000B4952" w:rsidP="000B4952">
      <w:pPr>
        <w:pStyle w:val="ae"/>
        <w:ind w:leftChars="1500" w:left="3150"/>
      </w:pPr>
      <w:r>
        <w:t>"ownerId":5,</w:t>
      </w:r>
    </w:p>
    <w:p w:rsidR="000B4952" w:rsidRDefault="000B4952" w:rsidP="000B4952">
      <w:pPr>
        <w:pStyle w:val="ae"/>
        <w:ind w:leftChars="1500" w:left="3150"/>
      </w:pPr>
      <w:r>
        <w:t>"parkType":1,</w:t>
      </w:r>
    </w:p>
    <w:p w:rsidR="000B4952" w:rsidRDefault="000B4952" w:rsidP="000B4952">
      <w:pPr>
        <w:pStyle w:val="ae"/>
        <w:ind w:leftChars="1500" w:left="3150"/>
      </w:pPr>
      <w:r>
        <w:rPr>
          <w:rFonts w:hint="eastAsia"/>
        </w:rPr>
        <w:t>"parkTypeStr":"</w:t>
      </w:r>
      <w:r>
        <w:rPr>
          <w:rFonts w:hint="eastAsia"/>
        </w:rPr>
        <w:t>普通车</w:t>
      </w:r>
      <w:r>
        <w:rPr>
          <w:rFonts w:hint="eastAsia"/>
        </w:rPr>
        <w:t>",</w:t>
      </w:r>
    </w:p>
    <w:p w:rsidR="00B11DE9" w:rsidRDefault="000B4952" w:rsidP="000B4952">
      <w:pPr>
        <w:pStyle w:val="ae"/>
        <w:ind w:leftChars="1500" w:left="3150"/>
      </w:pPr>
      <w:r>
        <w:t>"parkinglotCode":""</w:t>
      </w:r>
    </w:p>
    <w:p w:rsidR="00B11DE9" w:rsidRPr="00B11DE9" w:rsidRDefault="00B11DE9" w:rsidP="00B11DE9">
      <w:pPr>
        <w:pStyle w:val="ae"/>
        <w:ind w:leftChars="1500" w:left="3150"/>
      </w:pPr>
      <w:r w:rsidRPr="00B11DE9">
        <w:t>updateTime: "2019-03-04 15:24:45"</w:t>
      </w:r>
    </w:p>
    <w:p w:rsidR="00B11DE9" w:rsidRDefault="00B11DE9" w:rsidP="00B11DE9">
      <w:pPr>
        <w:pStyle w:val="ae"/>
        <w:ind w:leftChars="1500" w:left="3150"/>
      </w:pPr>
      <w:r w:rsidRPr="00B11DE9">
        <w:t>updateUser: 1</w:t>
      </w:r>
    </w:p>
    <w:p w:rsidR="000B4952" w:rsidRDefault="000B4952" w:rsidP="000B4952">
      <w:pPr>
        <w:pStyle w:val="ae"/>
        <w:ind w:leftChars="1500" w:left="3150"/>
      </w:pPr>
      <w:r>
        <w:t>}</w:t>
      </w:r>
      <w:r>
        <w:rPr>
          <w:rFonts w:hint="eastAsia"/>
        </w:rPr>
        <w:t xml:space="preserve"> </w:t>
      </w:r>
      <w:r>
        <w:t>]</w:t>
      </w:r>
    </w:p>
    <w:p w:rsidR="000B4952" w:rsidRDefault="000B4952" w:rsidP="000B4952">
      <w:pPr>
        <w:pStyle w:val="ae"/>
        <w:ind w:leftChars="1200" w:left="2520"/>
      </w:pPr>
      <w:r>
        <w:t>"pageSize":10,</w:t>
      </w:r>
    </w:p>
    <w:p w:rsidR="000B4952" w:rsidRDefault="000B4952" w:rsidP="000B4952">
      <w:pPr>
        <w:pStyle w:val="ae"/>
        <w:ind w:leftChars="1200" w:left="2520"/>
      </w:pPr>
      <w:r>
        <w:t>"totalPage":1,</w:t>
      </w:r>
    </w:p>
    <w:p w:rsidR="000B4952" w:rsidRDefault="000B4952" w:rsidP="000B4952">
      <w:pPr>
        <w:pStyle w:val="ae"/>
        <w:ind w:leftChars="1200" w:left="2520"/>
      </w:pPr>
      <w:r>
        <w:t>"totalRows":1</w:t>
      </w:r>
    </w:p>
    <w:p w:rsidR="000B4952" w:rsidRDefault="000B4952" w:rsidP="000B4952">
      <w:pPr>
        <w:pStyle w:val="ae"/>
        <w:ind w:leftChars="800" w:left="1680"/>
      </w:pPr>
      <w:r>
        <w:t>}</w:t>
      </w:r>
    </w:p>
    <w:p w:rsidR="000B4952" w:rsidRDefault="000B4952" w:rsidP="000B4952">
      <w:pPr>
        <w:pStyle w:val="ae"/>
        <w:ind w:leftChars="600" w:left="1260"/>
      </w:pPr>
      <w:r>
        <w:t>"errMsg":"success"</w:t>
      </w:r>
    </w:p>
    <w:p w:rsidR="000B4952" w:rsidRDefault="000B4952" w:rsidP="000B4952">
      <w:pPr>
        <w:pStyle w:val="ae"/>
        <w:ind w:leftChars="600" w:left="1260"/>
      </w:pPr>
      <w:r>
        <w:t>"success":true</w:t>
      </w:r>
    </w:p>
    <w:p w:rsidR="000B4952" w:rsidRDefault="000B4952" w:rsidP="000B4952">
      <w:pPr>
        <w:pStyle w:val="ae"/>
        <w:ind w:left="840"/>
      </w:pPr>
      <w:r>
        <w:t>}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参数说明</w:t>
      </w:r>
    </w:p>
    <w:p w:rsidR="00B11DE9" w:rsidRDefault="00B11DE9" w:rsidP="00B11DE9">
      <w:pPr>
        <w:pStyle w:val="ae"/>
        <w:ind w:left="840"/>
      </w:pPr>
      <w:r>
        <w:t>{</w:t>
      </w:r>
    </w:p>
    <w:p w:rsidR="00B11DE9" w:rsidRDefault="00B11DE9" w:rsidP="00B11DE9">
      <w:pPr>
        <w:pStyle w:val="ae"/>
        <w:ind w:leftChars="600" w:left="1260"/>
      </w:pPr>
      <w:r>
        <w:t>"data":</w:t>
      </w:r>
    </w:p>
    <w:p w:rsidR="00B11DE9" w:rsidRDefault="00B11DE9" w:rsidP="00B11DE9">
      <w:pPr>
        <w:pStyle w:val="ae"/>
        <w:ind w:leftChars="800" w:left="1680"/>
      </w:pPr>
      <w:r>
        <w:t>{</w:t>
      </w:r>
    </w:p>
    <w:p w:rsidR="00B11DE9" w:rsidRDefault="00B11DE9" w:rsidP="00B11DE9">
      <w:pPr>
        <w:pStyle w:val="ae"/>
        <w:ind w:leftChars="1000" w:left="2100"/>
      </w:pPr>
      <w:r>
        <w:t>"currentPage":1,</w:t>
      </w:r>
    </w:p>
    <w:p w:rsidR="00B11DE9" w:rsidRDefault="00B11DE9" w:rsidP="00B11DE9">
      <w:pPr>
        <w:pStyle w:val="ae"/>
        <w:ind w:leftChars="1200" w:left="2520"/>
      </w:pPr>
      <w:r>
        <w:t>"pageData":</w:t>
      </w:r>
    </w:p>
    <w:p w:rsidR="00B11DE9" w:rsidRDefault="00B11DE9" w:rsidP="00B11DE9">
      <w:pPr>
        <w:pStyle w:val="ae"/>
        <w:ind w:leftChars="1400" w:left="2940"/>
      </w:pPr>
      <w:r>
        <w:t>[</w:t>
      </w:r>
      <w:r>
        <w:rPr>
          <w:rFonts w:hint="eastAsia"/>
        </w:rPr>
        <w:t xml:space="preserve"> </w:t>
      </w:r>
      <w:r>
        <w:t>{"carBrand":"</w:t>
      </w:r>
      <w:r>
        <w:rPr>
          <w:rFonts w:hint="eastAsia"/>
        </w:rPr>
        <w:t>车辆品牌编号</w:t>
      </w:r>
      <w:r>
        <w:t>",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"carBrandStr":"</w:t>
      </w:r>
      <w:r>
        <w:rPr>
          <w:rFonts w:hint="eastAsia"/>
        </w:rPr>
        <w:t>车辆品牌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"carCode":"</w:t>
      </w:r>
      <w:r>
        <w:rPr>
          <w:rFonts w:hint="eastAsia"/>
        </w:rPr>
        <w:t>车辆编号</w:t>
      </w:r>
      <w:r>
        <w:t>",</w:t>
      </w:r>
    </w:p>
    <w:p w:rsidR="00B11DE9" w:rsidRDefault="00B11DE9" w:rsidP="00B11DE9">
      <w:pPr>
        <w:pStyle w:val="ae"/>
        <w:ind w:leftChars="1500" w:left="3150"/>
      </w:pPr>
      <w:r>
        <w:t>"carColor":"</w:t>
      </w:r>
      <w:r>
        <w:rPr>
          <w:rFonts w:hint="eastAsia"/>
        </w:rPr>
        <w:t>车辆颜色编号</w:t>
      </w:r>
      <w:r>
        <w:t>",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"carColorStr":"</w:t>
      </w:r>
      <w:r>
        <w:rPr>
          <w:rFonts w:hint="eastAsia"/>
        </w:rPr>
        <w:t>车辆颜色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"carNum":"</w:t>
      </w:r>
      <w:r>
        <w:rPr>
          <w:rFonts w:hint="eastAsia"/>
        </w:rPr>
        <w:t>车牌号码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"carNumColor":"</w:t>
      </w:r>
      <w:r>
        <w:rPr>
          <w:rFonts w:hint="eastAsia"/>
        </w:rPr>
        <w:t>车牌颜色编号</w:t>
      </w:r>
      <w:r>
        <w:t>",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"carNumColorStr":"</w:t>
      </w:r>
      <w:r>
        <w:rPr>
          <w:rFonts w:hint="eastAsia"/>
        </w:rPr>
        <w:t>车牌颜色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"carStatus":</w:t>
      </w:r>
      <w:r>
        <w:rPr>
          <w:rFonts w:hint="eastAsia"/>
        </w:rPr>
        <w:t>车辆状态编号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0-</w:t>
      </w:r>
      <w:r>
        <w:rPr>
          <w:rFonts w:hint="eastAsia"/>
        </w:rPr>
        <w:t>未使用，</w:t>
      </w:r>
      <w:r>
        <w:rPr>
          <w:rFonts w:hint="eastAsia"/>
        </w:rPr>
        <w:t>1-</w:t>
      </w:r>
      <w:r>
        <w:rPr>
          <w:rFonts w:hint="eastAsia"/>
        </w:rPr>
        <w:t>使用）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"carStatusStr":"</w:t>
      </w:r>
      <w:r>
        <w:rPr>
          <w:rFonts w:hint="eastAsia"/>
        </w:rPr>
        <w:t>车辆状态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"carType":</w:t>
      </w:r>
      <w:r>
        <w:rPr>
          <w:rFonts w:hint="eastAsia"/>
        </w:rPr>
        <w:t>汽车类型编号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"carTypeStr":"</w:t>
      </w:r>
      <w:r>
        <w:rPr>
          <w:rFonts w:hint="eastAsia"/>
        </w:rPr>
        <w:t>汽车类型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"createTime":"</w:t>
      </w:r>
      <w:r>
        <w:rPr>
          <w:rFonts w:hint="eastAsia"/>
        </w:rPr>
        <w:t>创建时间</w:t>
      </w:r>
      <w:r>
        <w:t>",</w:t>
      </w:r>
    </w:p>
    <w:p w:rsidR="00B11DE9" w:rsidRDefault="00B11DE9" w:rsidP="00B11DE9">
      <w:pPr>
        <w:pStyle w:val="ae"/>
        <w:ind w:leftChars="1500" w:left="3150"/>
      </w:pPr>
      <w:r>
        <w:t>"createUser":</w:t>
      </w:r>
      <w:r>
        <w:rPr>
          <w:rFonts w:hint="eastAsia"/>
        </w:rPr>
        <w:t>创建用户</w:t>
      </w:r>
      <w:r>
        <w:rPr>
          <w:rFonts w:hint="eastAsia"/>
        </w:rPr>
        <w:t>id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t>"id":</w:t>
      </w:r>
      <w:r>
        <w:rPr>
          <w:rFonts w:hint="eastAsia"/>
        </w:rPr>
        <w:t>数据库车辆</w:t>
      </w:r>
      <w:r>
        <w:rPr>
          <w:rFonts w:hint="eastAsia"/>
        </w:rPr>
        <w:t>id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t>"listType":</w:t>
      </w:r>
      <w:r>
        <w:rPr>
          <w:rFonts w:hint="eastAsia"/>
        </w:rPr>
        <w:t>黑白名单编号</w:t>
      </w:r>
      <w:r>
        <w:rPr>
          <w:rFonts w:hint="eastAsia"/>
        </w:rPr>
        <w:t xml:space="preserve"> </w:t>
      </w:r>
      <w:r w:rsidRPr="00B11DE9">
        <w:rPr>
          <w:rFonts w:hint="eastAsia"/>
        </w:rPr>
        <w:t>0</w:t>
      </w:r>
      <w:r w:rsidRPr="00B11DE9">
        <w:rPr>
          <w:rFonts w:hint="eastAsia"/>
        </w:rPr>
        <w:t>正常，</w:t>
      </w:r>
      <w:r w:rsidRPr="00B11DE9">
        <w:rPr>
          <w:rFonts w:hint="eastAsia"/>
        </w:rPr>
        <w:t>1</w:t>
      </w:r>
      <w:r w:rsidRPr="00B11DE9">
        <w:rPr>
          <w:rFonts w:hint="eastAsia"/>
        </w:rPr>
        <w:t>白名单，</w:t>
      </w:r>
      <w:r w:rsidRPr="00B11DE9">
        <w:rPr>
          <w:rFonts w:hint="eastAsia"/>
        </w:rPr>
        <w:t>2</w:t>
      </w:r>
      <w:r w:rsidRPr="00B11DE9">
        <w:rPr>
          <w:rFonts w:hint="eastAsia"/>
        </w:rPr>
        <w:t>黑名单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"listTypeStr":"</w:t>
      </w:r>
      <w:r>
        <w:rPr>
          <w:rFonts w:hint="eastAsia"/>
        </w:rPr>
        <w:t>黑白名单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lastRenderedPageBreak/>
        <w:t>"memo":"</w:t>
      </w:r>
      <w:r>
        <w:rPr>
          <w:rFonts w:hint="eastAsia"/>
        </w:rPr>
        <w:t>备注信息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"owner":"</w:t>
      </w:r>
      <w:r>
        <w:rPr>
          <w:rFonts w:hint="eastAsia"/>
        </w:rPr>
        <w:t>车主姓名</w:t>
      </w:r>
      <w:r>
        <w:t>",</w:t>
      </w:r>
    </w:p>
    <w:p w:rsidR="00B11DE9" w:rsidRDefault="00B11DE9" w:rsidP="00B11DE9">
      <w:pPr>
        <w:pStyle w:val="ae"/>
        <w:ind w:leftChars="1500" w:left="3150"/>
      </w:pPr>
      <w:r>
        <w:t>"ownerId":</w:t>
      </w:r>
      <w:r>
        <w:rPr>
          <w:rFonts w:hint="eastAsia"/>
        </w:rPr>
        <w:t>车主</w:t>
      </w:r>
      <w:r>
        <w:rPr>
          <w:rFonts w:hint="eastAsia"/>
        </w:rPr>
        <w:t>id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t>"parkType":</w:t>
      </w:r>
      <w:r>
        <w:rPr>
          <w:rFonts w:hint="eastAsia"/>
        </w:rPr>
        <w:t>停车类型</w:t>
      </w:r>
      <w:r w:rsidR="00E0362B">
        <w:rPr>
          <w:rFonts w:hint="eastAsia"/>
        </w:rPr>
        <w:t>编号</w:t>
      </w:r>
      <w:r>
        <w:t>,</w:t>
      </w:r>
    </w:p>
    <w:p w:rsidR="00B11DE9" w:rsidRDefault="00B11DE9" w:rsidP="00B11DE9">
      <w:pPr>
        <w:pStyle w:val="ae"/>
        <w:ind w:leftChars="1500" w:left="3150"/>
      </w:pPr>
      <w:r>
        <w:rPr>
          <w:rFonts w:hint="eastAsia"/>
        </w:rPr>
        <w:t>"parkTypeStr":"</w:t>
      </w:r>
      <w:r w:rsidR="00E0362B">
        <w:rPr>
          <w:rFonts w:hint="eastAsia"/>
        </w:rPr>
        <w:t>停车类型</w:t>
      </w:r>
      <w:r>
        <w:rPr>
          <w:rFonts w:hint="eastAsia"/>
        </w:rPr>
        <w:t>",</w:t>
      </w:r>
    </w:p>
    <w:p w:rsidR="00B11DE9" w:rsidRDefault="00B11DE9" w:rsidP="00B11DE9">
      <w:pPr>
        <w:pStyle w:val="ae"/>
        <w:ind w:leftChars="1500" w:left="3150"/>
      </w:pPr>
      <w:r>
        <w:t>"parkinglotCode":"</w:t>
      </w:r>
      <w:r w:rsidR="00E0362B">
        <w:rPr>
          <w:rFonts w:hint="eastAsia"/>
        </w:rPr>
        <w:t>所属车场编号</w:t>
      </w:r>
      <w:r>
        <w:t>"</w:t>
      </w:r>
    </w:p>
    <w:p w:rsidR="00B11DE9" w:rsidRPr="00B11DE9" w:rsidRDefault="00E0362B" w:rsidP="00B11DE9">
      <w:pPr>
        <w:pStyle w:val="ae"/>
        <w:ind w:leftChars="1500" w:left="3150"/>
      </w:pPr>
      <w:r>
        <w:t>updateTime: "</w:t>
      </w:r>
      <w:r>
        <w:rPr>
          <w:rFonts w:hint="eastAsia"/>
        </w:rPr>
        <w:t>更新时间</w:t>
      </w:r>
      <w:r w:rsidR="00B11DE9" w:rsidRPr="00B11DE9">
        <w:t>"</w:t>
      </w:r>
    </w:p>
    <w:p w:rsidR="00B11DE9" w:rsidRDefault="00E0362B" w:rsidP="00B11DE9">
      <w:pPr>
        <w:pStyle w:val="ae"/>
        <w:ind w:leftChars="1500" w:left="3150"/>
      </w:pPr>
      <w:r>
        <w:t>updateUser: 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B11DE9" w:rsidRDefault="00B11DE9" w:rsidP="00B11DE9">
      <w:pPr>
        <w:pStyle w:val="ae"/>
        <w:ind w:leftChars="1500" w:left="3150"/>
      </w:pPr>
      <w:r>
        <w:t>}</w:t>
      </w:r>
      <w:r>
        <w:rPr>
          <w:rFonts w:hint="eastAsia"/>
        </w:rPr>
        <w:t xml:space="preserve"> </w:t>
      </w:r>
      <w:r>
        <w:t>]</w:t>
      </w:r>
    </w:p>
    <w:p w:rsidR="00B11DE9" w:rsidRDefault="00B11DE9" w:rsidP="00B11DE9">
      <w:pPr>
        <w:pStyle w:val="ae"/>
        <w:ind w:leftChars="1200" w:left="2520"/>
      </w:pPr>
      <w:r>
        <w:t>"pageSize":10,</w:t>
      </w:r>
    </w:p>
    <w:p w:rsidR="00B11DE9" w:rsidRDefault="00B11DE9" w:rsidP="00B11DE9">
      <w:pPr>
        <w:pStyle w:val="ae"/>
        <w:ind w:leftChars="1200" w:left="2520"/>
      </w:pPr>
      <w:r>
        <w:t>"totalPage":1,</w:t>
      </w:r>
    </w:p>
    <w:p w:rsidR="00B11DE9" w:rsidRDefault="00B11DE9" w:rsidP="00B11DE9">
      <w:pPr>
        <w:pStyle w:val="ae"/>
        <w:ind w:leftChars="1200" w:left="2520"/>
      </w:pPr>
      <w:r>
        <w:t>"totalRows":1</w:t>
      </w:r>
    </w:p>
    <w:p w:rsidR="00B11DE9" w:rsidRDefault="00B11DE9" w:rsidP="00B11DE9">
      <w:pPr>
        <w:pStyle w:val="ae"/>
        <w:ind w:leftChars="800" w:left="1680"/>
      </w:pPr>
      <w:r>
        <w:t>}</w:t>
      </w:r>
    </w:p>
    <w:p w:rsidR="00B11DE9" w:rsidRDefault="00B11DE9" w:rsidP="00B11DE9">
      <w:pPr>
        <w:pStyle w:val="ae"/>
        <w:ind w:leftChars="600" w:left="1260"/>
      </w:pPr>
      <w:r>
        <w:t>"errMsg":"success"</w:t>
      </w:r>
    </w:p>
    <w:p w:rsidR="00B11DE9" w:rsidRDefault="00B11DE9" w:rsidP="00B11DE9">
      <w:pPr>
        <w:pStyle w:val="ae"/>
        <w:ind w:leftChars="600" w:left="1260"/>
      </w:pPr>
      <w:r>
        <w:t>"success":true</w:t>
      </w:r>
    </w:p>
    <w:p w:rsidR="00B11DE9" w:rsidRDefault="00B11DE9" w:rsidP="00B11DE9">
      <w:pPr>
        <w:pStyle w:val="ae"/>
        <w:ind w:left="840"/>
      </w:pPr>
      <w:r>
        <w:t>}</w:t>
      </w:r>
    </w:p>
    <w:p w:rsidR="000B4952" w:rsidRDefault="000B4952" w:rsidP="000B4952">
      <w:pPr>
        <w:pStyle w:val="ae"/>
        <w:ind w:left="840"/>
      </w:pPr>
    </w:p>
    <w:p w:rsidR="000B4952" w:rsidRPr="00D574AD" w:rsidRDefault="000B4952" w:rsidP="000B4952">
      <w:pPr>
        <w:pStyle w:val="3"/>
        <w:spacing w:before="312" w:after="15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0B4952" w:rsidRDefault="000B4952" w:rsidP="000B4952">
      <w:pPr>
        <w:pStyle w:val="af3"/>
        <w:spacing w:before="156"/>
      </w:pPr>
      <w:r>
        <w:rPr>
          <w:rFonts w:hint="eastAsia"/>
        </w:rPr>
        <w:t>接口名称</w:t>
      </w:r>
    </w:p>
    <w:p w:rsidR="000B4952" w:rsidRDefault="000B4952" w:rsidP="000B4952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查询车辆信息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请求类型</w:t>
      </w:r>
    </w:p>
    <w:p w:rsidR="000B4952" w:rsidRDefault="000B4952" w:rsidP="000B4952">
      <w:pPr>
        <w:pStyle w:val="ae"/>
        <w:ind w:left="840"/>
      </w:pPr>
      <w:r>
        <w:rPr>
          <w:rFonts w:hint="eastAsia"/>
        </w:rPr>
        <w:t>get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URL</w:t>
      </w:r>
    </w:p>
    <w:p w:rsidR="000B4952" w:rsidRDefault="000B4952" w:rsidP="000B4952">
      <w:pPr>
        <w:pStyle w:val="ae"/>
        <w:ind w:left="840"/>
      </w:pPr>
      <w:r>
        <w:t>http://ip:port/ipms/car/</w:t>
      </w:r>
      <w:r>
        <w:rPr>
          <w:rFonts w:hint="eastAsia"/>
        </w:rPr>
        <w:t>find/{id}</w:t>
      </w:r>
    </w:p>
    <w:p w:rsidR="000B4952" w:rsidRPr="00594344" w:rsidRDefault="000B4952" w:rsidP="000B4952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0B4952" w:rsidRDefault="000B4952" w:rsidP="000B4952">
      <w:pPr>
        <w:pStyle w:val="af3"/>
        <w:spacing w:before="156"/>
      </w:pPr>
      <w:r w:rsidRPr="001C3841">
        <w:rPr>
          <w:rFonts w:hint="eastAsia"/>
        </w:rPr>
        <w:t>接口描述</w:t>
      </w:r>
    </w:p>
    <w:p w:rsidR="000B4952" w:rsidRDefault="000B4952" w:rsidP="000B4952">
      <w:pPr>
        <w:pStyle w:val="ae"/>
        <w:ind w:left="840"/>
      </w:pPr>
      <w:r w:rsidRPr="00835914">
        <w:rPr>
          <w:rFonts w:hint="eastAsia"/>
        </w:rPr>
        <w:t>根据</w:t>
      </w:r>
      <w:r>
        <w:rPr>
          <w:rFonts w:hint="eastAsia"/>
        </w:rPr>
        <w:t>ID</w:t>
      </w:r>
      <w:r w:rsidRPr="00835914">
        <w:rPr>
          <w:rFonts w:hint="eastAsia"/>
        </w:rPr>
        <w:t>条件，</w:t>
      </w:r>
      <w:r w:rsidRPr="0090572C">
        <w:rPr>
          <w:rFonts w:hint="eastAsia"/>
        </w:rPr>
        <w:t>查询车辆信息</w:t>
      </w:r>
      <w:r>
        <w:rPr>
          <w:rFonts w:hint="eastAsia"/>
        </w:rPr>
        <w:t>，替换掉</w:t>
      </w:r>
      <w:r>
        <w:rPr>
          <w:rFonts w:hint="eastAsia"/>
        </w:rPr>
        <w:t>{id}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输入参数</w:t>
      </w:r>
    </w:p>
    <w:p w:rsidR="000B4952" w:rsidRDefault="000B4952" w:rsidP="000B4952">
      <w:pPr>
        <w:pStyle w:val="ae"/>
        <w:ind w:left="840"/>
      </w:pP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100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返回结果</w:t>
      </w:r>
    </w:p>
    <w:p w:rsidR="000B4952" w:rsidRDefault="000B4952" w:rsidP="000B4952">
      <w:pPr>
        <w:pStyle w:val="ae"/>
        <w:ind w:left="840"/>
      </w:pPr>
      <w:r>
        <w:t>{</w:t>
      </w:r>
    </w:p>
    <w:p w:rsidR="000B4952" w:rsidRDefault="000B4952" w:rsidP="000B4952">
      <w:pPr>
        <w:pStyle w:val="ae"/>
        <w:ind w:leftChars="600" w:left="1260"/>
      </w:pPr>
      <w:r>
        <w:t>"data":</w:t>
      </w:r>
    </w:p>
    <w:p w:rsidR="000B4952" w:rsidRDefault="000B4952" w:rsidP="000B4952">
      <w:pPr>
        <w:pStyle w:val="ae"/>
        <w:ind w:leftChars="800" w:left="1680"/>
      </w:pPr>
      <w:r>
        <w:t>{</w:t>
      </w:r>
    </w:p>
    <w:p w:rsidR="000B4952" w:rsidRDefault="000B4952" w:rsidP="000B4952">
      <w:pPr>
        <w:pStyle w:val="ae"/>
        <w:ind w:leftChars="800" w:left="1680" w:firstLineChars="50" w:firstLine="105"/>
      </w:pPr>
      <w:r>
        <w:t>"carBrand":"-1",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"carBrandStr":"</w:t>
      </w:r>
      <w:r>
        <w:rPr>
          <w:rFonts w:hint="eastAsia"/>
        </w:rPr>
        <w:t>其它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t>"carCode":"777",</w:t>
      </w:r>
    </w:p>
    <w:p w:rsidR="000B4952" w:rsidRDefault="000B4952" w:rsidP="000B4952">
      <w:pPr>
        <w:pStyle w:val="ae"/>
        <w:ind w:leftChars="900" w:left="1890"/>
      </w:pPr>
      <w:r>
        <w:t>"carColor":"0",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lastRenderedPageBreak/>
        <w:t>"carColorStr":"</w:t>
      </w:r>
      <w:r>
        <w:rPr>
          <w:rFonts w:hint="eastAsia"/>
        </w:rPr>
        <w:t>白色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"carNum":"</w:t>
      </w:r>
      <w:r>
        <w:rPr>
          <w:rFonts w:hint="eastAsia"/>
        </w:rPr>
        <w:t>浙</w:t>
      </w:r>
      <w:r>
        <w:rPr>
          <w:rFonts w:hint="eastAsia"/>
        </w:rPr>
        <w:t>A12345",</w:t>
      </w:r>
    </w:p>
    <w:p w:rsidR="000B4952" w:rsidRDefault="000B4952" w:rsidP="000B4952">
      <w:pPr>
        <w:pStyle w:val="ae"/>
        <w:ind w:leftChars="900" w:left="1890"/>
      </w:pPr>
      <w:r>
        <w:t>"carNumColor":"0",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"carNumColorStr":"</w:t>
      </w:r>
      <w:r>
        <w:rPr>
          <w:rFonts w:hint="eastAsia"/>
        </w:rPr>
        <w:t>蓝色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t>"carStatus":"1",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"carStatusStr":"</w:t>
      </w:r>
      <w:r>
        <w:rPr>
          <w:rFonts w:hint="eastAsia"/>
        </w:rPr>
        <w:t>使用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t>"carType":"1",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"carTypeStr":"</w:t>
      </w:r>
      <w:r>
        <w:rPr>
          <w:rFonts w:hint="eastAsia"/>
        </w:rPr>
        <w:t>小型汽车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t>"createTime":"2016-09-27 09:59:31",</w:t>
      </w:r>
    </w:p>
    <w:p w:rsidR="000B4952" w:rsidRDefault="000B4952" w:rsidP="000B4952">
      <w:pPr>
        <w:pStyle w:val="ae"/>
        <w:ind w:leftChars="900" w:left="1890"/>
      </w:pPr>
      <w:r>
        <w:t>"createUser":1,</w:t>
      </w:r>
    </w:p>
    <w:p w:rsidR="000B4952" w:rsidRDefault="000B4952" w:rsidP="000B4952">
      <w:pPr>
        <w:pStyle w:val="ae"/>
        <w:ind w:leftChars="900" w:left="1890"/>
      </w:pPr>
      <w:r>
        <w:t>"id":3,</w:t>
      </w:r>
    </w:p>
    <w:p w:rsidR="000B4952" w:rsidRDefault="000B4952" w:rsidP="000B4952">
      <w:pPr>
        <w:pStyle w:val="ae"/>
        <w:ind w:leftChars="900" w:left="1890"/>
      </w:pPr>
      <w:r>
        <w:t>"listType":0,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"listTypeStr":"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"memo":"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t>"owner":"aa",</w:t>
      </w:r>
    </w:p>
    <w:p w:rsidR="000B4952" w:rsidRDefault="000B4952" w:rsidP="000B4952">
      <w:pPr>
        <w:pStyle w:val="ae"/>
        <w:ind w:leftChars="900" w:left="1890"/>
      </w:pPr>
      <w:r>
        <w:t>"ownerId":5,</w:t>
      </w:r>
    </w:p>
    <w:p w:rsidR="000B4952" w:rsidRDefault="000B4952" w:rsidP="000B4952">
      <w:pPr>
        <w:pStyle w:val="ae"/>
        <w:ind w:leftChars="900" w:left="1890"/>
      </w:pPr>
      <w:r>
        <w:t>"parkType":1,</w:t>
      </w:r>
    </w:p>
    <w:p w:rsidR="000B4952" w:rsidRDefault="000B4952" w:rsidP="000B4952">
      <w:pPr>
        <w:pStyle w:val="ae"/>
        <w:ind w:leftChars="900" w:left="1890"/>
      </w:pPr>
      <w:r>
        <w:rPr>
          <w:rFonts w:hint="eastAsia"/>
        </w:rPr>
        <w:t>"parkTypeStr":"</w:t>
      </w:r>
      <w:r>
        <w:rPr>
          <w:rFonts w:hint="eastAsia"/>
        </w:rPr>
        <w:t>普通车</w:t>
      </w:r>
      <w:r>
        <w:rPr>
          <w:rFonts w:hint="eastAsia"/>
        </w:rPr>
        <w:t>",</w:t>
      </w:r>
    </w:p>
    <w:p w:rsidR="000B4952" w:rsidRDefault="000B4952" w:rsidP="000B4952">
      <w:pPr>
        <w:pStyle w:val="ae"/>
        <w:ind w:leftChars="900" w:left="1890"/>
      </w:pPr>
      <w:r>
        <w:t>"parkinglotCode":""</w:t>
      </w:r>
    </w:p>
    <w:p w:rsidR="000B4952" w:rsidRDefault="000B4952" w:rsidP="000B4952">
      <w:pPr>
        <w:pStyle w:val="ae"/>
        <w:ind w:leftChars="900" w:left="1890"/>
      </w:pPr>
      <w:r>
        <w:t>}</w:t>
      </w:r>
    </w:p>
    <w:p w:rsidR="000B4952" w:rsidRDefault="000B4952" w:rsidP="000B4952">
      <w:pPr>
        <w:pStyle w:val="ae"/>
        <w:ind w:leftChars="600" w:left="1260"/>
      </w:pPr>
      <w:r>
        <w:t>"errMsg":"success"</w:t>
      </w:r>
    </w:p>
    <w:p w:rsidR="000B4952" w:rsidRDefault="000B4952" w:rsidP="000B4952">
      <w:pPr>
        <w:pStyle w:val="ae"/>
        <w:ind w:leftChars="600" w:left="1260"/>
      </w:pPr>
      <w:r>
        <w:t>"success":true</w:t>
      </w:r>
    </w:p>
    <w:p w:rsidR="000B4952" w:rsidRDefault="000B4952" w:rsidP="000B4952">
      <w:pPr>
        <w:pStyle w:val="ae"/>
        <w:ind w:left="840"/>
      </w:pPr>
      <w:r>
        <w:t>}</w:t>
      </w:r>
    </w:p>
    <w:p w:rsidR="000B4952" w:rsidRPr="001C3841" w:rsidRDefault="000B4952" w:rsidP="000B4952">
      <w:pPr>
        <w:pStyle w:val="af3"/>
        <w:spacing w:before="156"/>
      </w:pPr>
      <w:r w:rsidRPr="001C3841">
        <w:rPr>
          <w:rFonts w:hint="eastAsia"/>
        </w:rPr>
        <w:t>参数说明</w:t>
      </w:r>
    </w:p>
    <w:p w:rsidR="000B4952" w:rsidRDefault="000B4952" w:rsidP="000B4952">
      <w:pPr>
        <w:pStyle w:val="ae"/>
        <w:ind w:left="840"/>
      </w:pPr>
      <w:r>
        <w:t>{</w:t>
      </w:r>
    </w:p>
    <w:p w:rsidR="00E0362B" w:rsidRDefault="00E0362B" w:rsidP="00E0362B">
      <w:pPr>
        <w:pStyle w:val="ae"/>
        <w:ind w:leftChars="600" w:left="1260"/>
      </w:pPr>
      <w:r>
        <w:t>"data":</w:t>
      </w:r>
    </w:p>
    <w:p w:rsidR="00E0362B" w:rsidRDefault="00E0362B" w:rsidP="00E0362B">
      <w:pPr>
        <w:pStyle w:val="ae"/>
        <w:ind w:leftChars="900" w:left="1890"/>
      </w:pPr>
      <w:r>
        <w:t>{"carBrand":"</w:t>
      </w:r>
      <w:r>
        <w:rPr>
          <w:rFonts w:hint="eastAsia"/>
        </w:rPr>
        <w:t>车辆品牌编号</w:t>
      </w:r>
      <w:r>
        <w:t>",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"carBrandStr":"</w:t>
      </w:r>
      <w:r>
        <w:rPr>
          <w:rFonts w:hint="eastAsia"/>
        </w:rPr>
        <w:t>车辆品牌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"carCode":"</w:t>
      </w:r>
      <w:r>
        <w:rPr>
          <w:rFonts w:hint="eastAsia"/>
        </w:rPr>
        <w:t>车辆编号</w:t>
      </w:r>
      <w:r>
        <w:t>",</w:t>
      </w:r>
    </w:p>
    <w:p w:rsidR="00E0362B" w:rsidRDefault="00E0362B" w:rsidP="00E0362B">
      <w:pPr>
        <w:pStyle w:val="ae"/>
        <w:ind w:leftChars="1000" w:left="2100"/>
      </w:pPr>
      <w:r>
        <w:t>"carColor":"</w:t>
      </w:r>
      <w:r>
        <w:rPr>
          <w:rFonts w:hint="eastAsia"/>
        </w:rPr>
        <w:t>车辆颜色编号</w:t>
      </w:r>
      <w:r>
        <w:t>",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"carColorStr":"</w:t>
      </w:r>
      <w:r>
        <w:rPr>
          <w:rFonts w:hint="eastAsia"/>
        </w:rPr>
        <w:t>车辆颜色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"carNum":"</w:t>
      </w:r>
      <w:r>
        <w:rPr>
          <w:rFonts w:hint="eastAsia"/>
        </w:rPr>
        <w:t>车牌号码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"carNumColor":"</w:t>
      </w:r>
      <w:r>
        <w:rPr>
          <w:rFonts w:hint="eastAsia"/>
        </w:rPr>
        <w:t>车牌颜色编号</w:t>
      </w:r>
      <w:r>
        <w:t>",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"carNumColorStr":"</w:t>
      </w:r>
      <w:r>
        <w:rPr>
          <w:rFonts w:hint="eastAsia"/>
        </w:rPr>
        <w:t>车牌颜色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"carStatus":</w:t>
      </w:r>
      <w:r>
        <w:rPr>
          <w:rFonts w:hint="eastAsia"/>
        </w:rPr>
        <w:t>车辆状态编号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0-</w:t>
      </w:r>
      <w:r>
        <w:rPr>
          <w:rFonts w:hint="eastAsia"/>
        </w:rPr>
        <w:t>未使用，</w:t>
      </w:r>
      <w:r>
        <w:rPr>
          <w:rFonts w:hint="eastAsia"/>
        </w:rPr>
        <w:t>1-</w:t>
      </w:r>
      <w:r>
        <w:rPr>
          <w:rFonts w:hint="eastAsia"/>
        </w:rPr>
        <w:t>使用）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"carStatusStr":"</w:t>
      </w:r>
      <w:r>
        <w:rPr>
          <w:rFonts w:hint="eastAsia"/>
        </w:rPr>
        <w:t>车辆状态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"carType":</w:t>
      </w:r>
      <w:r>
        <w:rPr>
          <w:rFonts w:hint="eastAsia"/>
        </w:rPr>
        <w:t>汽车类型编号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"carTypeStr":"</w:t>
      </w:r>
      <w:r>
        <w:rPr>
          <w:rFonts w:hint="eastAsia"/>
        </w:rPr>
        <w:t>汽车类型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"createTime":"</w:t>
      </w:r>
      <w:r>
        <w:rPr>
          <w:rFonts w:hint="eastAsia"/>
        </w:rPr>
        <w:t>创建时间</w:t>
      </w:r>
      <w:r>
        <w:t>",</w:t>
      </w:r>
    </w:p>
    <w:p w:rsidR="00E0362B" w:rsidRDefault="00E0362B" w:rsidP="00E0362B">
      <w:pPr>
        <w:pStyle w:val="ae"/>
        <w:ind w:leftChars="1000" w:left="2100"/>
      </w:pPr>
      <w:r>
        <w:lastRenderedPageBreak/>
        <w:t>"createUser":</w:t>
      </w:r>
      <w:r>
        <w:rPr>
          <w:rFonts w:hint="eastAsia"/>
        </w:rPr>
        <w:t>创建用户</w:t>
      </w:r>
      <w:r>
        <w:rPr>
          <w:rFonts w:hint="eastAsia"/>
        </w:rPr>
        <w:t>id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t>"id":</w:t>
      </w:r>
      <w:r>
        <w:rPr>
          <w:rFonts w:hint="eastAsia"/>
        </w:rPr>
        <w:t>数据库车辆</w:t>
      </w:r>
      <w:r>
        <w:rPr>
          <w:rFonts w:hint="eastAsia"/>
        </w:rPr>
        <w:t>id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t>"listType":</w:t>
      </w:r>
      <w:r>
        <w:rPr>
          <w:rFonts w:hint="eastAsia"/>
        </w:rPr>
        <w:t>黑白名单编号</w:t>
      </w:r>
      <w:r>
        <w:rPr>
          <w:rFonts w:hint="eastAsia"/>
        </w:rPr>
        <w:t xml:space="preserve"> </w:t>
      </w:r>
      <w:r w:rsidRPr="00B11DE9">
        <w:rPr>
          <w:rFonts w:hint="eastAsia"/>
        </w:rPr>
        <w:t>0</w:t>
      </w:r>
      <w:r w:rsidRPr="00B11DE9">
        <w:rPr>
          <w:rFonts w:hint="eastAsia"/>
        </w:rPr>
        <w:t>正常，</w:t>
      </w:r>
      <w:r w:rsidRPr="00B11DE9">
        <w:rPr>
          <w:rFonts w:hint="eastAsia"/>
        </w:rPr>
        <w:t>1</w:t>
      </w:r>
      <w:r w:rsidRPr="00B11DE9">
        <w:rPr>
          <w:rFonts w:hint="eastAsia"/>
        </w:rPr>
        <w:t>白名单，</w:t>
      </w:r>
      <w:r w:rsidRPr="00B11DE9">
        <w:rPr>
          <w:rFonts w:hint="eastAsia"/>
        </w:rPr>
        <w:t>2</w:t>
      </w:r>
      <w:r w:rsidRPr="00B11DE9">
        <w:rPr>
          <w:rFonts w:hint="eastAsia"/>
        </w:rPr>
        <w:t>黑名单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"listTypeStr":"</w:t>
      </w:r>
      <w:r>
        <w:rPr>
          <w:rFonts w:hint="eastAsia"/>
        </w:rPr>
        <w:t>黑白名单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"memo":"</w:t>
      </w:r>
      <w:r>
        <w:rPr>
          <w:rFonts w:hint="eastAsia"/>
        </w:rPr>
        <w:t>备注信息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"owner":"</w:t>
      </w:r>
      <w:r>
        <w:rPr>
          <w:rFonts w:hint="eastAsia"/>
        </w:rPr>
        <w:t>车主姓名</w:t>
      </w:r>
      <w:r>
        <w:t>",</w:t>
      </w:r>
    </w:p>
    <w:p w:rsidR="00E0362B" w:rsidRDefault="00E0362B" w:rsidP="00E0362B">
      <w:pPr>
        <w:pStyle w:val="ae"/>
        <w:ind w:leftChars="1000" w:left="2100"/>
      </w:pPr>
      <w:r>
        <w:t>"ownerId":</w:t>
      </w:r>
      <w:r>
        <w:rPr>
          <w:rFonts w:hint="eastAsia"/>
        </w:rPr>
        <w:t>车主</w:t>
      </w:r>
      <w:r>
        <w:rPr>
          <w:rFonts w:hint="eastAsia"/>
        </w:rPr>
        <w:t>id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t>"parkType":</w:t>
      </w:r>
      <w:r>
        <w:rPr>
          <w:rFonts w:hint="eastAsia"/>
        </w:rPr>
        <w:t>停车类型编号</w:t>
      </w:r>
      <w:r>
        <w:t>,</w:t>
      </w:r>
    </w:p>
    <w:p w:rsidR="00E0362B" w:rsidRDefault="00E0362B" w:rsidP="00E0362B">
      <w:pPr>
        <w:pStyle w:val="ae"/>
        <w:ind w:leftChars="1000" w:left="2100"/>
      </w:pPr>
      <w:r>
        <w:rPr>
          <w:rFonts w:hint="eastAsia"/>
        </w:rPr>
        <w:t>"parkTypeStr":"</w:t>
      </w:r>
      <w:r>
        <w:rPr>
          <w:rFonts w:hint="eastAsia"/>
        </w:rPr>
        <w:t>停车类型</w:t>
      </w:r>
      <w:r>
        <w:rPr>
          <w:rFonts w:hint="eastAsia"/>
        </w:rPr>
        <w:t>",</w:t>
      </w:r>
    </w:p>
    <w:p w:rsidR="00E0362B" w:rsidRDefault="00E0362B" w:rsidP="00E0362B">
      <w:pPr>
        <w:pStyle w:val="ae"/>
        <w:ind w:leftChars="1000" w:left="2100"/>
      </w:pPr>
      <w:r>
        <w:t>"parkinglotCode":"</w:t>
      </w:r>
      <w:r>
        <w:rPr>
          <w:rFonts w:hint="eastAsia"/>
        </w:rPr>
        <w:t>所属车场编号</w:t>
      </w:r>
      <w:r>
        <w:t>"</w:t>
      </w:r>
    </w:p>
    <w:p w:rsidR="00E0362B" w:rsidRPr="00B11DE9" w:rsidRDefault="00E0362B" w:rsidP="00E0362B">
      <w:pPr>
        <w:pStyle w:val="ae"/>
        <w:ind w:leftChars="1000" w:left="2100"/>
      </w:pPr>
      <w:r>
        <w:t>updateTime: "</w:t>
      </w:r>
      <w:r>
        <w:rPr>
          <w:rFonts w:hint="eastAsia"/>
        </w:rPr>
        <w:t>更新时间</w:t>
      </w:r>
      <w:r w:rsidRPr="00B11DE9">
        <w:t>"</w:t>
      </w:r>
    </w:p>
    <w:p w:rsidR="00E0362B" w:rsidRDefault="00E0362B" w:rsidP="00E0362B">
      <w:pPr>
        <w:pStyle w:val="ae"/>
        <w:ind w:leftChars="1000" w:left="2100"/>
      </w:pPr>
      <w:r>
        <w:t>updateUser: 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E0362B" w:rsidRDefault="00E0362B" w:rsidP="00E0362B">
      <w:pPr>
        <w:pStyle w:val="ae"/>
        <w:ind w:leftChars="800" w:left="1680" w:firstLine="420"/>
      </w:pPr>
      <w:r>
        <w:t>}</w:t>
      </w:r>
    </w:p>
    <w:p w:rsidR="00E0362B" w:rsidRDefault="00E0362B" w:rsidP="00E0362B">
      <w:pPr>
        <w:pStyle w:val="ae"/>
        <w:ind w:leftChars="600" w:left="1260"/>
      </w:pPr>
      <w:r>
        <w:t>"errMsg":"success"</w:t>
      </w:r>
    </w:p>
    <w:p w:rsidR="00E0362B" w:rsidRDefault="00E0362B" w:rsidP="00E0362B">
      <w:pPr>
        <w:pStyle w:val="ae"/>
        <w:ind w:leftChars="600" w:left="1260"/>
      </w:pPr>
      <w:r>
        <w:t>"success":true</w:t>
      </w:r>
    </w:p>
    <w:p w:rsidR="000B4952" w:rsidRDefault="000B4952" w:rsidP="000B4952">
      <w:pPr>
        <w:pStyle w:val="ae"/>
        <w:ind w:left="840"/>
      </w:pPr>
      <w:r>
        <w:t>}</w:t>
      </w:r>
    </w:p>
    <w:p w:rsidR="001C3841" w:rsidRDefault="001C3841" w:rsidP="001C3841">
      <w:pPr>
        <w:pStyle w:val="ae"/>
        <w:ind w:left="840"/>
      </w:pPr>
    </w:p>
    <w:p w:rsidR="00AC3C8C" w:rsidRDefault="00E56638" w:rsidP="00E56638">
      <w:pPr>
        <w:pStyle w:val="2"/>
        <w:spacing w:before="624" w:after="312"/>
      </w:pPr>
      <w:bookmarkStart w:id="22" w:name="_Toc520384661"/>
      <w:r>
        <w:rPr>
          <w:rFonts w:hint="eastAsia"/>
        </w:rPr>
        <w:t>停车预约</w:t>
      </w:r>
      <w:bookmarkEnd w:id="22"/>
    </w:p>
    <w:p w:rsidR="00E56638" w:rsidRPr="00E56638" w:rsidRDefault="00E56638" w:rsidP="00E56638">
      <w:pPr>
        <w:pStyle w:val="3"/>
        <w:spacing w:before="312" w:after="156"/>
      </w:pPr>
      <w:bookmarkStart w:id="23" w:name="_Toc520384662"/>
      <w:r w:rsidRPr="00E56638">
        <w:rPr>
          <w:rFonts w:hint="eastAsia"/>
        </w:rPr>
        <w:t>增加</w:t>
      </w:r>
      <w:bookmarkEnd w:id="23"/>
    </w:p>
    <w:p w:rsidR="00E56638" w:rsidRDefault="00E56638" w:rsidP="00E56638">
      <w:pPr>
        <w:pStyle w:val="af3"/>
        <w:spacing w:before="156"/>
      </w:pPr>
      <w:r>
        <w:rPr>
          <w:rFonts w:hint="eastAsia"/>
        </w:rPr>
        <w:t>接口名称</w:t>
      </w:r>
    </w:p>
    <w:p w:rsidR="00E56638" w:rsidRDefault="00E56638" w:rsidP="00E56638">
      <w:pPr>
        <w:pStyle w:val="ae"/>
        <w:ind w:left="840"/>
      </w:pPr>
      <w:r>
        <w:rPr>
          <w:rFonts w:hint="eastAsia"/>
        </w:rPr>
        <w:t>停车预约</w:t>
      </w:r>
    </w:p>
    <w:p w:rsidR="00E56638" w:rsidRPr="00E56638" w:rsidRDefault="00E56638" w:rsidP="00E56638">
      <w:pPr>
        <w:pStyle w:val="af3"/>
        <w:spacing w:before="156"/>
      </w:pPr>
      <w:r w:rsidRPr="00E56638">
        <w:rPr>
          <w:rFonts w:hint="eastAsia"/>
        </w:rPr>
        <w:t>请求类型</w:t>
      </w:r>
    </w:p>
    <w:p w:rsidR="00E56638" w:rsidRDefault="00E56638" w:rsidP="00E56638">
      <w:pPr>
        <w:pStyle w:val="ae"/>
        <w:ind w:left="840"/>
      </w:pPr>
      <w:r>
        <w:rPr>
          <w:rFonts w:hint="eastAsia"/>
        </w:rPr>
        <w:t>post</w:t>
      </w:r>
    </w:p>
    <w:p w:rsidR="00E56638" w:rsidRPr="00E56638" w:rsidRDefault="00E56638" w:rsidP="00E56638">
      <w:pPr>
        <w:pStyle w:val="af3"/>
        <w:spacing w:before="156"/>
      </w:pPr>
      <w:r w:rsidRPr="00E56638">
        <w:rPr>
          <w:rFonts w:hint="eastAsia"/>
        </w:rPr>
        <w:t>URL</w:t>
      </w:r>
    </w:p>
    <w:p w:rsidR="00E56638" w:rsidRDefault="00E56638" w:rsidP="00E56638">
      <w:pPr>
        <w:pStyle w:val="ae"/>
        <w:ind w:left="840"/>
        <w:rPr>
          <w:rStyle w:val="afa"/>
        </w:rPr>
      </w:pPr>
      <w:r w:rsidRPr="007D2916">
        <w:rPr>
          <w:rStyle w:val="afa"/>
        </w:rPr>
        <w:t xml:space="preserve">http:// </w:t>
      </w:r>
      <w:r w:rsidRPr="00545AC9">
        <w:rPr>
          <w:rStyle w:val="afa"/>
        </w:rPr>
        <w:t>ip:port</w:t>
      </w:r>
      <w:r w:rsidRPr="007D2916">
        <w:rPr>
          <w:rStyle w:val="afa"/>
        </w:rPr>
        <w:t xml:space="preserve"> /ipms/carReservation/add</w:t>
      </w:r>
    </w:p>
    <w:p w:rsidR="00E738CC" w:rsidRPr="003A3DCC" w:rsidRDefault="00E738CC" w:rsidP="00E56638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E56638" w:rsidRPr="00E56638" w:rsidRDefault="00E56638" w:rsidP="00E56638">
      <w:pPr>
        <w:pStyle w:val="af3"/>
        <w:spacing w:before="156"/>
      </w:pPr>
      <w:r w:rsidRPr="00E56638">
        <w:rPr>
          <w:rFonts w:hint="eastAsia"/>
        </w:rPr>
        <w:t>接口描述</w:t>
      </w:r>
    </w:p>
    <w:p w:rsidR="00E56638" w:rsidRDefault="00E56638" w:rsidP="00E56638">
      <w:pPr>
        <w:pStyle w:val="ae"/>
        <w:ind w:left="840"/>
      </w:pPr>
      <w:r w:rsidRPr="00E132E0">
        <w:rPr>
          <w:rFonts w:hint="eastAsia"/>
        </w:rPr>
        <w:t>根据车牌，预约停车</w:t>
      </w:r>
      <w:r>
        <w:rPr>
          <w:rFonts w:hint="eastAsia"/>
        </w:rPr>
        <w:t>.</w:t>
      </w:r>
      <w:r>
        <w:rPr>
          <w:rFonts w:hint="eastAsia"/>
        </w:rPr>
        <w:t>停车场默认不支持预约，必须启用预约功能，启用方式：车场配置</w:t>
      </w:r>
      <w:r>
        <w:rPr>
          <w:rFonts w:hint="eastAsia"/>
        </w:rPr>
        <w:t>-&gt;</w:t>
      </w:r>
      <w:r>
        <w:rPr>
          <w:rFonts w:hint="eastAsia"/>
        </w:rPr>
        <w:t>停车场配置</w:t>
      </w:r>
      <w:r>
        <w:rPr>
          <w:rFonts w:hint="eastAsia"/>
        </w:rPr>
        <w:t>-&gt;</w:t>
      </w:r>
      <w:r>
        <w:rPr>
          <w:rFonts w:hint="eastAsia"/>
        </w:rPr>
        <w:t>扩展配置，</w:t>
      </w:r>
      <w:r>
        <w:rPr>
          <w:rFonts w:hint="eastAsia"/>
        </w:rPr>
        <w:t xml:space="preserve"> </w:t>
      </w:r>
      <w:r>
        <w:rPr>
          <w:rFonts w:hint="eastAsia"/>
        </w:rPr>
        <w:t>勾选“支持车位预定”。</w:t>
      </w:r>
    </w:p>
    <w:p w:rsidR="00E56638" w:rsidRPr="00E56638" w:rsidRDefault="00E56638" w:rsidP="00E56638">
      <w:pPr>
        <w:pStyle w:val="af3"/>
        <w:spacing w:before="156"/>
      </w:pPr>
      <w:r w:rsidRPr="00E56638">
        <w:rPr>
          <w:rFonts w:hint="eastAsia"/>
        </w:rPr>
        <w:t>输入参数</w:t>
      </w:r>
    </w:p>
    <w:p w:rsidR="00E56638" w:rsidRDefault="00E56638" w:rsidP="00E56638">
      <w:pPr>
        <w:pStyle w:val="ae"/>
        <w:ind w:left="840"/>
      </w:pPr>
      <w:r>
        <w:t>{</w:t>
      </w:r>
    </w:p>
    <w:p w:rsidR="00E56638" w:rsidRDefault="00E56638" w:rsidP="00E56638">
      <w:pPr>
        <w:pStyle w:val="ae"/>
        <w:ind w:leftChars="600" w:left="1260"/>
      </w:pPr>
      <w:r>
        <w:rPr>
          <w:rFonts w:hint="eastAsia"/>
        </w:rPr>
        <w:t xml:space="preserve">"id": 1, </w:t>
      </w:r>
    </w:p>
    <w:p w:rsidR="00E56638" w:rsidRDefault="00E56638" w:rsidP="00E56638">
      <w:pPr>
        <w:pStyle w:val="ae"/>
        <w:ind w:leftChars="600" w:left="1260"/>
      </w:pPr>
      <w:r>
        <w:rPr>
          <w:rFonts w:hint="eastAsia"/>
        </w:rPr>
        <w:t>"carNum":"</w:t>
      </w:r>
      <w:r>
        <w:rPr>
          <w:rFonts w:hint="eastAsia"/>
        </w:rPr>
        <w:t>浙</w:t>
      </w:r>
      <w:r>
        <w:rPr>
          <w:rFonts w:hint="eastAsia"/>
        </w:rPr>
        <w:t>A12345",</w:t>
      </w:r>
    </w:p>
    <w:p w:rsidR="00E56638" w:rsidRDefault="00E56638" w:rsidP="00E56638">
      <w:pPr>
        <w:pStyle w:val="ae"/>
        <w:ind w:leftChars="600" w:left="1260"/>
      </w:pPr>
      <w:r>
        <w:t>"serialNumber":"1234",</w:t>
      </w:r>
    </w:p>
    <w:p w:rsidR="00E56638" w:rsidRDefault="00E56638" w:rsidP="00E56638">
      <w:pPr>
        <w:pStyle w:val="ae"/>
        <w:ind w:leftChars="600" w:left="1260"/>
      </w:pPr>
      <w:r>
        <w:t>"</w:t>
      </w:r>
      <w:r w:rsidRPr="00A81D41">
        <w:t>parkingLotCode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>,</w:t>
      </w:r>
    </w:p>
    <w:p w:rsidR="00E56638" w:rsidRDefault="00E56638" w:rsidP="00E56638">
      <w:pPr>
        <w:pStyle w:val="ae"/>
        <w:ind w:leftChars="600" w:left="1260"/>
      </w:pPr>
      <w:r>
        <w:rPr>
          <w:rFonts w:hint="eastAsia"/>
        </w:rPr>
        <w:lastRenderedPageBreak/>
        <w:t>"consumerName":"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E56638" w:rsidRDefault="00E56638" w:rsidP="00E56638">
      <w:pPr>
        <w:pStyle w:val="ae"/>
        <w:ind w:leftChars="600" w:left="1260"/>
      </w:pPr>
      <w:r>
        <w:t>"telNumber":"18969963272",</w:t>
      </w:r>
    </w:p>
    <w:p w:rsidR="00E0362B" w:rsidRDefault="00E0362B" w:rsidP="00E0362B">
      <w:pPr>
        <w:pStyle w:val="ae"/>
        <w:ind w:leftChars="600" w:left="1260"/>
      </w:pPr>
      <w:r w:rsidRPr="00E0362B">
        <w:t>sluiceChns: "1000005$14$0$0,1000007$14$0$0,1000009$14$0$0,1000011$14$0$0,1000016$14$0$0,1000018$14$0$0,1000028$14$0$0,1000030$14$0$0"</w:t>
      </w:r>
      <w:r>
        <w:rPr>
          <w:rFonts w:hint="eastAsia"/>
        </w:rPr>
        <w:t>,</w:t>
      </w:r>
    </w:p>
    <w:p w:rsidR="00E56638" w:rsidRDefault="00E56638" w:rsidP="00E56638">
      <w:pPr>
        <w:pStyle w:val="ae"/>
        <w:ind w:leftChars="600" w:left="1260"/>
      </w:pPr>
      <w:r>
        <w:t>"enterModel":1,</w:t>
      </w:r>
    </w:p>
    <w:p w:rsidR="00E56638" w:rsidRDefault="00E56638" w:rsidP="00E0362B">
      <w:pPr>
        <w:pStyle w:val="ae"/>
        <w:tabs>
          <w:tab w:val="left" w:pos="2948"/>
        </w:tabs>
        <w:ind w:leftChars="600" w:left="1260"/>
      </w:pPr>
      <w:r>
        <w:t>"exitModel":1,</w:t>
      </w:r>
      <w:r w:rsidR="00E0362B">
        <w:tab/>
      </w:r>
    </w:p>
    <w:p w:rsidR="00E56638" w:rsidRDefault="00E56638" w:rsidP="00E56638">
      <w:pPr>
        <w:pStyle w:val="ae"/>
        <w:ind w:leftChars="600" w:left="1260"/>
      </w:pPr>
      <w:r>
        <w:t>"startTimeStr":"2017-05-10 10:00:00",</w:t>
      </w:r>
    </w:p>
    <w:p w:rsidR="00E56638" w:rsidRDefault="00E56638" w:rsidP="00E56638">
      <w:pPr>
        <w:pStyle w:val="ae"/>
        <w:ind w:leftChars="600" w:left="1260"/>
      </w:pPr>
      <w:r>
        <w:t>"endTimeStr":"2017-05-10 20:00:00"</w:t>
      </w:r>
    </w:p>
    <w:p w:rsidR="00E56638" w:rsidRDefault="00E56638" w:rsidP="00E56638">
      <w:pPr>
        <w:pStyle w:val="ae"/>
        <w:ind w:left="840"/>
      </w:pPr>
      <w:r>
        <w:t>}</w:t>
      </w:r>
    </w:p>
    <w:p w:rsidR="00E56638" w:rsidRPr="00E56638" w:rsidRDefault="00E56638" w:rsidP="00E56638">
      <w:pPr>
        <w:pStyle w:val="af3"/>
        <w:spacing w:before="156"/>
      </w:pPr>
      <w:r w:rsidRPr="00E56638">
        <w:rPr>
          <w:rFonts w:hint="eastAsia"/>
        </w:rPr>
        <w:t>返回结果</w:t>
      </w:r>
    </w:p>
    <w:p w:rsidR="00E56638" w:rsidRDefault="00E56638" w:rsidP="00E56638">
      <w:pPr>
        <w:pStyle w:val="ae"/>
        <w:ind w:left="840"/>
      </w:pPr>
      <w:r>
        <w:t>{</w:t>
      </w:r>
    </w:p>
    <w:p w:rsidR="00E56638" w:rsidRDefault="00E56638" w:rsidP="00E56638">
      <w:pPr>
        <w:pStyle w:val="ae"/>
        <w:ind w:leftChars="600" w:left="1260"/>
      </w:pPr>
      <w:r>
        <w:t>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 //ID  </w:t>
      </w:r>
      <w:r>
        <w:rPr>
          <w:rFonts w:hint="eastAsia"/>
        </w:rPr>
        <w:t>数据库</w:t>
      </w:r>
      <w:r>
        <w:rPr>
          <w:rFonts w:hint="eastAsia"/>
        </w:rPr>
        <w:t>id</w:t>
      </w:r>
    </w:p>
    <w:p w:rsidR="00E56638" w:rsidRDefault="00E56638" w:rsidP="00E56638">
      <w:pPr>
        <w:pStyle w:val="ae"/>
        <w:ind w:leftChars="600" w:left="1260"/>
      </w:pPr>
      <w:r>
        <w:t>"errMsg": "success",</w:t>
      </w:r>
    </w:p>
    <w:p w:rsidR="00E56638" w:rsidRDefault="00E56638" w:rsidP="00E56638">
      <w:pPr>
        <w:pStyle w:val="ae"/>
        <w:ind w:leftChars="600" w:left="1260"/>
      </w:pPr>
      <w:r>
        <w:t>"success": true</w:t>
      </w:r>
    </w:p>
    <w:p w:rsidR="00E56638" w:rsidRDefault="00E56638" w:rsidP="00E56638">
      <w:pPr>
        <w:pStyle w:val="ae"/>
        <w:ind w:left="840"/>
      </w:pPr>
      <w:r>
        <w:t>}</w:t>
      </w:r>
    </w:p>
    <w:p w:rsidR="00E56638" w:rsidRDefault="00E56638" w:rsidP="00E56638">
      <w:pPr>
        <w:pStyle w:val="af3"/>
        <w:spacing w:before="156"/>
      </w:pPr>
      <w:r w:rsidRPr="00E56638">
        <w:rPr>
          <w:rFonts w:hint="eastAsia"/>
        </w:rPr>
        <w:t>参数说明</w:t>
      </w:r>
    </w:p>
    <w:tbl>
      <w:tblPr>
        <w:tblStyle w:val="af9"/>
        <w:tblW w:w="8284" w:type="dxa"/>
        <w:tblInd w:w="959" w:type="dxa"/>
        <w:tblLook w:val="04A0" w:firstRow="1" w:lastRow="0" w:firstColumn="1" w:lastColumn="0" w:noHBand="0" w:noVBand="1"/>
      </w:tblPr>
      <w:tblGrid>
        <w:gridCol w:w="1773"/>
        <w:gridCol w:w="1321"/>
        <w:gridCol w:w="1301"/>
        <w:gridCol w:w="1236"/>
        <w:gridCol w:w="2653"/>
      </w:tblGrid>
      <w:tr w:rsidR="00CD0E5C" w:rsidRPr="00D50237" w:rsidTr="00CD0E5C">
        <w:trPr>
          <w:tblHeader/>
        </w:trPr>
        <w:tc>
          <w:tcPr>
            <w:tcW w:w="1773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3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CD0E5C" w:rsidRPr="000A56CB" w:rsidRDefault="00CD0E5C" w:rsidP="00CD0E5C">
            <w:pPr>
              <w:pStyle w:val="afe"/>
            </w:pPr>
            <w:r>
              <w:rPr>
                <w:rFonts w:hint="eastAsia"/>
              </w:rPr>
              <w:t>数据库</w:t>
            </w:r>
            <w:r w:rsidRPr="000A56CB">
              <w:rPr>
                <w:rFonts w:hint="eastAsia"/>
              </w:rPr>
              <w:t>ID</w:t>
            </w:r>
          </w:p>
        </w:tc>
        <w:tc>
          <w:tcPr>
            <w:tcW w:w="1301" w:type="dxa"/>
          </w:tcPr>
          <w:p w:rsidR="00CD0E5C" w:rsidRPr="000A56CB" w:rsidRDefault="00CD0E5C" w:rsidP="00CD0E5C">
            <w:pPr>
              <w:pStyle w:val="afe"/>
            </w:pPr>
            <w:r w:rsidRPr="000A56CB">
              <w:t>bigint</w:t>
            </w:r>
          </w:p>
        </w:tc>
        <w:tc>
          <w:tcPr>
            <w:tcW w:w="1236" w:type="dxa"/>
          </w:tcPr>
          <w:p w:rsidR="00CD0E5C" w:rsidRPr="000A56CB" w:rsidRDefault="00CD0E5C" w:rsidP="00CD0E5C">
            <w:pPr>
              <w:pStyle w:val="afe"/>
            </w:pPr>
            <w:r w:rsidRPr="000A56CB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CD0E5C" w:rsidRPr="000A56CB" w:rsidRDefault="00CD0E5C" w:rsidP="00CD0E5C">
            <w:pPr>
              <w:pStyle w:val="afe"/>
            </w:pPr>
            <w:r>
              <w:rPr>
                <w:rFonts w:hint="eastAsia"/>
              </w:rPr>
              <w:t>可不传，</w:t>
            </w:r>
            <w:r w:rsidRPr="000A56CB">
              <w:rPr>
                <w:rFonts w:hint="eastAsia"/>
              </w:rPr>
              <w:t>如果不传，则自动生成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rPr>
                <w:rFonts w:hint="eastAsia"/>
              </w:rPr>
              <w:t>carNum</w:t>
            </w:r>
          </w:p>
        </w:tc>
        <w:tc>
          <w:tcPr>
            <w:tcW w:w="1321" w:type="dxa"/>
          </w:tcPr>
          <w:p w:rsidR="00CD0E5C" w:rsidRPr="002125B7" w:rsidRDefault="00CD0E5C" w:rsidP="00CD0E5C">
            <w:pPr>
              <w:pStyle w:val="afe"/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1301" w:type="dxa"/>
          </w:tcPr>
          <w:p w:rsidR="00CD0E5C" w:rsidRPr="000C3EDE" w:rsidRDefault="00CD0E5C" w:rsidP="00CD0E5C">
            <w:pPr>
              <w:pStyle w:val="afe"/>
            </w:pPr>
            <w:r w:rsidRPr="00C51729">
              <w:t>varchar(50)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CD0E5C" w:rsidRDefault="00CD0E5C" w:rsidP="00CD0E5C">
            <w:pPr>
              <w:pStyle w:val="afe"/>
            </w:pP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parkingLotCode</w:t>
            </w:r>
          </w:p>
        </w:tc>
        <w:tc>
          <w:tcPr>
            <w:tcW w:w="1321" w:type="dxa"/>
          </w:tcPr>
          <w:p w:rsidR="00CD0E5C" w:rsidRPr="002125B7" w:rsidRDefault="00CD0E5C" w:rsidP="00CD0E5C">
            <w:pPr>
              <w:pStyle w:val="afe"/>
            </w:pPr>
            <w:r>
              <w:rPr>
                <w:rFonts w:hint="eastAsia"/>
              </w:rPr>
              <w:t>停车场编码</w:t>
            </w:r>
          </w:p>
        </w:tc>
        <w:tc>
          <w:tcPr>
            <w:tcW w:w="1301" w:type="dxa"/>
          </w:tcPr>
          <w:p w:rsidR="00CD0E5C" w:rsidRPr="000C3EDE" w:rsidRDefault="00CD0E5C" w:rsidP="00CD0E5C">
            <w:pPr>
              <w:pStyle w:val="afe"/>
            </w:pPr>
            <w:r w:rsidRPr="00706460">
              <w:t>varchar(150)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如果指定预约某个停车场，需要传停车场编码；如果要所有停车场有效，传空字符串</w:t>
            </w:r>
            <w:r>
              <w:t>””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9C14B6" w:rsidP="00CD0E5C">
            <w:pPr>
              <w:pStyle w:val="afe"/>
            </w:pPr>
            <w:r w:rsidRPr="009C14B6">
              <w:t>sluiceChns</w:t>
            </w:r>
          </w:p>
        </w:tc>
        <w:tc>
          <w:tcPr>
            <w:tcW w:w="132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进出口通道</w:t>
            </w:r>
          </w:p>
        </w:tc>
        <w:tc>
          <w:tcPr>
            <w:tcW w:w="1301" w:type="dxa"/>
          </w:tcPr>
          <w:p w:rsidR="00CD0E5C" w:rsidRPr="00706460" w:rsidRDefault="009C14B6" w:rsidP="00CD0E5C">
            <w:pPr>
              <w:pStyle w:val="afe"/>
            </w:pPr>
            <w:r w:rsidRPr="009C14B6">
              <w:t>varchar(512)</w:t>
            </w:r>
          </w:p>
        </w:tc>
        <w:tc>
          <w:tcPr>
            <w:tcW w:w="1236" w:type="dxa"/>
          </w:tcPr>
          <w:p w:rsidR="00CD0E5C" w:rsidRDefault="009C14B6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9C14B6" w:rsidRDefault="009C14B6" w:rsidP="009C14B6">
            <w:pPr>
              <w:pStyle w:val="afe"/>
            </w:pPr>
            <w:r>
              <w:rPr>
                <w:rFonts w:hint="eastAsia"/>
              </w:rPr>
              <w:t>先通过</w:t>
            </w:r>
            <w:r>
              <w:rPr>
                <w:rFonts w:hint="eastAsia"/>
              </w:rPr>
              <w:t>2.5.1</w:t>
            </w:r>
            <w:r>
              <w:rPr>
                <w:rFonts w:hint="eastAsia"/>
              </w:rPr>
              <w:t>获取通道编码</w:t>
            </w:r>
            <w:r>
              <w:rPr>
                <w:rFonts w:hint="eastAsia"/>
              </w:rPr>
              <w:t>(</w:t>
            </w:r>
            <w:r w:rsidRPr="00563E98">
              <w:t>channel</w:t>
            </w:r>
            <w:r>
              <w:rPr>
                <w:rFonts w:hint="eastAsia"/>
              </w:rPr>
              <w:t>Id,</w:t>
            </w:r>
          </w:p>
          <w:p w:rsidR="00CD0E5C" w:rsidRDefault="009C14B6" w:rsidP="009C14B6">
            <w:pPr>
              <w:pStyle w:val="afe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1000001$0$0$0)</w:t>
            </w:r>
            <w:r>
              <w:rPr>
                <w:rFonts w:hint="eastAsia"/>
              </w:rPr>
              <w:t>，必传字段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serialNumber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预约单号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 w:rsidRPr="00C51729">
              <w:t>varchar(50)</w:t>
            </w:r>
          </w:p>
        </w:tc>
        <w:tc>
          <w:tcPr>
            <w:tcW w:w="1236" w:type="dxa"/>
          </w:tcPr>
          <w:p w:rsidR="00CD0E5C" w:rsidRPr="00FC43D9" w:rsidRDefault="00CD0E5C" w:rsidP="00CD0E5C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可不传，预约单号有上级业务平台生成，有预约单号时，可使用预约单号删除记录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rPr>
                <w:rFonts w:hint="eastAsia"/>
              </w:rPr>
              <w:t>consumerName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车主姓名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车主姓名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CD0E5C" w:rsidRPr="00FC43D9" w:rsidRDefault="00CD0E5C" w:rsidP="00CD0E5C">
            <w:pPr>
              <w:pStyle w:val="afe"/>
            </w:pP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telNumber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车主联系方式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车主联系方式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 w:rsidRPr="00E50A38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CD0E5C" w:rsidRPr="00535097" w:rsidRDefault="00CD0E5C" w:rsidP="00CD0E5C">
            <w:pPr>
              <w:pStyle w:val="afe"/>
            </w:pP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enterModel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入场模式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 w:rsidRPr="009C5FAB">
              <w:t>tinyint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CD0E5C" w:rsidRPr="00535097" w:rsidRDefault="00CD0E5C" w:rsidP="00CD0E5C">
            <w:pPr>
              <w:pStyle w:val="afe"/>
            </w:pPr>
            <w:r w:rsidRPr="002F6FE8">
              <w:rPr>
                <w:rFonts w:hint="eastAsia"/>
              </w:rPr>
              <w:t>入场模式：</w:t>
            </w:r>
            <w:r w:rsidRPr="002F6FE8">
              <w:rPr>
                <w:rFonts w:hint="eastAsia"/>
              </w:rPr>
              <w:t>0-</w:t>
            </w:r>
            <w:r w:rsidRPr="002F6FE8">
              <w:rPr>
                <w:rFonts w:hint="eastAsia"/>
              </w:rPr>
              <w:t>不自动放行，</w:t>
            </w:r>
            <w:r w:rsidRPr="002F6FE8">
              <w:rPr>
                <w:rFonts w:hint="eastAsia"/>
              </w:rPr>
              <w:t>1-</w:t>
            </w:r>
            <w:r w:rsidRPr="002F6FE8">
              <w:rPr>
                <w:rFonts w:hint="eastAsia"/>
              </w:rPr>
              <w:t>自动放行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exitModel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出场模式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 w:rsidRPr="009C5FAB">
              <w:t>tinyint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CD0E5C" w:rsidRPr="00FC43D9" w:rsidRDefault="00CD0E5C" w:rsidP="00CD0E5C">
            <w:pPr>
              <w:pStyle w:val="afe"/>
            </w:pPr>
            <w:r w:rsidRPr="004D701E">
              <w:rPr>
                <w:rFonts w:hint="eastAsia"/>
              </w:rPr>
              <w:t>出场模式：</w:t>
            </w:r>
            <w:r w:rsidRPr="004D701E">
              <w:rPr>
                <w:rFonts w:hint="eastAsia"/>
              </w:rPr>
              <w:t>0-</w:t>
            </w:r>
            <w:r>
              <w:rPr>
                <w:rFonts w:hint="eastAsia"/>
              </w:rPr>
              <w:t>不自动放行，</w:t>
            </w:r>
            <w:r w:rsidRPr="004D701E">
              <w:rPr>
                <w:rFonts w:hint="eastAsia"/>
              </w:rPr>
              <w:t>收费为</w:t>
            </w:r>
            <w:r w:rsidRPr="004D701E">
              <w:rPr>
                <w:rFonts w:hint="eastAsia"/>
              </w:rPr>
              <w:t>0</w:t>
            </w:r>
            <w:r w:rsidRPr="004D701E">
              <w:rPr>
                <w:rFonts w:hint="eastAsia"/>
              </w:rPr>
              <w:t>元</w:t>
            </w:r>
            <w:r>
              <w:rPr>
                <w:rFonts w:hint="eastAsia"/>
              </w:rPr>
              <w:t>；</w:t>
            </w:r>
            <w:r w:rsidRPr="004D701E">
              <w:rPr>
                <w:rFonts w:hint="eastAsia"/>
              </w:rPr>
              <w:t>1-</w:t>
            </w:r>
            <w:r>
              <w:rPr>
                <w:rFonts w:hint="eastAsia"/>
              </w:rPr>
              <w:t>自动放行；</w:t>
            </w:r>
            <w:r w:rsidRPr="004D701E">
              <w:rPr>
                <w:rFonts w:hint="eastAsia"/>
              </w:rPr>
              <w:t>2-</w:t>
            </w:r>
            <w:r w:rsidRPr="004D701E">
              <w:rPr>
                <w:rFonts w:hint="eastAsia"/>
              </w:rPr>
              <w:t>按收费规则收费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startTimeStr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入场有效起始时间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>
              <w:t>varchar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CD0E5C" w:rsidRPr="0027560D" w:rsidRDefault="00CD0E5C" w:rsidP="00CD0E5C">
            <w:pPr>
              <w:pStyle w:val="afe"/>
            </w:pPr>
            <w:r w:rsidRPr="008E0A3C">
              <w:t>yyyy-MM-dd HH:mm:ss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A81D41">
              <w:t>endTimeStr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入场有效截</w:t>
            </w:r>
            <w:r>
              <w:rPr>
                <w:rFonts w:hint="eastAsia"/>
              </w:rPr>
              <w:lastRenderedPageBreak/>
              <w:t>止时间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>
              <w:lastRenderedPageBreak/>
              <w:t>varchar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CD0E5C" w:rsidRPr="00554495" w:rsidRDefault="00CD0E5C" w:rsidP="00CD0E5C">
            <w:pPr>
              <w:pStyle w:val="afe"/>
              <w:rPr>
                <w:color w:val="FF0000"/>
              </w:rPr>
            </w:pPr>
            <w:r w:rsidRPr="00C4623C">
              <w:t>yyyy-MM-dd HH:mm:ss</w:t>
            </w:r>
          </w:p>
        </w:tc>
      </w:tr>
      <w:tr w:rsidR="00CD0E5C" w:rsidRPr="00D50237" w:rsidTr="00CD0E5C">
        <w:tc>
          <w:tcPr>
            <w:tcW w:w="1773" w:type="dxa"/>
          </w:tcPr>
          <w:p w:rsidR="00CD0E5C" w:rsidRPr="00092C6F" w:rsidRDefault="00CD0E5C" w:rsidP="00CD0E5C">
            <w:pPr>
              <w:pStyle w:val="afe"/>
            </w:pPr>
            <w:r w:rsidRPr="001D263D">
              <w:rPr>
                <w:rFonts w:hint="eastAsia"/>
              </w:rPr>
              <w:lastRenderedPageBreak/>
              <w:t>notifyUrl</w:t>
            </w:r>
          </w:p>
        </w:tc>
        <w:tc>
          <w:tcPr>
            <w:tcW w:w="132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车辆进出时通知接口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t>varchar</w:t>
            </w:r>
          </w:p>
        </w:tc>
        <w:tc>
          <w:tcPr>
            <w:tcW w:w="1236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CD0E5C" w:rsidRPr="008E0A3C" w:rsidRDefault="00CD0E5C" w:rsidP="00CD0E5C">
            <w:pPr>
              <w:pStyle w:val="afe"/>
              <w:rPr>
                <w:color w:val="FF0000"/>
              </w:rPr>
            </w:pPr>
            <w:r>
              <w:rPr>
                <w:rFonts w:hint="eastAsia"/>
              </w:rPr>
              <w:t>如果配置了回调地址，</w:t>
            </w:r>
            <w:r w:rsidRPr="00E82265">
              <w:rPr>
                <w:rFonts w:hint="eastAsia"/>
              </w:rPr>
              <w:t>车辆进出时</w:t>
            </w:r>
            <w:r>
              <w:rPr>
                <w:rFonts w:hint="eastAsia"/>
              </w:rPr>
              <w:t>会调用改</w:t>
            </w:r>
            <w:r w:rsidRPr="00E82265">
              <w:rPr>
                <w:rFonts w:hint="eastAsia"/>
              </w:rPr>
              <w:t>接口</w:t>
            </w:r>
            <w:r>
              <w:rPr>
                <w:rFonts w:hint="eastAsia"/>
              </w:rPr>
              <w:t>，支持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接口，参数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形式发过去</w:t>
            </w:r>
          </w:p>
        </w:tc>
      </w:tr>
    </w:tbl>
    <w:p w:rsidR="00E56638" w:rsidRDefault="00CD0E5C" w:rsidP="00CD0E5C">
      <w:pPr>
        <w:pStyle w:val="af3"/>
        <w:spacing w:before="156"/>
      </w:pPr>
      <w:r w:rsidRPr="00CD0E5C">
        <w:rPr>
          <w:rFonts w:hint="eastAsia"/>
        </w:rPr>
        <w:t>车辆进场、出场通知</w:t>
      </w:r>
      <w:r w:rsidRPr="00CD0E5C">
        <w:rPr>
          <w:rFonts w:hint="eastAsia"/>
        </w:rPr>
        <w:t xml:space="preserve"> (http post)</w:t>
      </w:r>
    </w:p>
    <w:tbl>
      <w:tblPr>
        <w:tblStyle w:val="af9"/>
        <w:tblW w:w="8221" w:type="dxa"/>
        <w:tblInd w:w="959" w:type="dxa"/>
        <w:tblLook w:val="04A0" w:firstRow="1" w:lastRow="0" w:firstColumn="1" w:lastColumn="0" w:noHBand="0" w:noVBand="1"/>
      </w:tblPr>
      <w:tblGrid>
        <w:gridCol w:w="1773"/>
        <w:gridCol w:w="1321"/>
        <w:gridCol w:w="1301"/>
        <w:gridCol w:w="3826"/>
      </w:tblGrid>
      <w:tr w:rsidR="00CD0E5C" w:rsidRPr="00D50237" w:rsidTr="00885806">
        <w:trPr>
          <w:tblHeader/>
        </w:trPr>
        <w:tc>
          <w:tcPr>
            <w:tcW w:w="1773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D0E5C" w:rsidRDefault="00885806" w:rsidP="00CD0E5C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CD0E5C" w:rsidRDefault="00CD0E5C" w:rsidP="00CD0E5C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CD0E5C" w:rsidRPr="00D50237" w:rsidTr="00885806">
        <w:tc>
          <w:tcPr>
            <w:tcW w:w="8221" w:type="dxa"/>
            <w:gridSpan w:val="4"/>
          </w:tcPr>
          <w:p w:rsidR="00CD0E5C" w:rsidRDefault="00CD0E5C" w:rsidP="00CD0E5C">
            <w:pPr>
              <w:pStyle w:val="afe"/>
            </w:pPr>
            <w:r w:rsidRPr="00693ED7">
              <w:rPr>
                <w:rFonts w:hint="eastAsia"/>
              </w:rPr>
              <w:t>request</w:t>
            </w: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devId</w:t>
            </w:r>
          </w:p>
        </w:tc>
        <w:tc>
          <w:tcPr>
            <w:tcW w:w="1321" w:type="dxa"/>
          </w:tcPr>
          <w:p w:rsidR="00CD0E5C" w:rsidRPr="002125B7" w:rsidRDefault="00CD0E5C" w:rsidP="00CD0E5C">
            <w:pPr>
              <w:pStyle w:val="afe"/>
            </w:pPr>
            <w:r w:rsidRPr="009A3204">
              <w:rPr>
                <w:rFonts w:hint="eastAsia"/>
              </w:rPr>
              <w:t>设备</w:t>
            </w:r>
            <w:r w:rsidRPr="009A3204">
              <w:rPr>
                <w:rFonts w:hint="eastAsia"/>
              </w:rPr>
              <w:t>ID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26" w:type="dxa"/>
          </w:tcPr>
          <w:p w:rsidR="00CD0E5C" w:rsidRDefault="00CD0E5C" w:rsidP="00CD0E5C">
            <w:pPr>
              <w:pStyle w:val="afe"/>
            </w:pP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devName</w:t>
            </w:r>
          </w:p>
        </w:tc>
        <w:tc>
          <w:tcPr>
            <w:tcW w:w="1321" w:type="dxa"/>
          </w:tcPr>
          <w:p w:rsidR="00CD0E5C" w:rsidRPr="002125B7" w:rsidRDefault="00CD0E5C" w:rsidP="00CD0E5C">
            <w:pPr>
              <w:pStyle w:val="afe"/>
            </w:pPr>
            <w:r w:rsidRPr="009A3204">
              <w:rPr>
                <w:rFonts w:hint="eastAsia"/>
              </w:rPr>
              <w:t>设备名称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26" w:type="dxa"/>
          </w:tcPr>
          <w:p w:rsidR="00CD0E5C" w:rsidRDefault="00CD0E5C" w:rsidP="00CD0E5C">
            <w:pPr>
              <w:pStyle w:val="afe"/>
            </w:pP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carNum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 w:rsidRPr="009A3204">
              <w:rPr>
                <w:rFonts w:hint="eastAsia"/>
              </w:rPr>
              <w:t>车牌号码</w:t>
            </w:r>
          </w:p>
        </w:tc>
        <w:tc>
          <w:tcPr>
            <w:tcW w:w="130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26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为空可能是无牌车</w:t>
            </w: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carDirect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 w:rsidRPr="009A3204">
              <w:rPr>
                <w:rFonts w:hint="eastAsia"/>
              </w:rPr>
              <w:t>行车方向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26" w:type="dxa"/>
          </w:tcPr>
          <w:p w:rsidR="00CD0E5C" w:rsidRPr="00FC43D9" w:rsidRDefault="00CD0E5C" w:rsidP="00CD0E5C">
            <w:pPr>
              <w:pStyle w:val="afe"/>
            </w:pP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capTime</w:t>
            </w:r>
            <w:r>
              <w:rPr>
                <w:rFonts w:hint="eastAsia"/>
              </w:rPr>
              <w:t>Str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进出场</w:t>
            </w:r>
            <w:r w:rsidRPr="009A3204">
              <w:rPr>
                <w:rFonts w:hint="eastAsia"/>
              </w:rPr>
              <w:t>时间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26" w:type="dxa"/>
          </w:tcPr>
          <w:p w:rsidR="00CD0E5C" w:rsidRPr="00535097" w:rsidRDefault="00CD0E5C" w:rsidP="00CD0E5C">
            <w:pPr>
              <w:pStyle w:val="afe"/>
            </w:pPr>
            <w:r w:rsidRPr="008E0A3C">
              <w:t>yyyy-MM-dd HH:mm:ss</w:t>
            </w: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carImgUrl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车辆图片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26" w:type="dxa"/>
          </w:tcPr>
          <w:p w:rsidR="00CD0E5C" w:rsidRPr="00535097" w:rsidRDefault="00CD0E5C" w:rsidP="00CD0E5C">
            <w:pPr>
              <w:pStyle w:val="afe"/>
            </w:pP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carNumPic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车牌图片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26" w:type="dxa"/>
          </w:tcPr>
          <w:p w:rsidR="00CD0E5C" w:rsidRPr="00FC43D9" w:rsidRDefault="00CD0E5C" w:rsidP="00CD0E5C">
            <w:pPr>
              <w:pStyle w:val="afe"/>
            </w:pPr>
          </w:p>
        </w:tc>
      </w:tr>
      <w:tr w:rsidR="00CD0E5C" w:rsidRPr="00D50237" w:rsidTr="00885806">
        <w:tc>
          <w:tcPr>
            <w:tcW w:w="1773" w:type="dxa"/>
          </w:tcPr>
          <w:p w:rsidR="00CD0E5C" w:rsidRPr="00A81D41" w:rsidRDefault="00CD0E5C" w:rsidP="00CD0E5C">
            <w:pPr>
              <w:pStyle w:val="afe"/>
            </w:pPr>
            <w:r w:rsidRPr="00E355B4">
              <w:t>parkingLotCode</w:t>
            </w:r>
          </w:p>
        </w:tc>
        <w:tc>
          <w:tcPr>
            <w:tcW w:w="1321" w:type="dxa"/>
          </w:tcPr>
          <w:p w:rsidR="00CD0E5C" w:rsidRPr="00FC43D9" w:rsidRDefault="00CD0E5C" w:rsidP="00CD0E5C">
            <w:pPr>
              <w:pStyle w:val="afe"/>
            </w:pPr>
            <w:r>
              <w:rPr>
                <w:rFonts w:hint="eastAsia"/>
              </w:rPr>
              <w:t>停车场编号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26" w:type="dxa"/>
          </w:tcPr>
          <w:p w:rsidR="00CD0E5C" w:rsidRPr="0027560D" w:rsidRDefault="00CD0E5C" w:rsidP="00CD0E5C">
            <w:pPr>
              <w:pStyle w:val="afe"/>
            </w:pPr>
          </w:p>
        </w:tc>
      </w:tr>
      <w:tr w:rsidR="00CD0E5C" w:rsidRPr="00D50237" w:rsidTr="00885806">
        <w:tc>
          <w:tcPr>
            <w:tcW w:w="8221" w:type="dxa"/>
            <w:gridSpan w:val="4"/>
          </w:tcPr>
          <w:p w:rsidR="00CD0E5C" w:rsidRDefault="00CD0E5C" w:rsidP="00CD0E5C">
            <w:pPr>
              <w:pStyle w:val="afe"/>
            </w:pPr>
            <w:r w:rsidRPr="00316516">
              <w:rPr>
                <w:rFonts w:hint="eastAsia"/>
              </w:rPr>
              <w:t>repsonse</w:t>
            </w:r>
          </w:p>
        </w:tc>
      </w:tr>
      <w:tr w:rsidR="00CD0E5C" w:rsidRPr="00D50237" w:rsidTr="00885806">
        <w:tc>
          <w:tcPr>
            <w:tcW w:w="1773" w:type="dxa"/>
          </w:tcPr>
          <w:p w:rsidR="00CD0E5C" w:rsidRPr="00663166" w:rsidRDefault="00CD0E5C" w:rsidP="00CD0E5C">
            <w:pPr>
              <w:pStyle w:val="afe"/>
            </w:pPr>
            <w:r w:rsidRPr="00663166">
              <w:rPr>
                <w:rFonts w:hint="eastAsia"/>
              </w:rPr>
              <w:t>success</w:t>
            </w:r>
          </w:p>
        </w:tc>
        <w:tc>
          <w:tcPr>
            <w:tcW w:w="132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成功标志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26" w:type="dxa"/>
          </w:tcPr>
          <w:p w:rsidR="00CD0E5C" w:rsidRPr="008E0A3C" w:rsidRDefault="00CD0E5C" w:rsidP="00CD0E5C">
            <w:pPr>
              <w:pStyle w:val="afe"/>
              <w:rPr>
                <w:color w:val="FF0000"/>
              </w:rPr>
            </w:pPr>
            <w:r>
              <w:rPr>
                <w:rFonts w:hint="eastAsia"/>
              </w:rPr>
              <w:t>true | false</w:t>
            </w:r>
          </w:p>
        </w:tc>
      </w:tr>
      <w:tr w:rsidR="00CD0E5C" w:rsidRPr="00D50237" w:rsidTr="00885806">
        <w:tc>
          <w:tcPr>
            <w:tcW w:w="1773" w:type="dxa"/>
          </w:tcPr>
          <w:p w:rsidR="00CD0E5C" w:rsidRPr="00663166" w:rsidRDefault="00CD0E5C" w:rsidP="00CD0E5C">
            <w:pPr>
              <w:pStyle w:val="afe"/>
            </w:pPr>
            <w:r w:rsidRPr="00663166">
              <w:rPr>
                <w:rFonts w:hint="eastAsia"/>
              </w:rPr>
              <w:t>errMsg</w:t>
            </w:r>
          </w:p>
        </w:tc>
        <w:tc>
          <w:tcPr>
            <w:tcW w:w="132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错误详情</w:t>
            </w:r>
          </w:p>
        </w:tc>
        <w:tc>
          <w:tcPr>
            <w:tcW w:w="1301" w:type="dxa"/>
          </w:tcPr>
          <w:p w:rsidR="00CD0E5C" w:rsidRDefault="00CD0E5C" w:rsidP="00CD0E5C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26" w:type="dxa"/>
          </w:tcPr>
          <w:p w:rsidR="00CD0E5C" w:rsidRPr="00E82265" w:rsidRDefault="00CD0E5C" w:rsidP="00CD0E5C">
            <w:pPr>
              <w:pStyle w:val="afe"/>
            </w:pPr>
          </w:p>
        </w:tc>
      </w:tr>
    </w:tbl>
    <w:p w:rsidR="00CD0E5C" w:rsidRPr="008E0DC6" w:rsidRDefault="00CD0E5C" w:rsidP="00CD0E5C">
      <w:pPr>
        <w:pStyle w:val="3"/>
        <w:spacing w:before="312" w:after="156"/>
      </w:pPr>
      <w:bookmarkStart w:id="24" w:name="_Toc520384663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  <w:r>
        <w:rPr>
          <w:rFonts w:hint="eastAsia"/>
        </w:rPr>
        <w:t>`</w:t>
      </w:r>
      <w:bookmarkEnd w:id="24"/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接口名称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删除预约记录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请求类型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get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URL</w:t>
      </w:r>
    </w:p>
    <w:p w:rsidR="00CD0E5C" w:rsidRDefault="00CD0E5C" w:rsidP="00CD0E5C">
      <w:pPr>
        <w:pStyle w:val="ae"/>
        <w:ind w:left="840"/>
        <w:rPr>
          <w:rStyle w:val="afa"/>
        </w:rPr>
      </w:pPr>
      <w:r w:rsidRPr="007D2916">
        <w:rPr>
          <w:rStyle w:val="afa"/>
        </w:rPr>
        <w:t xml:space="preserve">http:// </w:t>
      </w:r>
      <w:r w:rsidRPr="00545AC9">
        <w:rPr>
          <w:rStyle w:val="afa"/>
        </w:rPr>
        <w:t>ip:port</w:t>
      </w:r>
      <w:r w:rsidRPr="007D2916">
        <w:rPr>
          <w:rStyle w:val="afa"/>
        </w:rPr>
        <w:t xml:space="preserve"> /ipms/carReservation/</w:t>
      </w:r>
      <w:r w:rsidRPr="00AC4C86">
        <w:rPr>
          <w:rStyle w:val="afa"/>
        </w:rPr>
        <w:t>delete</w:t>
      </w:r>
      <w:r>
        <w:rPr>
          <w:rStyle w:val="afa"/>
          <w:rFonts w:hint="eastAsia"/>
        </w:rPr>
        <w:t>/</w:t>
      </w:r>
      <w:r w:rsidRPr="00A62DC8">
        <w:rPr>
          <w:rStyle w:val="afa"/>
        </w:rPr>
        <w:t>{id}</w:t>
      </w:r>
    </w:p>
    <w:p w:rsidR="00E738CC" w:rsidRPr="00B105FF" w:rsidRDefault="00E738CC" w:rsidP="00CD0E5C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接口描述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删除预约记录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输入参数</w:t>
      </w:r>
    </w:p>
    <w:p w:rsidR="00CD0E5C" w:rsidRPr="00C92806" w:rsidRDefault="00697C02" w:rsidP="00CD0E5C">
      <w:pPr>
        <w:pStyle w:val="ae"/>
        <w:ind w:left="840"/>
        <w:rPr>
          <w:b/>
        </w:rPr>
      </w:pPr>
      <w:r>
        <w:rPr>
          <w:rFonts w:hint="eastAsia"/>
          <w:b/>
        </w:rPr>
        <w:t>{}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返回结果</w:t>
      </w:r>
    </w:p>
    <w:p w:rsidR="00CD0E5C" w:rsidRDefault="00CD0E5C" w:rsidP="00CD0E5C">
      <w:pPr>
        <w:pStyle w:val="ae"/>
        <w:ind w:left="840"/>
      </w:pPr>
      <w:r>
        <w:t>{</w:t>
      </w:r>
    </w:p>
    <w:p w:rsidR="00CD0E5C" w:rsidRDefault="00CD0E5C" w:rsidP="00CD0E5C">
      <w:pPr>
        <w:pStyle w:val="ae"/>
        <w:ind w:leftChars="600" w:left="1260"/>
      </w:pPr>
      <w:r>
        <w:t>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 //</w:t>
      </w:r>
      <w:r>
        <w:rPr>
          <w:rFonts w:hint="eastAsia"/>
        </w:rPr>
        <w:t>删除数据条数</w:t>
      </w:r>
    </w:p>
    <w:p w:rsidR="00CD0E5C" w:rsidRDefault="00CD0E5C" w:rsidP="00CD0E5C">
      <w:pPr>
        <w:pStyle w:val="ae"/>
        <w:ind w:leftChars="600" w:left="1260"/>
      </w:pPr>
      <w:r>
        <w:t>"errMsg": "success",</w:t>
      </w:r>
    </w:p>
    <w:p w:rsidR="00CD0E5C" w:rsidRDefault="00CD0E5C" w:rsidP="00CD0E5C">
      <w:pPr>
        <w:pStyle w:val="ae"/>
        <w:ind w:leftChars="600" w:left="1260"/>
      </w:pPr>
      <w:r>
        <w:t>"success": true</w:t>
      </w:r>
    </w:p>
    <w:p w:rsidR="00CD0E5C" w:rsidRDefault="00CD0E5C" w:rsidP="00CD0E5C">
      <w:pPr>
        <w:pStyle w:val="ae"/>
        <w:ind w:left="840"/>
      </w:pPr>
      <w:r>
        <w:t>}</w:t>
      </w:r>
    </w:p>
    <w:p w:rsidR="00CD0E5C" w:rsidRPr="00E63419" w:rsidRDefault="00CD0E5C" w:rsidP="00CD0E5C">
      <w:pPr>
        <w:pStyle w:val="3"/>
        <w:spacing w:before="312" w:after="156"/>
      </w:pPr>
      <w:bookmarkStart w:id="25" w:name="_Toc520384664"/>
      <w:r>
        <w:rPr>
          <w:rFonts w:hint="eastAsia"/>
        </w:rPr>
        <w:lastRenderedPageBreak/>
        <w:t>根据预约单号删除</w:t>
      </w:r>
      <w:bookmarkEnd w:id="25"/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接口名称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根据预约单号删除预约记录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请求类型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get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URL</w:t>
      </w:r>
    </w:p>
    <w:p w:rsidR="00CD0E5C" w:rsidRDefault="00CD0E5C" w:rsidP="00CD0E5C">
      <w:pPr>
        <w:pStyle w:val="ae"/>
        <w:ind w:left="840"/>
        <w:rPr>
          <w:rStyle w:val="afa"/>
        </w:rPr>
      </w:pPr>
      <w:r w:rsidRPr="007D2916">
        <w:rPr>
          <w:rStyle w:val="afa"/>
        </w:rPr>
        <w:t xml:space="preserve">http:// </w:t>
      </w:r>
      <w:r w:rsidRPr="00545AC9">
        <w:rPr>
          <w:rStyle w:val="afa"/>
        </w:rPr>
        <w:t>ip:port</w:t>
      </w:r>
      <w:r w:rsidRPr="007D2916">
        <w:rPr>
          <w:rStyle w:val="afa"/>
        </w:rPr>
        <w:t xml:space="preserve"> /ipms/carReservation</w:t>
      </w:r>
      <w:r w:rsidRPr="00603DBF">
        <w:rPr>
          <w:rStyle w:val="afa"/>
        </w:rPr>
        <w:t>/delete/bynumber/{serialNumber}</w:t>
      </w:r>
    </w:p>
    <w:p w:rsidR="00E738CC" w:rsidRPr="00B105FF" w:rsidRDefault="00E738CC" w:rsidP="00CD0E5C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接口描述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根据预约单号删除预约记录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输入参数</w:t>
      </w:r>
    </w:p>
    <w:p w:rsidR="00CD0E5C" w:rsidRDefault="00697C02" w:rsidP="00CD0E5C">
      <w:pPr>
        <w:pStyle w:val="af6"/>
        <w:spacing w:before="312" w:after="312"/>
        <w:ind w:left="420"/>
      </w:pPr>
      <w:r>
        <w:rPr>
          <w:rFonts w:hint="eastAsia"/>
        </w:rPr>
        <w:t>{}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返回结果</w:t>
      </w:r>
    </w:p>
    <w:p w:rsidR="00CD0E5C" w:rsidRDefault="00CD0E5C" w:rsidP="00CD0E5C">
      <w:pPr>
        <w:pStyle w:val="ae"/>
        <w:ind w:left="840"/>
      </w:pPr>
      <w:r>
        <w:t>{</w:t>
      </w:r>
    </w:p>
    <w:p w:rsidR="00CD0E5C" w:rsidRDefault="00CD0E5C" w:rsidP="00CD0E5C">
      <w:pPr>
        <w:pStyle w:val="ae"/>
        <w:ind w:leftChars="600" w:left="1260"/>
      </w:pPr>
      <w:r>
        <w:t>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 //</w:t>
      </w:r>
      <w:r>
        <w:rPr>
          <w:rFonts w:hint="eastAsia"/>
        </w:rPr>
        <w:t>删除数据条数</w:t>
      </w:r>
    </w:p>
    <w:p w:rsidR="00CD0E5C" w:rsidRDefault="00CD0E5C" w:rsidP="00CD0E5C">
      <w:pPr>
        <w:pStyle w:val="ae"/>
        <w:ind w:leftChars="600" w:left="1260"/>
      </w:pPr>
      <w:r>
        <w:t>"errMsg": "success",</w:t>
      </w:r>
    </w:p>
    <w:p w:rsidR="00CD0E5C" w:rsidRDefault="00CD0E5C" w:rsidP="00CD0E5C">
      <w:pPr>
        <w:pStyle w:val="ae"/>
        <w:ind w:leftChars="600" w:left="1260"/>
      </w:pPr>
      <w:r>
        <w:t>"success": true</w:t>
      </w:r>
    </w:p>
    <w:p w:rsidR="00CD0E5C" w:rsidRDefault="00CD0E5C" w:rsidP="00CD0E5C">
      <w:pPr>
        <w:pStyle w:val="ae"/>
        <w:ind w:left="840"/>
      </w:pPr>
      <w:r>
        <w:t>}</w:t>
      </w:r>
    </w:p>
    <w:p w:rsidR="00CD0E5C" w:rsidRDefault="00CD0E5C" w:rsidP="00CD0E5C">
      <w:pPr>
        <w:pStyle w:val="2"/>
        <w:spacing w:before="624" w:after="312"/>
      </w:pPr>
      <w:bookmarkStart w:id="26" w:name="_Toc520384665"/>
      <w:r>
        <w:rPr>
          <w:rFonts w:hint="eastAsia"/>
        </w:rPr>
        <w:t>设备管理</w:t>
      </w:r>
      <w:bookmarkEnd w:id="26"/>
    </w:p>
    <w:p w:rsidR="00CD0E5C" w:rsidRPr="005E6AA0" w:rsidRDefault="00CD0E5C" w:rsidP="00CD0E5C">
      <w:pPr>
        <w:pStyle w:val="3"/>
        <w:spacing w:before="312" w:after="156"/>
      </w:pPr>
      <w:bookmarkStart w:id="27" w:name="_Toc520384666"/>
      <w:r>
        <w:rPr>
          <w:rFonts w:hint="eastAsia"/>
        </w:rPr>
        <w:t>获取道闸信息</w:t>
      </w:r>
      <w:bookmarkEnd w:id="27"/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接口名称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获取道闸信息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请求类型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get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URL</w:t>
      </w:r>
    </w:p>
    <w:p w:rsidR="00CD0E5C" w:rsidRDefault="00803547" w:rsidP="00CD0E5C">
      <w:pPr>
        <w:pStyle w:val="ae"/>
        <w:ind w:left="840"/>
      </w:pPr>
      <w:hyperlink r:id="rId46" w:history="1">
        <w:r w:rsidR="00E738CC" w:rsidRPr="00203261">
          <w:rPr>
            <w:rStyle w:val="afa"/>
          </w:rPr>
          <w:t>http://ip:port/ipms/device/sluice/channel</w:t>
        </w:r>
      </w:hyperlink>
    </w:p>
    <w:p w:rsidR="00E738CC" w:rsidRPr="00B105FF" w:rsidRDefault="00E738CC" w:rsidP="00CD0E5C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接口描述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获取道闸通道名称和</w:t>
      </w:r>
      <w:r>
        <w:rPr>
          <w:rFonts w:hint="eastAsia"/>
        </w:rPr>
        <w:t>id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输入参数</w:t>
      </w:r>
    </w:p>
    <w:p w:rsidR="00CD0E5C" w:rsidRDefault="00CD0E5C" w:rsidP="00CD0E5C">
      <w:pPr>
        <w:pStyle w:val="ae"/>
        <w:ind w:left="840"/>
      </w:pPr>
      <w:r>
        <w:t>{}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lastRenderedPageBreak/>
        <w:t>返回结果</w:t>
      </w:r>
    </w:p>
    <w:p w:rsidR="00CD0E5C" w:rsidRDefault="00CD0E5C" w:rsidP="00CD0E5C">
      <w:pPr>
        <w:pStyle w:val="ae"/>
        <w:ind w:left="840"/>
      </w:pPr>
      <w:r>
        <w:t>{</w:t>
      </w:r>
    </w:p>
    <w:p w:rsidR="00D407F6" w:rsidRDefault="00CD0E5C" w:rsidP="00CD0E5C">
      <w:pPr>
        <w:pStyle w:val="ae"/>
        <w:ind w:left="840" w:firstLine="420"/>
      </w:pPr>
      <w:r>
        <w:t>"data":</w:t>
      </w:r>
    </w:p>
    <w:p w:rsidR="00CD0E5C" w:rsidRDefault="00CD0E5C" w:rsidP="00CD0E5C">
      <w:pPr>
        <w:pStyle w:val="ae"/>
        <w:ind w:left="840" w:firstLine="420"/>
      </w:pPr>
      <w:r>
        <w:rPr>
          <w:rFonts w:hint="eastAsia"/>
        </w:rPr>
        <w:t>[</w:t>
      </w:r>
      <w:r>
        <w:t xml:space="preserve"> {</w:t>
      </w:r>
    </w:p>
    <w:p w:rsidR="00CD0E5C" w:rsidRDefault="00CD0E5C" w:rsidP="00CD0E5C">
      <w:pPr>
        <w:pStyle w:val="ae"/>
        <w:ind w:leftChars="600" w:left="1260" w:firstLine="420"/>
      </w:pPr>
      <w:r>
        <w:t>"</w:t>
      </w:r>
      <w:r w:rsidRPr="00563E98">
        <w:t xml:space="preserve"> channel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入口道闸</w:t>
      </w:r>
      <w:r>
        <w:rPr>
          <w:rFonts w:hint="eastAsia"/>
        </w:rPr>
        <w:t>_1</w:t>
      </w:r>
      <w:r>
        <w:t>",</w:t>
      </w:r>
    </w:p>
    <w:p w:rsidR="00CD0E5C" w:rsidRDefault="00CD0E5C" w:rsidP="00CD0E5C">
      <w:pPr>
        <w:pStyle w:val="ae"/>
        <w:ind w:leftChars="600" w:left="1260" w:firstLine="420"/>
      </w:pPr>
      <w:r>
        <w:t>"</w:t>
      </w:r>
      <w:r w:rsidRPr="00563E98">
        <w:t xml:space="preserve"> channel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1000001$0$0$0</w:t>
      </w:r>
      <w:r>
        <w:t>"</w:t>
      </w:r>
    </w:p>
    <w:p w:rsidR="00CD0E5C" w:rsidRDefault="00CD0E5C" w:rsidP="00CD0E5C">
      <w:pPr>
        <w:pStyle w:val="ae"/>
        <w:ind w:left="840" w:firstLine="420"/>
      </w:pPr>
      <w:r>
        <w:t>}</w:t>
      </w:r>
      <w:r>
        <w:rPr>
          <w:rFonts w:hint="eastAsia"/>
        </w:rPr>
        <w:t>]</w:t>
      </w:r>
      <w:r>
        <w:t>,</w:t>
      </w:r>
    </w:p>
    <w:p w:rsidR="00CD0E5C" w:rsidRDefault="00CD0E5C" w:rsidP="00CD0E5C">
      <w:pPr>
        <w:pStyle w:val="ae"/>
        <w:ind w:left="840" w:firstLine="420"/>
      </w:pPr>
      <w:r>
        <w:t>"errMsg": "success",</w:t>
      </w:r>
    </w:p>
    <w:p w:rsidR="00CD0E5C" w:rsidRDefault="00CD0E5C" w:rsidP="00CD0E5C">
      <w:pPr>
        <w:pStyle w:val="ae"/>
        <w:ind w:left="840" w:firstLine="420"/>
      </w:pPr>
      <w:r>
        <w:t>"success": true</w:t>
      </w:r>
    </w:p>
    <w:p w:rsidR="00CD0E5C" w:rsidRDefault="00CD0E5C" w:rsidP="00CD0E5C">
      <w:pPr>
        <w:pStyle w:val="ae"/>
        <w:ind w:left="840"/>
      </w:pPr>
      <w:r>
        <w:t>}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参数说明</w:t>
      </w:r>
    </w:p>
    <w:p w:rsidR="00CD0E5C" w:rsidRDefault="00CD0E5C" w:rsidP="00CD0E5C">
      <w:pPr>
        <w:pStyle w:val="ae"/>
        <w:ind w:left="840"/>
      </w:pPr>
      <w:r>
        <w:t>{</w:t>
      </w:r>
    </w:p>
    <w:p w:rsidR="00CD0E5C" w:rsidRDefault="00CD0E5C" w:rsidP="00CD0E5C">
      <w:pPr>
        <w:pStyle w:val="ae"/>
        <w:ind w:leftChars="600" w:left="1260"/>
      </w:pPr>
      <w:r>
        <w:t>"</w:t>
      </w:r>
      <w:r w:rsidRPr="00563E98">
        <w:t xml:space="preserve"> channel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道闸通道名称</w:t>
      </w:r>
      <w:r>
        <w:t>",</w:t>
      </w:r>
    </w:p>
    <w:p w:rsidR="00CD0E5C" w:rsidRDefault="00CD0E5C" w:rsidP="00CD0E5C">
      <w:pPr>
        <w:pStyle w:val="ae"/>
        <w:ind w:leftChars="600" w:left="1260"/>
      </w:pPr>
      <w:r>
        <w:t>"</w:t>
      </w:r>
      <w:r w:rsidRPr="00563E98">
        <w:t xml:space="preserve"> channel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道闸通道</w:t>
      </w:r>
      <w:r>
        <w:rPr>
          <w:rFonts w:hint="eastAsia"/>
        </w:rPr>
        <w:t>ID</w:t>
      </w:r>
      <w:r>
        <w:t>"</w:t>
      </w:r>
    </w:p>
    <w:p w:rsidR="00CD0E5C" w:rsidRDefault="00CD0E5C" w:rsidP="00CD0E5C">
      <w:pPr>
        <w:pStyle w:val="ae"/>
        <w:ind w:left="840"/>
      </w:pPr>
      <w:r>
        <w:t>}</w:t>
      </w:r>
    </w:p>
    <w:p w:rsidR="00CD0E5C" w:rsidRDefault="00CD0E5C" w:rsidP="00CD0E5C">
      <w:pPr>
        <w:pStyle w:val="3"/>
        <w:spacing w:before="312" w:after="156"/>
      </w:pPr>
      <w:bookmarkStart w:id="28" w:name="_Toc520384667"/>
      <w:r>
        <w:rPr>
          <w:rFonts w:hint="eastAsia"/>
        </w:rPr>
        <w:t>道闸控制</w:t>
      </w:r>
      <w:bookmarkEnd w:id="28"/>
    </w:p>
    <w:p w:rsidR="00CD0E5C" w:rsidRPr="00CD0E5C" w:rsidRDefault="00CD0E5C" w:rsidP="00CD0E5C">
      <w:pPr>
        <w:pStyle w:val="aff0"/>
        <w:ind w:left="840"/>
      </w:pPr>
      <w:r w:rsidRPr="0080491E">
        <w:drawing>
          <wp:inline distT="0" distB="0" distL="0" distR="0" wp14:anchorId="042DF23A" wp14:editId="71B23F42">
            <wp:extent cx="218700" cy="162000"/>
            <wp:effectExtent l="0" t="0" r="0" b="0"/>
            <wp:docPr id="1" name="图片 1" descr="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5C" w:rsidRPr="00812E52" w:rsidRDefault="00CD0E5C" w:rsidP="00CC3388">
      <w:pPr>
        <w:pStyle w:val="af5"/>
      </w:pPr>
      <w:r>
        <w:rPr>
          <w:rFonts w:hint="eastAsia"/>
        </w:rPr>
        <w:t>此接口</w:t>
      </w:r>
      <w:r>
        <w:rPr>
          <w:rFonts w:hint="eastAsia"/>
        </w:rPr>
        <w:t>LED</w:t>
      </w:r>
      <w:r>
        <w:rPr>
          <w:rFonts w:hint="eastAsia"/>
        </w:rPr>
        <w:t>为票箱中的</w:t>
      </w:r>
      <w:r>
        <w:rPr>
          <w:rFonts w:hint="eastAsia"/>
        </w:rPr>
        <w:t>LED</w:t>
      </w:r>
      <w:r>
        <w:rPr>
          <w:rFonts w:hint="eastAsia"/>
        </w:rPr>
        <w:t>，一般无用</w:t>
      </w:r>
      <w:r w:rsidR="00697C02">
        <w:rPr>
          <w:rFonts w:hint="eastAsia"/>
        </w:rPr>
        <w:t>。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接口名称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道闸控制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请求类型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post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URL</w:t>
      </w:r>
    </w:p>
    <w:p w:rsidR="00CD0E5C" w:rsidRDefault="00803547" w:rsidP="00CD0E5C">
      <w:pPr>
        <w:pStyle w:val="ae"/>
        <w:ind w:left="840"/>
      </w:pPr>
      <w:hyperlink r:id="rId47" w:history="1">
        <w:r w:rsidR="00E738CC" w:rsidRPr="00203261">
          <w:rPr>
            <w:rStyle w:val="afa"/>
          </w:rPr>
          <w:t>http://ip:port/ipms/subSystem/control/sluice</w:t>
        </w:r>
      </w:hyperlink>
    </w:p>
    <w:p w:rsidR="00E738CC" w:rsidRPr="00B105FF" w:rsidRDefault="00E738CC" w:rsidP="00CD0E5C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接口描述</w:t>
      </w:r>
    </w:p>
    <w:p w:rsidR="00CD0E5C" w:rsidRDefault="00CD0E5C" w:rsidP="00CD0E5C">
      <w:pPr>
        <w:pStyle w:val="ae"/>
        <w:ind w:left="840"/>
      </w:pPr>
      <w:r>
        <w:rPr>
          <w:rFonts w:hint="eastAsia"/>
        </w:rPr>
        <w:t>可根据道闸通道</w:t>
      </w:r>
      <w:r>
        <w:rPr>
          <w:rFonts w:hint="eastAsia"/>
        </w:rPr>
        <w:t>id</w:t>
      </w:r>
      <w:r>
        <w:rPr>
          <w:rFonts w:hint="eastAsia"/>
        </w:rPr>
        <w:t>控制道闸起，或者向道闸</w:t>
      </w:r>
      <w:r>
        <w:rPr>
          <w:rFonts w:hint="eastAsia"/>
        </w:rPr>
        <w:t>led</w:t>
      </w:r>
      <w:r>
        <w:rPr>
          <w:rFonts w:hint="eastAsia"/>
        </w:rPr>
        <w:t>发消息。如果既要控制道闸起落，又要向</w:t>
      </w:r>
      <w:r>
        <w:rPr>
          <w:rFonts w:hint="eastAsia"/>
        </w:rPr>
        <w:t>led</w:t>
      </w:r>
      <w:r>
        <w:rPr>
          <w:rFonts w:hint="eastAsia"/>
        </w:rPr>
        <w:t>发消息，请分开调用。</w:t>
      </w: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输入参数</w:t>
      </w:r>
    </w:p>
    <w:p w:rsidR="00CD0E5C" w:rsidRDefault="00CD0E5C" w:rsidP="00CD0E5C">
      <w:pPr>
        <w:pStyle w:val="ae"/>
        <w:ind w:left="840"/>
      </w:pPr>
      <w:r>
        <w:t>{</w:t>
      </w:r>
    </w:p>
    <w:p w:rsidR="00CD0E5C" w:rsidRDefault="00CD0E5C" w:rsidP="00CD0E5C">
      <w:pPr>
        <w:pStyle w:val="ae"/>
        <w:ind w:leftChars="600" w:left="1260"/>
      </w:pPr>
      <w:r w:rsidRPr="00204F13">
        <w:t>"channelId":"1000001$14$0$0",</w:t>
      </w:r>
    </w:p>
    <w:p w:rsidR="00CD0E5C" w:rsidRDefault="00CD0E5C" w:rsidP="00CD0E5C">
      <w:pPr>
        <w:pStyle w:val="ae"/>
        <w:ind w:leftChars="600" w:left="1260"/>
      </w:pPr>
      <w:r w:rsidRPr="00204F13">
        <w:t>"operateType":1</w:t>
      </w:r>
      <w:r>
        <w:rPr>
          <w:rFonts w:hint="eastAsia"/>
        </w:rPr>
        <w:t>,</w:t>
      </w:r>
    </w:p>
    <w:p w:rsidR="00CD0E5C" w:rsidRDefault="00CD0E5C" w:rsidP="00CD0E5C">
      <w:pPr>
        <w:pStyle w:val="ae"/>
        <w:ind w:leftChars="600" w:left="1260"/>
      </w:pPr>
      <w:r w:rsidRPr="00204F13">
        <w:t>"</w:t>
      </w:r>
      <w:r w:rsidRPr="001D7932">
        <w:t>displayInfo</w:t>
      </w:r>
      <w:r w:rsidRPr="00204F13">
        <w:t>":"</w:t>
      </w:r>
      <w:r>
        <w:rPr>
          <w:rFonts w:hint="eastAsia"/>
        </w:rPr>
        <w:t>一路顺风</w:t>
      </w:r>
      <w:r>
        <w:t>"</w:t>
      </w:r>
    </w:p>
    <w:p w:rsidR="0005689F" w:rsidRDefault="00CD0E5C" w:rsidP="0005689F">
      <w:pPr>
        <w:pStyle w:val="ae"/>
        <w:ind w:left="840"/>
      </w:pPr>
      <w:r>
        <w:t>}</w:t>
      </w:r>
    </w:p>
    <w:p w:rsidR="0005689F" w:rsidRPr="00CD0E5C" w:rsidRDefault="0005689F" w:rsidP="0005689F">
      <w:pPr>
        <w:pStyle w:val="af3"/>
        <w:spacing w:before="156"/>
      </w:pPr>
      <w:r w:rsidRPr="00CD0E5C">
        <w:rPr>
          <w:rFonts w:hint="eastAsia"/>
        </w:rPr>
        <w:t>参数说明</w:t>
      </w:r>
    </w:p>
    <w:p w:rsidR="0005689F" w:rsidRDefault="0005689F" w:rsidP="0005689F">
      <w:pPr>
        <w:pStyle w:val="ae"/>
        <w:ind w:left="840"/>
      </w:pPr>
      <w:r>
        <w:t>{</w:t>
      </w:r>
    </w:p>
    <w:p w:rsidR="0005689F" w:rsidRDefault="0005689F" w:rsidP="0005689F">
      <w:pPr>
        <w:pStyle w:val="ae"/>
        <w:ind w:leftChars="600" w:left="1260"/>
      </w:pPr>
      <w:r>
        <w:lastRenderedPageBreak/>
        <w:t>"</w:t>
      </w:r>
      <w:r w:rsidRPr="00563E98">
        <w:t>channel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道闸通道</w:t>
      </w:r>
      <w:r>
        <w:rPr>
          <w:rFonts w:hint="eastAsia"/>
        </w:rPr>
        <w:t>ID</w:t>
      </w:r>
      <w:r>
        <w:t>"</w:t>
      </w:r>
      <w:r>
        <w:rPr>
          <w:rFonts w:hint="eastAsia"/>
        </w:rPr>
        <w:t>,</w:t>
      </w:r>
    </w:p>
    <w:p w:rsidR="0005689F" w:rsidRDefault="0005689F" w:rsidP="0005689F">
      <w:pPr>
        <w:pStyle w:val="ae"/>
        <w:ind w:leftChars="600" w:left="1260"/>
      </w:pPr>
      <w:r>
        <w:t>"</w:t>
      </w:r>
      <w:r w:rsidRPr="00563E98">
        <w:t xml:space="preserve"> </w:t>
      </w:r>
      <w:r w:rsidRPr="00204F13">
        <w:t>operateType</w:t>
      </w:r>
      <w:r>
        <w:t xml:space="preserve"> ": "</w:t>
      </w:r>
      <w:r>
        <w:rPr>
          <w:rFonts w:hint="eastAsia"/>
        </w:rPr>
        <w:t>1:</w:t>
      </w:r>
      <w:r>
        <w:rPr>
          <w:rFonts w:hint="eastAsia"/>
        </w:rPr>
        <w:t>起，</w:t>
      </w:r>
      <w:r>
        <w:rPr>
          <w:rFonts w:hint="eastAsia"/>
        </w:rPr>
        <w:t>2:</w:t>
      </w:r>
      <w:r>
        <w:rPr>
          <w:rFonts w:hint="eastAsia"/>
        </w:rPr>
        <w:t>落，</w:t>
      </w:r>
      <w:r>
        <w:rPr>
          <w:rFonts w:hint="eastAsia"/>
        </w:rPr>
        <w:t>3:</w:t>
      </w:r>
      <w:r>
        <w:rPr>
          <w:rFonts w:hint="eastAsia"/>
        </w:rPr>
        <w:t>停止，</w:t>
      </w:r>
      <w:r>
        <w:rPr>
          <w:rFonts w:hint="eastAsia"/>
        </w:rPr>
        <w:t>4:</w:t>
      </w:r>
      <w:r>
        <w:rPr>
          <w:rFonts w:hint="eastAsia"/>
        </w:rPr>
        <w:t>常开，</w:t>
      </w:r>
      <w:r>
        <w:rPr>
          <w:rFonts w:hint="eastAsia"/>
        </w:rPr>
        <w:t>5:</w:t>
      </w:r>
      <w:r>
        <w:rPr>
          <w:rFonts w:hint="eastAsia"/>
        </w:rPr>
        <w:t>常闭</w:t>
      </w:r>
      <w:r>
        <w:t>",</w:t>
      </w:r>
    </w:p>
    <w:p w:rsidR="0005689F" w:rsidRDefault="0005689F" w:rsidP="0005689F">
      <w:pPr>
        <w:pStyle w:val="ae"/>
        <w:ind w:leftChars="600" w:left="1260"/>
      </w:pPr>
      <w:r>
        <w:t>"</w:t>
      </w:r>
      <w:r w:rsidRPr="001D7932">
        <w:t xml:space="preserve"> displayInfo</w:t>
      </w:r>
      <w:r>
        <w:t xml:space="preserve"> ": "</w:t>
      </w:r>
      <w:r>
        <w:rPr>
          <w:rFonts w:hint="eastAsia"/>
        </w:rPr>
        <w:t>道闸</w:t>
      </w:r>
      <w:r>
        <w:rPr>
          <w:rFonts w:hint="eastAsia"/>
        </w:rPr>
        <w:t>led</w:t>
      </w:r>
      <w:r>
        <w:rPr>
          <w:rFonts w:hint="eastAsia"/>
        </w:rPr>
        <w:t>显示信息</w:t>
      </w:r>
      <w:r>
        <w:t>"</w:t>
      </w:r>
    </w:p>
    <w:p w:rsidR="0005689F" w:rsidRDefault="0005689F" w:rsidP="0005689F">
      <w:pPr>
        <w:pStyle w:val="ae"/>
        <w:ind w:left="840"/>
      </w:pPr>
      <w:r>
        <w:t>}</w:t>
      </w:r>
    </w:p>
    <w:p w:rsidR="0005689F" w:rsidRDefault="0005689F" w:rsidP="0005689F">
      <w:pPr>
        <w:pStyle w:val="ae"/>
        <w:ind w:left="840"/>
      </w:pPr>
    </w:p>
    <w:p w:rsidR="00CD0E5C" w:rsidRPr="00CD0E5C" w:rsidRDefault="00CD0E5C" w:rsidP="00CD0E5C">
      <w:pPr>
        <w:pStyle w:val="af3"/>
        <w:spacing w:before="156"/>
      </w:pPr>
      <w:r w:rsidRPr="00CD0E5C">
        <w:rPr>
          <w:rFonts w:hint="eastAsia"/>
        </w:rPr>
        <w:t>返回结果</w:t>
      </w:r>
    </w:p>
    <w:p w:rsidR="00CD0E5C" w:rsidRDefault="00CD0E5C" w:rsidP="00CD0E5C">
      <w:pPr>
        <w:pStyle w:val="ae"/>
        <w:ind w:left="840"/>
      </w:pPr>
      <w:r>
        <w:t>{</w:t>
      </w:r>
    </w:p>
    <w:p w:rsidR="00CD0E5C" w:rsidRDefault="00CD0E5C" w:rsidP="00CD0E5C">
      <w:pPr>
        <w:pStyle w:val="ae"/>
        <w:ind w:leftChars="600" w:left="1260"/>
      </w:pPr>
      <w:r>
        <w:t>"data":</w:t>
      </w:r>
      <w:r>
        <w:rPr>
          <w:rFonts w:hint="eastAsia"/>
        </w:rPr>
        <w:t>true</w:t>
      </w:r>
    </w:p>
    <w:p w:rsidR="00CD0E5C" w:rsidRDefault="00CD0E5C" w:rsidP="00CD0E5C">
      <w:pPr>
        <w:pStyle w:val="ae"/>
        <w:ind w:leftChars="600" w:left="1260"/>
      </w:pPr>
      <w:r>
        <w:t>"errMsg": "success",</w:t>
      </w:r>
    </w:p>
    <w:p w:rsidR="00CD0E5C" w:rsidRDefault="00CD0E5C" w:rsidP="00CD0E5C">
      <w:pPr>
        <w:pStyle w:val="ae"/>
        <w:ind w:leftChars="600" w:left="1260"/>
      </w:pPr>
      <w:r>
        <w:t>"success": true</w:t>
      </w:r>
    </w:p>
    <w:p w:rsidR="00CD0E5C" w:rsidRDefault="00CD0E5C" w:rsidP="00CD0E5C">
      <w:pPr>
        <w:pStyle w:val="ae"/>
        <w:ind w:left="840"/>
      </w:pPr>
      <w:r>
        <w:t>}</w:t>
      </w:r>
    </w:p>
    <w:p w:rsidR="00CD0E5C" w:rsidRPr="00C63573" w:rsidRDefault="00CD0E5C" w:rsidP="00CD0E5C">
      <w:pPr>
        <w:pStyle w:val="2"/>
        <w:spacing w:before="624" w:after="312"/>
      </w:pPr>
      <w:bookmarkStart w:id="29" w:name="_Toc520384668"/>
      <w:r>
        <w:rPr>
          <w:rFonts w:hint="eastAsia"/>
        </w:rPr>
        <w:t>停车预缴费</w:t>
      </w:r>
      <w:bookmarkEnd w:id="29"/>
    </w:p>
    <w:p w:rsidR="00CD0E5C" w:rsidRPr="00474AE1" w:rsidRDefault="00CD0E5C" w:rsidP="00CD0E5C">
      <w:pPr>
        <w:pStyle w:val="3"/>
        <w:spacing w:before="312" w:after="156"/>
      </w:pPr>
      <w:bookmarkStart w:id="30" w:name="_Toc520384669"/>
      <w:r>
        <w:rPr>
          <w:rFonts w:hint="eastAsia"/>
        </w:rPr>
        <w:t>查询车辆应缴费用</w:t>
      </w:r>
      <w:bookmarkEnd w:id="30"/>
    </w:p>
    <w:p w:rsidR="00CD0E5C" w:rsidRPr="00885806" w:rsidRDefault="00CD0E5C" w:rsidP="00885806">
      <w:pPr>
        <w:pStyle w:val="af3"/>
        <w:spacing w:before="156"/>
      </w:pPr>
      <w:r w:rsidRPr="00885806">
        <w:rPr>
          <w:rFonts w:hint="eastAsia"/>
        </w:rPr>
        <w:t>接口名称</w:t>
      </w:r>
    </w:p>
    <w:p w:rsidR="00CD0E5C" w:rsidRDefault="00CD0E5C" w:rsidP="00885806">
      <w:pPr>
        <w:pStyle w:val="ae"/>
        <w:ind w:left="840"/>
      </w:pPr>
      <w:r>
        <w:rPr>
          <w:rFonts w:hint="eastAsia"/>
        </w:rPr>
        <w:t>查询停车收费信息</w:t>
      </w:r>
    </w:p>
    <w:p w:rsidR="00CD0E5C" w:rsidRPr="00885806" w:rsidRDefault="00CD0E5C" w:rsidP="00885806">
      <w:pPr>
        <w:pStyle w:val="af3"/>
        <w:spacing w:before="156"/>
      </w:pPr>
      <w:r w:rsidRPr="00885806">
        <w:rPr>
          <w:rFonts w:hint="eastAsia"/>
        </w:rPr>
        <w:t>请求类型</w:t>
      </w:r>
    </w:p>
    <w:p w:rsidR="00CD0E5C" w:rsidRDefault="00CD0E5C" w:rsidP="00885806">
      <w:pPr>
        <w:pStyle w:val="ae"/>
        <w:ind w:left="840"/>
      </w:pPr>
      <w:r>
        <w:rPr>
          <w:rFonts w:hint="eastAsia"/>
        </w:rPr>
        <w:t>post</w:t>
      </w:r>
    </w:p>
    <w:p w:rsidR="00CD0E5C" w:rsidRPr="00885806" w:rsidRDefault="00CD0E5C" w:rsidP="00885806">
      <w:pPr>
        <w:pStyle w:val="af3"/>
        <w:spacing w:before="156"/>
      </w:pPr>
      <w:r w:rsidRPr="00885806">
        <w:rPr>
          <w:rFonts w:hint="eastAsia"/>
        </w:rPr>
        <w:t>URL</w:t>
      </w:r>
    </w:p>
    <w:p w:rsidR="00CD0E5C" w:rsidRDefault="00803547" w:rsidP="00885806">
      <w:pPr>
        <w:pStyle w:val="ae"/>
        <w:ind w:left="840"/>
      </w:pPr>
      <w:hyperlink r:id="rId48" w:history="1">
        <w:r w:rsidR="00CD0E5C" w:rsidRPr="004D3DCC">
          <w:t>http://ip</w:t>
        </w:r>
      </w:hyperlink>
      <w:r w:rsidR="00CD0E5C">
        <w:t>:</w:t>
      </w:r>
      <w:r w:rsidR="00CD0E5C">
        <w:rPr>
          <w:rFonts w:hint="eastAsia"/>
        </w:rPr>
        <w:t>端口</w:t>
      </w:r>
      <w:r w:rsidR="00CD0E5C" w:rsidRPr="00862A4E">
        <w:t>/ipms/integration/kingdo/payment/info</w:t>
      </w:r>
    </w:p>
    <w:p w:rsidR="00E738CC" w:rsidRPr="00B105FF" w:rsidRDefault="00E738CC" w:rsidP="00885806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CD0E5C" w:rsidRPr="00885806" w:rsidRDefault="00CD0E5C" w:rsidP="00885806">
      <w:pPr>
        <w:pStyle w:val="af3"/>
        <w:spacing w:before="156"/>
      </w:pPr>
      <w:r w:rsidRPr="00885806">
        <w:rPr>
          <w:rFonts w:hint="eastAsia"/>
        </w:rPr>
        <w:t>接口描述</w:t>
      </w:r>
    </w:p>
    <w:p w:rsidR="00CD0E5C" w:rsidRDefault="00CD0E5C" w:rsidP="00885806">
      <w:pPr>
        <w:pStyle w:val="ae"/>
        <w:ind w:left="840"/>
      </w:pPr>
      <w:r>
        <w:rPr>
          <w:rFonts w:hint="eastAsia"/>
        </w:rPr>
        <w:t>根据车牌查询停车收费信息。</w:t>
      </w:r>
    </w:p>
    <w:p w:rsidR="00CD0E5C" w:rsidRPr="00885806" w:rsidRDefault="00CD0E5C" w:rsidP="00885806">
      <w:pPr>
        <w:pStyle w:val="af3"/>
        <w:spacing w:before="156"/>
      </w:pPr>
      <w:r w:rsidRPr="00885806">
        <w:rPr>
          <w:rFonts w:hint="eastAsia"/>
        </w:rPr>
        <w:t>输入参数</w:t>
      </w:r>
    </w:p>
    <w:p w:rsidR="00CD0E5C" w:rsidRDefault="00CD0E5C" w:rsidP="00885806">
      <w:pPr>
        <w:pStyle w:val="ae"/>
        <w:ind w:left="840"/>
      </w:pPr>
      <w:r>
        <w:t>{</w:t>
      </w:r>
    </w:p>
    <w:p w:rsidR="00CD0E5C" w:rsidRDefault="00CD0E5C" w:rsidP="00885806">
      <w:pPr>
        <w:pStyle w:val="ae"/>
        <w:ind w:leftChars="600" w:left="1260"/>
      </w:pPr>
      <w:r>
        <w:rPr>
          <w:rFonts w:hint="eastAsia"/>
        </w:rPr>
        <w:t>"carNum":"</w:t>
      </w:r>
      <w:r>
        <w:rPr>
          <w:rFonts w:hint="eastAsia"/>
        </w:rPr>
        <w:t>吉</w:t>
      </w:r>
      <w:r>
        <w:rPr>
          <w:rFonts w:hint="eastAsia"/>
        </w:rPr>
        <w:t>ALP700",</w:t>
      </w:r>
    </w:p>
    <w:p w:rsidR="00CD0E5C" w:rsidRDefault="00CD0E5C" w:rsidP="00885806">
      <w:pPr>
        <w:pStyle w:val="ae"/>
        <w:ind w:leftChars="600" w:left="1260"/>
      </w:pPr>
      <w:r>
        <w:t>"queryType":1</w:t>
      </w:r>
      <w:r>
        <w:rPr>
          <w:rFonts w:hint="eastAsia"/>
        </w:rPr>
        <w:t>,</w:t>
      </w:r>
    </w:p>
    <w:p w:rsidR="00B55B96" w:rsidRDefault="00B55B96" w:rsidP="00B55B96">
      <w:pPr>
        <w:pStyle w:val="ae"/>
        <w:ind w:leftChars="600" w:left="1260"/>
      </w:pPr>
      <w:r>
        <w:rPr>
          <w:rFonts w:hint="eastAsia"/>
        </w:rPr>
        <w:t>"cardNumber":"</w:t>
      </w:r>
      <w:r w:rsidR="0003740D">
        <w:rPr>
          <w:rFonts w:hint="eastAsia"/>
        </w:rPr>
        <w:t>32125</w:t>
      </w:r>
      <w:r>
        <w:rPr>
          <w:rFonts w:hint="eastAsia"/>
        </w:rPr>
        <w:t>",</w:t>
      </w:r>
    </w:p>
    <w:p w:rsidR="00CD0E5C" w:rsidRDefault="00CD0E5C" w:rsidP="00885806">
      <w:pPr>
        <w:pStyle w:val="ae"/>
        <w:ind w:leftChars="600" w:left="1260"/>
      </w:pPr>
      <w:r>
        <w:rPr>
          <w:rFonts w:hint="eastAsia"/>
        </w:rPr>
        <w:t>"</w:t>
      </w:r>
      <w:r w:rsidRPr="0057526F">
        <w:t>parkingLotCode</w:t>
      </w:r>
      <w:r w:rsidRPr="0057526F">
        <w:rPr>
          <w:rFonts w:hint="eastAsia"/>
        </w:rPr>
        <w:t xml:space="preserve"> </w:t>
      </w:r>
      <w:r>
        <w:rPr>
          <w:rFonts w:hint="eastAsia"/>
        </w:rPr>
        <w:t>":"</w:t>
      </w:r>
      <w:r w:rsidRPr="0057526F">
        <w:t xml:space="preserve"> </w:t>
      </w:r>
      <w:r>
        <w:t>yu</w:t>
      </w:r>
      <w:r>
        <w:rPr>
          <w:rFonts w:hint="eastAsia"/>
        </w:rPr>
        <w:t>"</w:t>
      </w:r>
    </w:p>
    <w:p w:rsidR="00CD0E5C" w:rsidRDefault="00CD0E5C" w:rsidP="00885806">
      <w:pPr>
        <w:pStyle w:val="ae"/>
        <w:ind w:leftChars="0" w:left="840"/>
      </w:pPr>
      <w:r>
        <w:t>}</w:t>
      </w:r>
    </w:p>
    <w:p w:rsidR="00CD0E5C" w:rsidRPr="00885806" w:rsidRDefault="00CD0E5C" w:rsidP="00885806">
      <w:pPr>
        <w:pStyle w:val="af3"/>
        <w:spacing w:before="156"/>
      </w:pPr>
      <w:r w:rsidRPr="00885806">
        <w:rPr>
          <w:rFonts w:hint="eastAsia"/>
        </w:rPr>
        <w:t>返回结果</w:t>
      </w:r>
    </w:p>
    <w:p w:rsidR="00CD0E5C" w:rsidRDefault="00CD0E5C" w:rsidP="00885806">
      <w:pPr>
        <w:pStyle w:val="ae"/>
        <w:ind w:left="840"/>
      </w:pPr>
      <w:r>
        <w:t>{</w:t>
      </w:r>
    </w:p>
    <w:p w:rsidR="00D407F6" w:rsidRDefault="00CD0E5C" w:rsidP="00885806">
      <w:pPr>
        <w:pStyle w:val="ae"/>
        <w:ind w:left="840" w:firstLine="420"/>
      </w:pPr>
      <w:r>
        <w:t>"data":</w:t>
      </w:r>
    </w:p>
    <w:p w:rsidR="00CD0E5C" w:rsidRDefault="00CD0E5C" w:rsidP="00D407F6">
      <w:pPr>
        <w:pStyle w:val="ae"/>
        <w:ind w:leftChars="600" w:left="1260" w:firstLine="420"/>
      </w:pPr>
      <w:r>
        <w:t>{</w:t>
      </w:r>
    </w:p>
    <w:p w:rsidR="00CD0E5C" w:rsidRDefault="00CD0E5C" w:rsidP="00D407F6">
      <w:pPr>
        <w:pStyle w:val="ae"/>
        <w:ind w:leftChars="1000" w:left="2100"/>
      </w:pPr>
      <w:r>
        <w:t xml:space="preserve">"carInNumPicUrl": </w:t>
      </w:r>
      <w:r>
        <w:lastRenderedPageBreak/>
        <w:t>"http://172.7.2.185:8082/d/1000033$1$0$0/20170629/10/2859-427-1.jpg",</w:t>
      </w:r>
    </w:p>
    <w:p w:rsidR="00CD0E5C" w:rsidRDefault="00CD0E5C" w:rsidP="00D407F6">
      <w:pPr>
        <w:pStyle w:val="ae"/>
        <w:ind w:leftChars="1000" w:left="2100"/>
      </w:pPr>
      <w:r>
        <w:t>"carInPicUrl": "http://172.7.2.185:8082/d/1000033$1$0$0/20170629/10/2859-427-0.jpg",</w:t>
      </w:r>
    </w:p>
    <w:p w:rsidR="00CD0E5C" w:rsidRDefault="00CD0E5C" w:rsidP="00D407F6">
      <w:pPr>
        <w:pStyle w:val="ae"/>
        <w:ind w:leftChars="1000" w:left="2100"/>
      </w:pPr>
      <w:r>
        <w:rPr>
          <w:rFonts w:hint="eastAsia"/>
        </w:rPr>
        <w:t>"carNum": "</w:t>
      </w:r>
      <w:r>
        <w:rPr>
          <w:rFonts w:hint="eastAsia"/>
        </w:rPr>
        <w:t>吉</w:t>
      </w:r>
      <w:r>
        <w:rPr>
          <w:rFonts w:hint="eastAsia"/>
        </w:rPr>
        <w:t>ALP700",</w:t>
      </w:r>
    </w:p>
    <w:p w:rsidR="00CD0E5C" w:rsidRDefault="00CD0E5C" w:rsidP="00D407F6">
      <w:pPr>
        <w:pStyle w:val="ae"/>
        <w:ind w:leftChars="1000" w:left="2100"/>
      </w:pPr>
      <w:r>
        <w:t>"carType": 1,</w:t>
      </w:r>
    </w:p>
    <w:p w:rsidR="00CD0E5C" w:rsidRDefault="00CD0E5C" w:rsidP="00D407F6">
      <w:pPr>
        <w:pStyle w:val="ae"/>
        <w:ind w:leftChars="1000" w:left="2100"/>
      </w:pPr>
      <w:r>
        <w:t>"inParkTime": 1498703339000,</w:t>
      </w:r>
    </w:p>
    <w:p w:rsidR="00CD0E5C" w:rsidRDefault="00CD0E5C" w:rsidP="00D407F6">
      <w:pPr>
        <w:pStyle w:val="ae"/>
        <w:ind w:leftChars="1000" w:left="2100"/>
      </w:pPr>
      <w:r>
        <w:t>"ownerType": 2,</w:t>
      </w:r>
    </w:p>
    <w:p w:rsidR="00CD0E5C" w:rsidRDefault="00CD0E5C" w:rsidP="00D407F6">
      <w:pPr>
        <w:pStyle w:val="ae"/>
        <w:ind w:leftChars="1000" w:left="2100"/>
      </w:pPr>
      <w:r>
        <w:t>"parkCode": "null_yu",</w:t>
      </w:r>
    </w:p>
    <w:p w:rsidR="00CD0E5C" w:rsidRDefault="00CD0E5C" w:rsidP="00D407F6">
      <w:pPr>
        <w:pStyle w:val="ae"/>
        <w:ind w:leftChars="1000" w:left="2100"/>
      </w:pPr>
      <w:r>
        <w:t>"parkName": "yu",</w:t>
      </w:r>
    </w:p>
    <w:p w:rsidR="00CD0E5C" w:rsidRDefault="00CD0E5C" w:rsidP="00D407F6">
      <w:pPr>
        <w:pStyle w:val="ae"/>
        <w:ind w:leftChars="1000" w:left="2100"/>
      </w:pPr>
      <w:r>
        <w:t>"parkTime": 12939,</w:t>
      </w:r>
    </w:p>
    <w:p w:rsidR="00CD0E5C" w:rsidRDefault="00CD0E5C" w:rsidP="00D407F6">
      <w:pPr>
        <w:pStyle w:val="ae"/>
        <w:ind w:leftChars="1000" w:left="2100"/>
      </w:pPr>
      <w:r>
        <w:t>"queryType": 1,</w:t>
      </w:r>
    </w:p>
    <w:p w:rsidR="00CD0E5C" w:rsidRDefault="00CD0E5C" w:rsidP="00D407F6">
      <w:pPr>
        <w:pStyle w:val="ae"/>
        <w:ind w:leftChars="1000" w:left="2100"/>
      </w:pPr>
      <w:r>
        <w:t>"receivableMoney": "0.0"</w:t>
      </w:r>
    </w:p>
    <w:p w:rsidR="00CD0E5C" w:rsidRDefault="00CD0E5C" w:rsidP="00D407F6">
      <w:pPr>
        <w:pStyle w:val="ae"/>
        <w:ind w:leftChars="600" w:left="1260" w:firstLine="420"/>
      </w:pPr>
      <w:r>
        <w:t>},</w:t>
      </w:r>
    </w:p>
    <w:p w:rsidR="00CD0E5C" w:rsidRDefault="00CD0E5C" w:rsidP="00885806">
      <w:pPr>
        <w:pStyle w:val="ae"/>
        <w:ind w:leftChars="600" w:left="1260"/>
      </w:pPr>
      <w:r>
        <w:t>"errMsg": "success",</w:t>
      </w:r>
    </w:p>
    <w:p w:rsidR="00CD0E5C" w:rsidRDefault="00CD0E5C" w:rsidP="00885806">
      <w:pPr>
        <w:pStyle w:val="ae"/>
        <w:ind w:leftChars="600" w:left="1260"/>
      </w:pPr>
      <w:r>
        <w:t>"success": true</w:t>
      </w:r>
    </w:p>
    <w:p w:rsidR="00CD0E5C" w:rsidRDefault="00CD0E5C" w:rsidP="00885806">
      <w:pPr>
        <w:pStyle w:val="ae"/>
        <w:ind w:left="840"/>
      </w:pPr>
      <w:r>
        <w:t>}</w:t>
      </w:r>
    </w:p>
    <w:p w:rsidR="00CD0E5C" w:rsidRDefault="00CD0E5C" w:rsidP="00885806">
      <w:pPr>
        <w:pStyle w:val="af3"/>
        <w:spacing w:before="156"/>
      </w:pPr>
      <w:r w:rsidRPr="00885806">
        <w:rPr>
          <w:rFonts w:hint="eastAsia"/>
        </w:rPr>
        <w:t>参数说明</w:t>
      </w:r>
    </w:p>
    <w:tbl>
      <w:tblPr>
        <w:tblStyle w:val="af9"/>
        <w:tblW w:w="8284" w:type="dxa"/>
        <w:tblInd w:w="959" w:type="dxa"/>
        <w:tblLook w:val="04A0" w:firstRow="1" w:lastRow="0" w:firstColumn="1" w:lastColumn="0" w:noHBand="0" w:noVBand="1"/>
      </w:tblPr>
      <w:tblGrid>
        <w:gridCol w:w="1773"/>
        <w:gridCol w:w="1321"/>
        <w:gridCol w:w="1301"/>
        <w:gridCol w:w="1236"/>
        <w:gridCol w:w="2653"/>
      </w:tblGrid>
      <w:tr w:rsidR="00885806" w:rsidRPr="00D50237" w:rsidTr="00D407F6">
        <w:trPr>
          <w:tblHeader/>
        </w:trPr>
        <w:tc>
          <w:tcPr>
            <w:tcW w:w="177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32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3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885806" w:rsidRPr="00D50237" w:rsidTr="00D407F6">
        <w:tc>
          <w:tcPr>
            <w:tcW w:w="8284" w:type="dxa"/>
            <w:gridSpan w:val="5"/>
            <w:shd w:val="clear" w:color="auto" w:fill="E5B8B7" w:themeFill="accent2" w:themeFillTint="66"/>
          </w:tcPr>
          <w:p w:rsidR="00885806" w:rsidRPr="00885806" w:rsidRDefault="00885806" w:rsidP="00885806">
            <w:pPr>
              <w:pStyle w:val="afe"/>
            </w:pPr>
            <w:r w:rsidRPr="00885806">
              <w:t>R</w:t>
            </w:r>
            <w:r w:rsidRPr="00885806">
              <w:rPr>
                <w:rFonts w:hint="eastAsia"/>
              </w:rPr>
              <w:t>equest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carNum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车牌号码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03740D" w:rsidRDefault="0003740D" w:rsidP="00885806">
            <w:pPr>
              <w:pStyle w:val="afe"/>
              <w:rPr>
                <w:color w:val="FF0000"/>
              </w:rPr>
            </w:pPr>
            <w:r w:rsidRPr="0003740D">
              <w:rPr>
                <w:rFonts w:hint="eastAsia"/>
                <w:color w:val="FF0000"/>
              </w:rPr>
              <w:t>车牌号和卡号选其一传参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queryType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默认传</w:t>
            </w:r>
            <w:r w:rsidRPr="00885806">
              <w:rPr>
                <w:rFonts w:hint="eastAsia"/>
              </w:rPr>
              <w:t>1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I</w:t>
            </w:r>
            <w:r w:rsidRPr="00885806"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885806" w:rsidRPr="0005689F" w:rsidRDefault="00885806" w:rsidP="00885806">
            <w:pPr>
              <w:pStyle w:val="afe"/>
            </w:pPr>
            <w:r w:rsidRPr="0005689F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B55B96" w:rsidP="00885806">
            <w:pPr>
              <w:pStyle w:val="afe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卡号</w:t>
            </w:r>
          </w:p>
        </w:tc>
      </w:tr>
      <w:tr w:rsidR="00885806" w:rsidRPr="00D50237" w:rsidTr="00D407F6">
        <w:tc>
          <w:tcPr>
            <w:tcW w:w="1773" w:type="dxa"/>
            <w:tcBorders>
              <w:bottom w:val="single" w:sz="4" w:space="0" w:color="000000" w:themeColor="text1"/>
            </w:tcBorders>
          </w:tcPr>
          <w:p w:rsidR="00885806" w:rsidRPr="00885806" w:rsidRDefault="00885806" w:rsidP="00885806">
            <w:pPr>
              <w:pStyle w:val="afe"/>
            </w:pPr>
            <w:r w:rsidRPr="00885806">
              <w:t>parkingLotCode</w:t>
            </w:r>
          </w:p>
        </w:tc>
        <w:tc>
          <w:tcPr>
            <w:tcW w:w="1321" w:type="dxa"/>
            <w:tcBorders>
              <w:bottom w:val="single" w:sz="4" w:space="0" w:color="000000" w:themeColor="text1"/>
            </w:tcBorders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停车场编号，可不传</w:t>
            </w:r>
          </w:p>
        </w:tc>
        <w:tc>
          <w:tcPr>
            <w:tcW w:w="1301" w:type="dxa"/>
            <w:tcBorders>
              <w:bottom w:val="single" w:sz="4" w:space="0" w:color="000000" w:themeColor="text1"/>
            </w:tcBorders>
          </w:tcPr>
          <w:p w:rsidR="00885806" w:rsidRPr="00885806" w:rsidRDefault="00885806" w:rsidP="00885806">
            <w:pPr>
              <w:pStyle w:val="afe"/>
            </w:pPr>
            <w:r w:rsidRPr="00885806">
              <w:t>varchar(150)</w:t>
            </w:r>
          </w:p>
        </w:tc>
        <w:tc>
          <w:tcPr>
            <w:tcW w:w="1236" w:type="dxa"/>
            <w:tcBorders>
              <w:bottom w:val="single" w:sz="4" w:space="0" w:color="000000" w:themeColor="text1"/>
            </w:tcBorders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N</w:t>
            </w:r>
          </w:p>
        </w:tc>
        <w:tc>
          <w:tcPr>
            <w:tcW w:w="2653" w:type="dxa"/>
            <w:tcBorders>
              <w:bottom w:val="single" w:sz="4" w:space="0" w:color="000000" w:themeColor="text1"/>
            </w:tcBorders>
          </w:tcPr>
          <w:p w:rsidR="00885806" w:rsidRPr="00885806" w:rsidRDefault="00885806" w:rsidP="00885806">
            <w:pPr>
              <w:pStyle w:val="afe"/>
            </w:pPr>
          </w:p>
        </w:tc>
      </w:tr>
      <w:tr w:rsidR="00B55B96" w:rsidRPr="00D50237" w:rsidTr="00D407F6">
        <w:tc>
          <w:tcPr>
            <w:tcW w:w="1773" w:type="dxa"/>
            <w:tcBorders>
              <w:bottom w:val="single" w:sz="4" w:space="0" w:color="000000" w:themeColor="text1"/>
            </w:tcBorders>
          </w:tcPr>
          <w:p w:rsidR="00B55B96" w:rsidRPr="00885806" w:rsidRDefault="00B55B96" w:rsidP="00885806">
            <w:pPr>
              <w:pStyle w:val="afe"/>
            </w:pPr>
            <w:r>
              <w:rPr>
                <w:rFonts w:hint="eastAsia"/>
              </w:rPr>
              <w:t>cardNumber</w:t>
            </w:r>
          </w:p>
        </w:tc>
        <w:tc>
          <w:tcPr>
            <w:tcW w:w="1321" w:type="dxa"/>
            <w:tcBorders>
              <w:bottom w:val="single" w:sz="4" w:space="0" w:color="000000" w:themeColor="text1"/>
            </w:tcBorders>
          </w:tcPr>
          <w:p w:rsidR="00B55B96" w:rsidRPr="00885806" w:rsidRDefault="00B55B96" w:rsidP="00885806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1301" w:type="dxa"/>
            <w:tcBorders>
              <w:bottom w:val="single" w:sz="4" w:space="0" w:color="000000" w:themeColor="text1"/>
            </w:tcBorders>
          </w:tcPr>
          <w:p w:rsidR="00B55B96" w:rsidRPr="00885806" w:rsidRDefault="00B55B96" w:rsidP="00885806">
            <w:pPr>
              <w:pStyle w:val="afe"/>
            </w:pPr>
            <w:r w:rsidRPr="00885806">
              <w:t>varchar</w:t>
            </w:r>
          </w:p>
        </w:tc>
        <w:tc>
          <w:tcPr>
            <w:tcW w:w="1236" w:type="dxa"/>
            <w:tcBorders>
              <w:bottom w:val="single" w:sz="4" w:space="0" w:color="000000" w:themeColor="text1"/>
            </w:tcBorders>
          </w:tcPr>
          <w:p w:rsidR="00B55B96" w:rsidRPr="00885806" w:rsidRDefault="0003740D" w:rsidP="00885806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3" w:type="dxa"/>
            <w:tcBorders>
              <w:bottom w:val="single" w:sz="4" w:space="0" w:color="000000" w:themeColor="text1"/>
            </w:tcBorders>
          </w:tcPr>
          <w:p w:rsidR="00B55B96" w:rsidRPr="00885806" w:rsidRDefault="0003740D" w:rsidP="00885806">
            <w:pPr>
              <w:pStyle w:val="afe"/>
            </w:pPr>
            <w:r w:rsidRPr="0003740D">
              <w:rPr>
                <w:rFonts w:hint="eastAsia"/>
                <w:color w:val="FF0000"/>
              </w:rPr>
              <w:t>车牌号和卡号选其一传参</w:t>
            </w:r>
          </w:p>
        </w:tc>
      </w:tr>
      <w:tr w:rsidR="00885806" w:rsidRPr="00D50237" w:rsidTr="00D407F6">
        <w:tc>
          <w:tcPr>
            <w:tcW w:w="8284" w:type="dxa"/>
            <w:gridSpan w:val="5"/>
            <w:shd w:val="clear" w:color="auto" w:fill="E5B8B7" w:themeFill="accent2" w:themeFillTint="66"/>
          </w:tcPr>
          <w:p w:rsidR="00885806" w:rsidRPr="00885806" w:rsidRDefault="00885806" w:rsidP="00885806">
            <w:pPr>
              <w:pStyle w:val="afe"/>
            </w:pPr>
            <w:r w:rsidRPr="00885806">
              <w:t>R</w:t>
            </w:r>
            <w:r w:rsidRPr="00885806">
              <w:rPr>
                <w:rFonts w:hint="eastAsia"/>
              </w:rPr>
              <w:t>esponse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carInNumPicUrl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车牌图片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carInPicUrl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车辆图片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I</w:t>
            </w:r>
            <w:r w:rsidRPr="00885806"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carNum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车牌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varchar(150)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carType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汽车类型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varchar(10)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N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参照数据字典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{0:</w:t>
            </w:r>
            <w:r w:rsidRPr="00885806">
              <w:rPr>
                <w:rFonts w:hint="eastAsia"/>
              </w:rPr>
              <w:t>未识别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{1:</w:t>
            </w:r>
            <w:r w:rsidRPr="00885806">
              <w:rPr>
                <w:rFonts w:hint="eastAsia"/>
              </w:rPr>
              <w:t>小型汽车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{2:</w:t>
            </w:r>
            <w:r w:rsidRPr="00885806">
              <w:rPr>
                <w:rFonts w:hint="eastAsia"/>
              </w:rPr>
              <w:t>大型汽车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{3:</w:t>
            </w:r>
            <w:r w:rsidRPr="00885806">
              <w:rPr>
                <w:rFonts w:hint="eastAsia"/>
              </w:rPr>
              <w:t>使馆汽车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{4:</w:t>
            </w:r>
            <w:r w:rsidRPr="00885806">
              <w:rPr>
                <w:rFonts w:hint="eastAsia"/>
              </w:rPr>
              <w:t>领馆汽车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{5:</w:t>
            </w:r>
            <w:r w:rsidRPr="00885806">
              <w:rPr>
                <w:rFonts w:hint="eastAsia"/>
              </w:rPr>
              <w:t>境外汽车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{6:</w:t>
            </w:r>
            <w:r w:rsidRPr="00885806">
              <w:rPr>
                <w:rFonts w:hint="eastAsia"/>
              </w:rPr>
              <w:t>外籍汽车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{10:</w:t>
            </w:r>
            <w:r w:rsidRPr="00885806">
              <w:rPr>
                <w:rFonts w:hint="eastAsia"/>
              </w:rPr>
              <w:t>教练车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{11:</w:t>
            </w:r>
            <w:r w:rsidRPr="00885806">
              <w:rPr>
                <w:rFonts w:hint="eastAsia"/>
              </w:rPr>
              <w:t>临时行驶车</w:t>
            </w:r>
            <w:r w:rsidRPr="00885806">
              <w:rPr>
                <w:rFonts w:hint="eastAsia"/>
              </w:rPr>
              <w:t>}</w:t>
            </w:r>
          </w:p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{12:</w:t>
            </w:r>
            <w:r w:rsidRPr="00885806">
              <w:rPr>
                <w:rFonts w:hint="eastAsia"/>
              </w:rPr>
              <w:t>警用汽车</w:t>
            </w:r>
            <w:r w:rsidRPr="00885806">
              <w:rPr>
                <w:rFonts w:hint="eastAsia"/>
              </w:rPr>
              <w:t>}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inParkTime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进场时间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varchar(10)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  <w:r w:rsidRPr="00885806">
              <w:t>“</w:t>
            </w:r>
            <w:r w:rsidRPr="00885806">
              <w:rPr>
                <w:rFonts w:hint="eastAsia"/>
              </w:rPr>
              <w:t>2017-11-15</w:t>
            </w:r>
            <w:r w:rsidRPr="00885806">
              <w:t>”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ownerType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t>车主</w:t>
            </w:r>
            <w:r w:rsidRPr="00885806">
              <w:rPr>
                <w:rFonts w:hint="eastAsia"/>
              </w:rPr>
              <w:t>类型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Integer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N</w:t>
            </w:r>
          </w:p>
        </w:tc>
        <w:tc>
          <w:tcPr>
            <w:tcW w:w="2653" w:type="dxa"/>
            <w:vAlign w:val="center"/>
          </w:tcPr>
          <w:p w:rsidR="00885806" w:rsidRPr="00885806" w:rsidRDefault="00885806" w:rsidP="00885806">
            <w:pPr>
              <w:pStyle w:val="afe"/>
            </w:pPr>
            <w:r w:rsidRPr="00885806">
              <w:t>0-</w:t>
            </w:r>
            <w:r w:rsidRPr="00885806">
              <w:t>临时用户；</w:t>
            </w:r>
          </w:p>
          <w:p w:rsidR="00885806" w:rsidRPr="00885806" w:rsidRDefault="00885806" w:rsidP="00885806">
            <w:pPr>
              <w:pStyle w:val="afe"/>
            </w:pPr>
            <w:r w:rsidRPr="00885806">
              <w:t>1-</w:t>
            </w:r>
            <w:r w:rsidRPr="00885806">
              <w:t>储值用户；</w:t>
            </w:r>
          </w:p>
          <w:p w:rsidR="00885806" w:rsidRPr="00885806" w:rsidRDefault="00885806" w:rsidP="00885806">
            <w:pPr>
              <w:pStyle w:val="afe"/>
            </w:pPr>
            <w:r w:rsidRPr="00885806">
              <w:t>2-</w:t>
            </w:r>
            <w:r w:rsidRPr="00885806">
              <w:t>月卡用户；</w:t>
            </w:r>
          </w:p>
          <w:p w:rsidR="00885806" w:rsidRPr="00885806" w:rsidRDefault="00885806" w:rsidP="00885806">
            <w:pPr>
              <w:pStyle w:val="afe"/>
            </w:pPr>
            <w:r w:rsidRPr="00885806">
              <w:lastRenderedPageBreak/>
              <w:t>3-</w:t>
            </w:r>
            <w:r w:rsidRPr="00885806">
              <w:t>长期用户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lastRenderedPageBreak/>
              <w:t>parkCode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停车场编号（扩展）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varchar(10)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parkName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停车场名称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varchar(10</w:t>
            </w:r>
            <w:r w:rsidRPr="00885806">
              <w:rPr>
                <w:rFonts w:hint="eastAsia"/>
              </w:rPr>
              <w:t>0</w:t>
            </w:r>
            <w:r w:rsidRPr="00885806">
              <w:t>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parkTime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停车时长，单位秒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varchar(10</w:t>
            </w:r>
            <w:r w:rsidRPr="00885806">
              <w:rPr>
                <w:rFonts w:hint="eastAsia"/>
              </w:rPr>
              <w:t>0</w:t>
            </w:r>
            <w:r w:rsidRPr="00885806">
              <w:t>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queryType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默认传</w:t>
            </w:r>
            <w:r w:rsidRPr="00885806">
              <w:rPr>
                <w:rFonts w:hint="eastAsia"/>
              </w:rPr>
              <w:t>1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varchar(10)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885806" w:rsidRDefault="00885806" w:rsidP="00885806">
            <w:pPr>
              <w:pStyle w:val="afe"/>
            </w:pPr>
            <w:r w:rsidRPr="00885806">
              <w:t>receivableMoney</w:t>
            </w:r>
          </w:p>
        </w:tc>
        <w:tc>
          <w:tcPr>
            <w:tcW w:w="1321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收费金额，单位元</w:t>
            </w:r>
          </w:p>
        </w:tc>
        <w:tc>
          <w:tcPr>
            <w:tcW w:w="1301" w:type="dxa"/>
          </w:tcPr>
          <w:p w:rsidR="00885806" w:rsidRPr="00885806" w:rsidRDefault="00885806" w:rsidP="00885806">
            <w:pPr>
              <w:pStyle w:val="afe"/>
            </w:pPr>
            <w:r w:rsidRPr="00885806">
              <w:t>F</w:t>
            </w:r>
            <w:r w:rsidRPr="00885806">
              <w:rPr>
                <w:rFonts w:hint="eastAsia"/>
              </w:rPr>
              <w:t>loat</w:t>
            </w:r>
            <w:r w:rsidRPr="00885806">
              <w:rPr>
                <w:rFonts w:hint="eastAsia"/>
              </w:rPr>
              <w:t>（</w:t>
            </w:r>
            <w:r w:rsidRPr="00885806">
              <w:rPr>
                <w:rFonts w:hint="eastAsia"/>
              </w:rPr>
              <w:t>8,2</w:t>
            </w:r>
            <w:r w:rsidRPr="00885806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885806" w:rsidRPr="00885806" w:rsidRDefault="00885806" w:rsidP="00885806">
            <w:pPr>
              <w:pStyle w:val="afe"/>
            </w:pPr>
            <w:r w:rsidRPr="00885806">
              <w:rPr>
                <w:rFonts w:hint="eastAsia"/>
              </w:rPr>
              <w:t>Y</w:t>
            </w:r>
          </w:p>
        </w:tc>
        <w:tc>
          <w:tcPr>
            <w:tcW w:w="2653" w:type="dxa"/>
          </w:tcPr>
          <w:p w:rsidR="00885806" w:rsidRPr="00885806" w:rsidRDefault="00885806" w:rsidP="00885806">
            <w:pPr>
              <w:pStyle w:val="afe"/>
            </w:pPr>
          </w:p>
        </w:tc>
      </w:tr>
    </w:tbl>
    <w:p w:rsidR="00885806" w:rsidRPr="003E5EAB" w:rsidRDefault="00885806" w:rsidP="00885806">
      <w:pPr>
        <w:pStyle w:val="3"/>
        <w:spacing w:before="312" w:after="156"/>
      </w:pPr>
      <w:bookmarkStart w:id="31" w:name="_Toc520384670"/>
      <w:r>
        <w:rPr>
          <w:rFonts w:hint="eastAsia"/>
        </w:rPr>
        <w:t>缴费成功通知</w:t>
      </w:r>
      <w:bookmarkEnd w:id="31"/>
    </w:p>
    <w:p w:rsidR="00885806" w:rsidRDefault="00885806" w:rsidP="00885806">
      <w:pPr>
        <w:pStyle w:val="af3"/>
        <w:spacing w:before="156"/>
      </w:pPr>
      <w:r>
        <w:rPr>
          <w:rFonts w:hint="eastAsia"/>
        </w:rPr>
        <w:t>接口名称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缴费成功通知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请求类型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post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URL</w:t>
      </w:r>
    </w:p>
    <w:p w:rsidR="00885806" w:rsidRDefault="00885806" w:rsidP="00885806">
      <w:pPr>
        <w:pStyle w:val="ae"/>
        <w:ind w:left="840"/>
      </w:pPr>
      <w:r w:rsidRPr="00B105FF">
        <w:t>http://</w:t>
      </w:r>
      <w:r>
        <w:t>ip:</w:t>
      </w:r>
      <w:r>
        <w:rPr>
          <w:rFonts w:hint="eastAsia"/>
        </w:rPr>
        <w:t>端口</w:t>
      </w:r>
      <w:r w:rsidRPr="004E3D75">
        <w:t>/ipms/integration/kingdo/payment/success</w:t>
      </w:r>
    </w:p>
    <w:p w:rsidR="00E738CC" w:rsidRPr="00B105FF" w:rsidRDefault="00E738CC" w:rsidP="00885806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接口描述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缴费成功通知，</w:t>
      </w:r>
      <w:r>
        <w:rPr>
          <w:rFonts w:hint="eastAsia"/>
        </w:rPr>
        <w:t xml:space="preserve"> </w:t>
      </w:r>
      <w:r>
        <w:rPr>
          <w:rFonts w:hint="eastAsia"/>
        </w:rPr>
        <w:t>如果收费总金额小于本次停车的应收金额，出场时还需缴费。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输入参数</w:t>
      </w:r>
    </w:p>
    <w:p w:rsidR="00885806" w:rsidRDefault="00885806" w:rsidP="00885806">
      <w:pPr>
        <w:pStyle w:val="ae"/>
        <w:ind w:left="840"/>
      </w:pPr>
      <w:r>
        <w:t>{</w:t>
      </w:r>
    </w:p>
    <w:p w:rsidR="00885806" w:rsidRDefault="00885806" w:rsidP="00885806">
      <w:pPr>
        <w:pStyle w:val="ae"/>
        <w:ind w:leftChars="600" w:left="1260"/>
      </w:pPr>
      <w:r>
        <w:rPr>
          <w:rFonts w:hint="eastAsia"/>
        </w:rPr>
        <w:t>"carNum":"</w:t>
      </w:r>
      <w:r>
        <w:rPr>
          <w:rFonts w:hint="eastAsia"/>
        </w:rPr>
        <w:t>吉</w:t>
      </w:r>
      <w:r>
        <w:rPr>
          <w:rFonts w:hint="eastAsia"/>
        </w:rPr>
        <w:t>ALP7002",</w:t>
      </w:r>
    </w:p>
    <w:p w:rsidR="00885806" w:rsidRDefault="00885806" w:rsidP="00885806">
      <w:pPr>
        <w:pStyle w:val="ae"/>
        <w:ind w:leftChars="600" w:left="1260"/>
      </w:pPr>
      <w:r>
        <w:t>"consumeMoney":1.1,</w:t>
      </w:r>
    </w:p>
    <w:p w:rsidR="00885806" w:rsidRDefault="00885806" w:rsidP="00885806">
      <w:pPr>
        <w:pStyle w:val="ae"/>
        <w:ind w:leftChars="600" w:left="1260"/>
      </w:pPr>
      <w:r>
        <w:t>"feeAmount":1.1</w:t>
      </w:r>
      <w:r>
        <w:rPr>
          <w:rFonts w:hint="eastAsia"/>
        </w:rPr>
        <w:t>,</w:t>
      </w:r>
    </w:p>
    <w:p w:rsidR="00885806" w:rsidRDefault="00885806" w:rsidP="00885806">
      <w:pPr>
        <w:pStyle w:val="ae"/>
        <w:ind w:leftChars="600" w:left="1260"/>
      </w:pPr>
      <w:r>
        <w:rPr>
          <w:rFonts w:hint="eastAsia"/>
        </w:rPr>
        <w:t>"</w:t>
      </w:r>
      <w:r w:rsidRPr="0057526F">
        <w:t>parkingLotCode</w:t>
      </w:r>
      <w:r w:rsidRPr="0057526F">
        <w:rPr>
          <w:rFonts w:hint="eastAsia"/>
        </w:rPr>
        <w:t xml:space="preserve"> </w:t>
      </w:r>
      <w:r>
        <w:rPr>
          <w:rFonts w:hint="eastAsia"/>
        </w:rPr>
        <w:t>":"</w:t>
      </w:r>
      <w:r w:rsidRPr="0057526F">
        <w:t xml:space="preserve"> </w:t>
      </w:r>
      <w:r>
        <w:t>yu</w:t>
      </w:r>
      <w:r>
        <w:rPr>
          <w:rFonts w:hint="eastAsia"/>
        </w:rPr>
        <w:t>"</w:t>
      </w:r>
    </w:p>
    <w:p w:rsidR="00885806" w:rsidRDefault="00885806" w:rsidP="00885806">
      <w:pPr>
        <w:pStyle w:val="ae"/>
        <w:ind w:left="840"/>
      </w:pPr>
      <w:r>
        <w:t>}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返回结果</w:t>
      </w:r>
    </w:p>
    <w:p w:rsidR="00885806" w:rsidRDefault="00885806" w:rsidP="00885806">
      <w:pPr>
        <w:pStyle w:val="ae"/>
        <w:ind w:left="840"/>
      </w:pPr>
      <w:r>
        <w:t>{</w:t>
      </w:r>
    </w:p>
    <w:p w:rsidR="00885806" w:rsidRDefault="00885806" w:rsidP="00885806">
      <w:pPr>
        <w:pStyle w:val="ae"/>
        <w:ind w:leftChars="600" w:left="1260"/>
      </w:pPr>
      <w:r>
        <w:t>"data": true,</w:t>
      </w:r>
    </w:p>
    <w:p w:rsidR="00885806" w:rsidRDefault="00885806" w:rsidP="00885806">
      <w:pPr>
        <w:pStyle w:val="ae"/>
        <w:ind w:leftChars="600" w:left="1260"/>
      </w:pPr>
      <w:r>
        <w:t>"errMsg": "success",</w:t>
      </w:r>
    </w:p>
    <w:p w:rsidR="00885806" w:rsidRDefault="00885806" w:rsidP="00885806">
      <w:pPr>
        <w:pStyle w:val="ae"/>
        <w:ind w:leftChars="600" w:left="1260"/>
      </w:pPr>
      <w:r>
        <w:t>"success": true</w:t>
      </w:r>
    </w:p>
    <w:p w:rsidR="00885806" w:rsidRDefault="00885806" w:rsidP="00885806">
      <w:pPr>
        <w:pStyle w:val="ae"/>
        <w:ind w:left="840"/>
      </w:pPr>
      <w:r>
        <w:t>}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参数说明</w:t>
      </w:r>
    </w:p>
    <w:tbl>
      <w:tblPr>
        <w:tblStyle w:val="af9"/>
        <w:tblW w:w="8363" w:type="dxa"/>
        <w:tblInd w:w="959" w:type="dxa"/>
        <w:tblLook w:val="04A0" w:firstRow="1" w:lastRow="0" w:firstColumn="1" w:lastColumn="0" w:noHBand="0" w:noVBand="1"/>
      </w:tblPr>
      <w:tblGrid>
        <w:gridCol w:w="1773"/>
        <w:gridCol w:w="2621"/>
        <w:gridCol w:w="1276"/>
        <w:gridCol w:w="1276"/>
        <w:gridCol w:w="1417"/>
      </w:tblGrid>
      <w:tr w:rsidR="00885806" w:rsidRPr="00D50237" w:rsidTr="00D407F6">
        <w:trPr>
          <w:tblHeader/>
        </w:trPr>
        <w:tc>
          <w:tcPr>
            <w:tcW w:w="177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262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85806" w:rsidRDefault="00885806" w:rsidP="00885806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885806" w:rsidRPr="00D50237" w:rsidTr="00D407F6">
        <w:tc>
          <w:tcPr>
            <w:tcW w:w="8363" w:type="dxa"/>
            <w:gridSpan w:val="5"/>
            <w:shd w:val="clear" w:color="auto" w:fill="E5B8B7" w:themeFill="accent2" w:themeFillTint="66"/>
          </w:tcPr>
          <w:p w:rsidR="00885806" w:rsidRPr="000A56CB" w:rsidRDefault="00885806" w:rsidP="00885806">
            <w:pPr>
              <w:pStyle w:val="afe"/>
            </w:pPr>
            <w:r w:rsidRPr="00662631">
              <w:t>R</w:t>
            </w:r>
            <w:r w:rsidRPr="00662631">
              <w:rPr>
                <w:rFonts w:hint="eastAsia"/>
              </w:rPr>
              <w:t>equest</w:t>
            </w:r>
          </w:p>
        </w:tc>
      </w:tr>
      <w:tr w:rsidR="00885806" w:rsidRPr="00D50237" w:rsidTr="00885806">
        <w:tc>
          <w:tcPr>
            <w:tcW w:w="1773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carNum</w:t>
            </w:r>
          </w:p>
        </w:tc>
        <w:tc>
          <w:tcPr>
            <w:tcW w:w="2621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车牌号码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t>varchar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885806" w:rsidRPr="00B15CAD" w:rsidRDefault="00885806" w:rsidP="00885806">
            <w:pPr>
              <w:pStyle w:val="afe"/>
              <w:rPr>
                <w:b/>
              </w:rPr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B15CAD" w:rsidRDefault="00885806" w:rsidP="00885806">
            <w:pPr>
              <w:pStyle w:val="afe"/>
            </w:pPr>
            <w:r w:rsidRPr="00B15CAD">
              <w:t>consumeMoney</w:t>
            </w:r>
          </w:p>
        </w:tc>
        <w:tc>
          <w:tcPr>
            <w:tcW w:w="2621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应收金额，收费总金额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t>F</w:t>
            </w:r>
            <w:r w:rsidRPr="00B15CAD">
              <w:rPr>
                <w:rFonts w:hint="eastAsia"/>
              </w:rPr>
              <w:t>loat</w:t>
            </w:r>
            <w:r w:rsidRPr="00B15CAD">
              <w:rPr>
                <w:rFonts w:hint="eastAsia"/>
              </w:rPr>
              <w:t>（</w:t>
            </w:r>
            <w:r w:rsidRPr="00B15CAD">
              <w:rPr>
                <w:rFonts w:hint="eastAsia"/>
              </w:rPr>
              <w:t>8,2</w:t>
            </w:r>
            <w:r w:rsidRPr="00B15CAD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885806" w:rsidRPr="00B15CAD" w:rsidRDefault="00885806" w:rsidP="00885806">
            <w:pPr>
              <w:pStyle w:val="afe"/>
              <w:rPr>
                <w:b/>
              </w:rPr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B15CAD" w:rsidRDefault="00885806" w:rsidP="00885806">
            <w:pPr>
              <w:pStyle w:val="afe"/>
            </w:pPr>
            <w:r w:rsidRPr="00B15CAD">
              <w:lastRenderedPageBreak/>
              <w:t>feeAmount</w:t>
            </w:r>
          </w:p>
        </w:tc>
        <w:tc>
          <w:tcPr>
            <w:tcW w:w="2621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实收金额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t>F</w:t>
            </w:r>
            <w:r w:rsidRPr="00B15CAD">
              <w:rPr>
                <w:rFonts w:hint="eastAsia"/>
              </w:rPr>
              <w:t>loat</w:t>
            </w:r>
            <w:r w:rsidRPr="00B15CAD">
              <w:rPr>
                <w:rFonts w:hint="eastAsia"/>
              </w:rPr>
              <w:t>（</w:t>
            </w:r>
            <w:r w:rsidRPr="00B15CAD">
              <w:rPr>
                <w:rFonts w:hint="eastAsia"/>
              </w:rPr>
              <w:t>8,2</w:t>
            </w:r>
            <w:r w:rsidRPr="00B15CAD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885806" w:rsidRPr="00B15CAD" w:rsidRDefault="00885806" w:rsidP="00885806">
            <w:pPr>
              <w:pStyle w:val="afe"/>
              <w:rPr>
                <w:b/>
              </w:rPr>
            </w:pPr>
          </w:p>
        </w:tc>
      </w:tr>
      <w:tr w:rsidR="00885806" w:rsidRPr="00D50237" w:rsidTr="00885806">
        <w:tc>
          <w:tcPr>
            <w:tcW w:w="1773" w:type="dxa"/>
          </w:tcPr>
          <w:p w:rsidR="00885806" w:rsidRPr="00B15CAD" w:rsidRDefault="00885806" w:rsidP="00885806">
            <w:pPr>
              <w:pStyle w:val="afe"/>
            </w:pPr>
            <w:r w:rsidRPr="00B15CAD">
              <w:t>parkingLotCode</w:t>
            </w:r>
          </w:p>
        </w:tc>
        <w:tc>
          <w:tcPr>
            <w:tcW w:w="2621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停车场编号，可不传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t>varchar</w:t>
            </w:r>
          </w:p>
        </w:tc>
        <w:tc>
          <w:tcPr>
            <w:tcW w:w="1276" w:type="dxa"/>
          </w:tcPr>
          <w:p w:rsidR="00885806" w:rsidRPr="00B15CAD" w:rsidRDefault="00885806" w:rsidP="00885806">
            <w:pPr>
              <w:pStyle w:val="afe"/>
            </w:pPr>
            <w:r w:rsidRPr="00B15CAD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:rsidR="00885806" w:rsidRPr="00B15CAD" w:rsidRDefault="00885806" w:rsidP="00885806">
            <w:pPr>
              <w:pStyle w:val="afe"/>
              <w:rPr>
                <w:b/>
              </w:rPr>
            </w:pPr>
          </w:p>
        </w:tc>
      </w:tr>
    </w:tbl>
    <w:p w:rsidR="00885806" w:rsidRPr="00C63573" w:rsidRDefault="00885806" w:rsidP="00885806">
      <w:pPr>
        <w:pStyle w:val="2"/>
        <w:spacing w:before="624" w:after="312"/>
      </w:pPr>
      <w:bookmarkStart w:id="32" w:name="_Toc520384671"/>
      <w:r>
        <w:rPr>
          <w:rFonts w:hint="eastAsia"/>
        </w:rPr>
        <w:t>充值缴费</w:t>
      </w:r>
      <w:bookmarkEnd w:id="32"/>
    </w:p>
    <w:p w:rsidR="00885806" w:rsidRPr="00474AE1" w:rsidRDefault="00885806" w:rsidP="00885806">
      <w:pPr>
        <w:pStyle w:val="3"/>
        <w:spacing w:before="312" w:after="156"/>
      </w:pPr>
      <w:bookmarkStart w:id="33" w:name="_Toc520384672"/>
      <w:r>
        <w:rPr>
          <w:rFonts w:hint="eastAsia"/>
        </w:rPr>
        <w:t>月卡用户查询上次充值信息</w:t>
      </w:r>
      <w:bookmarkEnd w:id="33"/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接口名称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月卡用户根据姓名、卡号或车牌查询上次充值信息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请求类型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get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URL</w:t>
      </w:r>
    </w:p>
    <w:p w:rsidR="00885806" w:rsidRDefault="00803547" w:rsidP="00885806">
      <w:pPr>
        <w:pStyle w:val="ae"/>
        <w:ind w:left="840"/>
      </w:pPr>
      <w:hyperlink r:id="rId49" w:history="1">
        <w:r w:rsidR="00885806" w:rsidRPr="004D3DCC">
          <w:t>http://ip</w:t>
        </w:r>
      </w:hyperlink>
      <w:r w:rsidR="00885806">
        <w:t>:</w:t>
      </w:r>
      <w:r w:rsidR="00885806">
        <w:rPr>
          <w:rFonts w:hint="eastAsia"/>
        </w:rPr>
        <w:t>端口</w:t>
      </w:r>
      <w:r w:rsidR="00885806" w:rsidRPr="00862A4E">
        <w:t>/ipms/</w:t>
      </w:r>
      <w:r w:rsidR="00885806" w:rsidRPr="00026EAE">
        <w:t>month/card/recharge/find</w:t>
      </w:r>
    </w:p>
    <w:p w:rsidR="00E738CC" w:rsidRPr="00B105FF" w:rsidRDefault="00E738CC" w:rsidP="00885806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接口描述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充值前，根据车主姓名、卡号或车牌查询上次充值信息。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输入参数</w:t>
      </w:r>
    </w:p>
    <w:p w:rsidR="00885806" w:rsidRDefault="00885806" w:rsidP="00885806">
      <w:pPr>
        <w:pStyle w:val="ae"/>
        <w:ind w:left="840"/>
      </w:pPr>
      <w:r>
        <w:t>{</w:t>
      </w:r>
    </w:p>
    <w:p w:rsidR="00885806" w:rsidRDefault="00885806" w:rsidP="00D407F6">
      <w:pPr>
        <w:pStyle w:val="ae"/>
        <w:ind w:leftChars="600" w:left="1260"/>
      </w:pPr>
      <w:r>
        <w:rPr>
          <w:rFonts w:hint="eastAsia"/>
        </w:rPr>
        <w:t>owner:'</w:t>
      </w:r>
      <w:r>
        <w:rPr>
          <w:rFonts w:hint="eastAsia"/>
        </w:rPr>
        <w:t>李四</w:t>
      </w:r>
      <w:r>
        <w:rPr>
          <w:rFonts w:hint="eastAsia"/>
        </w:rPr>
        <w:t>'</w:t>
      </w:r>
    </w:p>
    <w:p w:rsidR="00885806" w:rsidRDefault="00885806" w:rsidP="00D407F6">
      <w:pPr>
        <w:pStyle w:val="ae"/>
        <w:ind w:leftChars="600" w:left="1260"/>
      </w:pPr>
      <w:r>
        <w:rPr>
          <w:rFonts w:hint="eastAsia"/>
        </w:rPr>
        <w:t>//carNum:'</w:t>
      </w:r>
      <w:r>
        <w:rPr>
          <w:rFonts w:hint="eastAsia"/>
        </w:rPr>
        <w:t>浙</w:t>
      </w:r>
      <w:r>
        <w:rPr>
          <w:rFonts w:hint="eastAsia"/>
        </w:rPr>
        <w:t>fere4'</w:t>
      </w:r>
    </w:p>
    <w:p w:rsidR="00885806" w:rsidRDefault="00885806" w:rsidP="00D407F6">
      <w:pPr>
        <w:pStyle w:val="ae"/>
        <w:ind w:leftChars="600" w:left="1260"/>
      </w:pPr>
      <w:r>
        <w:t>//cardNum:'10137'</w:t>
      </w:r>
    </w:p>
    <w:p w:rsidR="00885806" w:rsidRDefault="00885806" w:rsidP="00885806">
      <w:pPr>
        <w:pStyle w:val="ae"/>
        <w:ind w:left="840"/>
      </w:pPr>
      <w:r>
        <w:t>}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返回结果</w:t>
      </w:r>
    </w:p>
    <w:p w:rsidR="00885806" w:rsidRPr="00424628" w:rsidRDefault="00885806" w:rsidP="00885806">
      <w:pPr>
        <w:pStyle w:val="ae"/>
        <w:ind w:left="840"/>
      </w:pPr>
      <w:r w:rsidRPr="00424628">
        <w:t>{</w:t>
      </w:r>
    </w:p>
    <w:p w:rsidR="00D407F6" w:rsidRDefault="00885806" w:rsidP="00885806">
      <w:pPr>
        <w:pStyle w:val="ae"/>
        <w:ind w:left="840" w:firstLine="420"/>
      </w:pPr>
      <w:r w:rsidRPr="00424628">
        <w:t>"data":</w:t>
      </w:r>
    </w:p>
    <w:p w:rsidR="00885806" w:rsidRDefault="00885806" w:rsidP="00D407F6">
      <w:pPr>
        <w:pStyle w:val="ae"/>
        <w:ind w:leftChars="600" w:left="1260" w:firstLine="420"/>
      </w:pPr>
      <w:r w:rsidRPr="00424628">
        <w:t>{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"owner":"</w:t>
      </w:r>
      <w:r>
        <w:rPr>
          <w:rFonts w:hint="eastAsia"/>
        </w:rPr>
        <w:t>张三</w:t>
      </w:r>
      <w:r w:rsidRPr="00424628">
        <w:t>",</w:t>
      </w:r>
    </w:p>
    <w:p w:rsidR="00885806" w:rsidRPr="00424628" w:rsidRDefault="00885806" w:rsidP="00D407F6">
      <w:pPr>
        <w:pStyle w:val="ae"/>
        <w:ind w:leftChars="1000" w:left="2100"/>
      </w:pPr>
      <w:r>
        <w:t>"ownerId":25211,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"cardNumber":"",</w:t>
      </w:r>
    </w:p>
    <w:p w:rsidR="00885806" w:rsidRPr="00424628" w:rsidRDefault="00885806" w:rsidP="00D407F6">
      <w:pPr>
        <w:pStyle w:val="ae"/>
        <w:ind w:leftChars="1000" w:left="2100"/>
      </w:pPr>
      <w:r>
        <w:t>"startTimeStr":"2017-09-28",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"endTimeStr":"2017-10-27",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"id":4,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"money":22.00,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"operatorId":1,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"paymentTime":"2017-09-28 15:12:43",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"rechargeTime":"2017-09-28 15:11:34",</w:t>
      </w:r>
    </w:p>
    <w:p w:rsidR="00885806" w:rsidRDefault="00885806" w:rsidP="00D407F6">
      <w:pPr>
        <w:pStyle w:val="ae"/>
        <w:ind w:leftChars="1000" w:left="2100"/>
      </w:pPr>
      <w:r w:rsidRPr="00424628">
        <w:lastRenderedPageBreak/>
        <w:t>"startTime":"2017-09-28 00:00:00",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"endTime":"2017-10-27 00:00:00",</w:t>
      </w:r>
    </w:p>
    <w:p w:rsidR="00885806" w:rsidRPr="00424628" w:rsidRDefault="00885806" w:rsidP="00D407F6">
      <w:pPr>
        <w:pStyle w:val="ae"/>
        <w:ind w:leftChars="1000" w:left="2100"/>
      </w:pPr>
      <w:r w:rsidRPr="00424628">
        <w:t>"userName":"system"</w:t>
      </w:r>
    </w:p>
    <w:p w:rsidR="00885806" w:rsidRPr="00424628" w:rsidRDefault="00885806" w:rsidP="00D407F6">
      <w:pPr>
        <w:pStyle w:val="ae"/>
        <w:ind w:leftChars="600" w:left="1260" w:firstLine="420"/>
      </w:pPr>
      <w:r w:rsidRPr="00424628">
        <w:t>},</w:t>
      </w:r>
    </w:p>
    <w:p w:rsidR="00885806" w:rsidRPr="00424628" w:rsidRDefault="00885806" w:rsidP="00885806">
      <w:pPr>
        <w:pStyle w:val="ae"/>
        <w:ind w:leftChars="600" w:left="1260"/>
      </w:pPr>
      <w:r w:rsidRPr="00424628">
        <w:t>"errMsg":"success",</w:t>
      </w:r>
    </w:p>
    <w:p w:rsidR="00885806" w:rsidRPr="00424628" w:rsidRDefault="00885806" w:rsidP="00885806">
      <w:pPr>
        <w:pStyle w:val="ae"/>
        <w:ind w:leftChars="600" w:left="1260"/>
      </w:pPr>
      <w:r w:rsidRPr="00424628">
        <w:t>"success":true</w:t>
      </w:r>
    </w:p>
    <w:p w:rsidR="00885806" w:rsidRPr="00424628" w:rsidRDefault="00885806" w:rsidP="00885806">
      <w:pPr>
        <w:pStyle w:val="ae"/>
        <w:ind w:left="840"/>
      </w:pPr>
      <w:r w:rsidRPr="00424628">
        <w:t>}</w:t>
      </w:r>
    </w:p>
    <w:p w:rsidR="00885806" w:rsidRPr="00424628" w:rsidRDefault="00885806" w:rsidP="00885806">
      <w:pPr>
        <w:pStyle w:val="ae"/>
        <w:ind w:left="840"/>
      </w:pPr>
      <w:r w:rsidRPr="00424628">
        <w:rPr>
          <w:rFonts w:hint="eastAsia"/>
        </w:rPr>
        <w:t>{</w:t>
      </w:r>
    </w:p>
    <w:p w:rsidR="00885806" w:rsidRPr="00424628" w:rsidRDefault="00885806" w:rsidP="00885806">
      <w:pPr>
        <w:pStyle w:val="ae"/>
        <w:ind w:leftChars="600" w:left="1260"/>
      </w:pPr>
      <w:r w:rsidRPr="00424628">
        <w:rPr>
          <w:rFonts w:hint="eastAsia"/>
        </w:rPr>
        <w:t>"errMsg":"</w:t>
      </w:r>
      <w:r w:rsidRPr="00424628">
        <w:rPr>
          <w:rFonts w:hint="eastAsia"/>
        </w:rPr>
        <w:t>人员不存在</w:t>
      </w:r>
      <w:r w:rsidRPr="00424628">
        <w:rPr>
          <w:rFonts w:hint="eastAsia"/>
        </w:rPr>
        <w:t>",</w:t>
      </w:r>
    </w:p>
    <w:p w:rsidR="00885806" w:rsidRPr="00424628" w:rsidRDefault="00885806" w:rsidP="00885806">
      <w:pPr>
        <w:pStyle w:val="ae"/>
        <w:ind w:leftChars="600" w:left="1260"/>
      </w:pPr>
      <w:r w:rsidRPr="00424628">
        <w:rPr>
          <w:rFonts w:hint="eastAsia"/>
        </w:rPr>
        <w:t>"success":false</w:t>
      </w:r>
    </w:p>
    <w:p w:rsidR="00885806" w:rsidRPr="00424628" w:rsidRDefault="00885806" w:rsidP="00885806">
      <w:pPr>
        <w:pStyle w:val="ae"/>
        <w:ind w:left="840"/>
      </w:pPr>
      <w:r w:rsidRPr="00424628">
        <w:rPr>
          <w:rFonts w:hint="eastAsia"/>
        </w:rPr>
        <w:t>}</w:t>
      </w:r>
    </w:p>
    <w:p w:rsidR="00885806" w:rsidRDefault="00885806" w:rsidP="00885806">
      <w:pPr>
        <w:pStyle w:val="af3"/>
        <w:spacing w:before="156"/>
      </w:pPr>
      <w:r w:rsidRPr="00885806">
        <w:rPr>
          <w:rFonts w:hint="eastAsia"/>
        </w:rPr>
        <w:t>参数说明</w:t>
      </w:r>
    </w:p>
    <w:tbl>
      <w:tblPr>
        <w:tblStyle w:val="af9"/>
        <w:tblW w:w="8363" w:type="dxa"/>
        <w:tblInd w:w="959" w:type="dxa"/>
        <w:tblLook w:val="04A0" w:firstRow="1" w:lastRow="0" w:firstColumn="1" w:lastColumn="0" w:noHBand="0" w:noVBand="1"/>
      </w:tblPr>
      <w:tblGrid>
        <w:gridCol w:w="1773"/>
        <w:gridCol w:w="1771"/>
        <w:gridCol w:w="1134"/>
        <w:gridCol w:w="1134"/>
        <w:gridCol w:w="2551"/>
      </w:tblGrid>
      <w:tr w:rsidR="00697C02" w:rsidRPr="00D50237" w:rsidTr="00D407F6">
        <w:trPr>
          <w:tblHeader/>
        </w:trPr>
        <w:tc>
          <w:tcPr>
            <w:tcW w:w="177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97C02" w:rsidRDefault="00697C02" w:rsidP="00697C02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77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97C02" w:rsidRDefault="00697C02" w:rsidP="00697C02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97C02" w:rsidRDefault="00697C02" w:rsidP="00697C02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97C02" w:rsidRDefault="00697C02" w:rsidP="00697C02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97C02" w:rsidRDefault="00697C02" w:rsidP="00697C02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697C02" w:rsidRPr="00D50237" w:rsidTr="00D407F6">
        <w:tc>
          <w:tcPr>
            <w:tcW w:w="8363" w:type="dxa"/>
            <w:gridSpan w:val="5"/>
            <w:shd w:val="clear" w:color="auto" w:fill="E5B8B7" w:themeFill="accent2" w:themeFillTint="66"/>
          </w:tcPr>
          <w:p w:rsidR="00697C02" w:rsidRPr="000A56CB" w:rsidRDefault="00697C02" w:rsidP="00697C02">
            <w:pPr>
              <w:pStyle w:val="afe"/>
            </w:pPr>
            <w:r w:rsidRPr="00662631">
              <w:t>R</w:t>
            </w:r>
            <w:r w:rsidRPr="00662631">
              <w:rPr>
                <w:rFonts w:hint="eastAsia"/>
              </w:rPr>
              <w:t>equest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3C4F8D" w:rsidRDefault="00DE56FD" w:rsidP="00DE56FD">
            <w:pPr>
              <w:pStyle w:val="afe"/>
              <w:rPr>
                <w:b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771" w:type="dxa"/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车主姓名</w:t>
            </w:r>
          </w:p>
        </w:tc>
        <w:tc>
          <w:tcPr>
            <w:tcW w:w="1134" w:type="dxa"/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3C4F8D" w:rsidRDefault="00DE56FD" w:rsidP="00DE56F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:rsidR="00DE56FD" w:rsidRPr="00B15CAD" w:rsidRDefault="00DE56FD" w:rsidP="00DE56FD">
            <w:pPr>
              <w:pStyle w:val="afe"/>
              <w:rPr>
                <w:b/>
              </w:rPr>
            </w:pPr>
            <w:r>
              <w:rPr>
                <w:rFonts w:hint="eastAsia"/>
              </w:rPr>
              <w:t>姓名、车牌、卡号传一个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3C4F8D" w:rsidRDefault="00DE56FD" w:rsidP="00DE56FD">
            <w:pPr>
              <w:pStyle w:val="afe"/>
              <w:rPr>
                <w:b/>
              </w:rPr>
            </w:pPr>
            <w:r>
              <w:rPr>
                <w:rFonts w:hint="eastAsia"/>
              </w:rPr>
              <w:t>carNum</w:t>
            </w:r>
          </w:p>
        </w:tc>
        <w:tc>
          <w:tcPr>
            <w:tcW w:w="1771" w:type="dxa"/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车牌</w:t>
            </w:r>
          </w:p>
        </w:tc>
        <w:tc>
          <w:tcPr>
            <w:tcW w:w="1134" w:type="dxa"/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3C4F8D" w:rsidRDefault="00DE56FD" w:rsidP="00DE56F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:rsidR="00DE56FD" w:rsidRPr="00B15CAD" w:rsidRDefault="00DE56FD" w:rsidP="00DE56FD">
            <w:pPr>
              <w:pStyle w:val="afe"/>
              <w:rPr>
                <w:b/>
              </w:rPr>
            </w:pPr>
            <w:r>
              <w:rPr>
                <w:rFonts w:hint="eastAsia"/>
              </w:rPr>
              <w:t>姓名、车牌、卡号传一个</w:t>
            </w:r>
          </w:p>
        </w:tc>
      </w:tr>
      <w:tr w:rsidR="00DE56FD" w:rsidRPr="00D50237" w:rsidTr="00D407F6">
        <w:tc>
          <w:tcPr>
            <w:tcW w:w="1773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  <w:rPr>
                <w:b/>
              </w:rPr>
            </w:pPr>
            <w:r>
              <w:t>cardNum</w:t>
            </w:r>
          </w:p>
        </w:tc>
        <w:tc>
          <w:tcPr>
            <w:tcW w:w="1771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</w:tcPr>
          <w:p w:rsidR="00DE56FD" w:rsidRPr="00B15CAD" w:rsidRDefault="00DE56FD" w:rsidP="00DE56FD">
            <w:pPr>
              <w:pStyle w:val="afe"/>
              <w:rPr>
                <w:b/>
              </w:rPr>
            </w:pPr>
            <w:r>
              <w:rPr>
                <w:rFonts w:hint="eastAsia"/>
              </w:rPr>
              <w:t>姓名、车牌、卡号传一个</w:t>
            </w:r>
          </w:p>
        </w:tc>
      </w:tr>
      <w:tr w:rsidR="00DE56FD" w:rsidRPr="00D50237" w:rsidTr="00D407F6">
        <w:tc>
          <w:tcPr>
            <w:tcW w:w="8363" w:type="dxa"/>
            <w:gridSpan w:val="5"/>
            <w:shd w:val="clear" w:color="auto" w:fill="E5B8B7" w:themeFill="accent2" w:themeFillTint="66"/>
          </w:tcPr>
          <w:p w:rsidR="00DE56FD" w:rsidRPr="00B15CAD" w:rsidRDefault="00DE56FD" w:rsidP="00DE56FD">
            <w:pPr>
              <w:pStyle w:val="afe"/>
              <w:rPr>
                <w:b/>
              </w:rPr>
            </w:pPr>
            <w:r w:rsidRPr="00885806">
              <w:t>R</w:t>
            </w:r>
            <w:r w:rsidRPr="00885806">
              <w:rPr>
                <w:rFonts w:hint="eastAsia"/>
              </w:rPr>
              <w:t>esponse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owner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车主姓名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ownerId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cardNumber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startTimeStr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有效期开始日期</w:t>
            </w:r>
            <w:r w:rsidRPr="00B570E9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E61B65" w:rsidRDefault="00DE56FD" w:rsidP="00DE56FD">
            <w:pPr>
              <w:pStyle w:val="afe"/>
            </w:pPr>
            <w:r w:rsidRPr="008E0A3C">
              <w:t>yyyy-MM-dd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endTimeStr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有效期结束日期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  <w:r w:rsidRPr="008E0A3C">
              <w:t>yyyy-MM-dd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id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money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上次充值金额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单位（元）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operatorId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上次充值操作员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rechargeTime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上次充值时间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  <w:r w:rsidRPr="008E0A3C">
              <w:t>yyyy-MM-dd HH:mm:ss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paymentTime</w:t>
            </w:r>
          </w:p>
        </w:tc>
        <w:tc>
          <w:tcPr>
            <w:tcW w:w="1771" w:type="dxa"/>
          </w:tcPr>
          <w:p w:rsidR="00DE56FD" w:rsidRPr="00B570E9" w:rsidRDefault="00FF74BD" w:rsidP="00DE56FD">
            <w:pPr>
              <w:pStyle w:val="afe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  <w:r w:rsidRPr="008E0A3C">
              <w:t>yyyy-MM-dd HH:mm:ss</w:t>
            </w: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startTime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其它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endTime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其它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8E0A3C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773" w:type="dxa"/>
          </w:tcPr>
          <w:p w:rsidR="00DE56FD" w:rsidRPr="00A8583C" w:rsidRDefault="00DE56FD" w:rsidP="00DE56FD">
            <w:pPr>
              <w:pStyle w:val="afe"/>
            </w:pPr>
            <w:r w:rsidRPr="00A8583C">
              <w:t>userName</w:t>
            </w:r>
          </w:p>
        </w:tc>
        <w:tc>
          <w:tcPr>
            <w:tcW w:w="177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其它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2551" w:type="dxa"/>
          </w:tcPr>
          <w:p w:rsidR="00DE56FD" w:rsidRPr="00B570E9" w:rsidRDefault="00DE56FD" w:rsidP="00DE56FD">
            <w:pPr>
              <w:pStyle w:val="afe"/>
            </w:pPr>
          </w:p>
        </w:tc>
      </w:tr>
    </w:tbl>
    <w:p w:rsidR="00885806" w:rsidRPr="003E5EAB" w:rsidRDefault="00885806" w:rsidP="00885806">
      <w:pPr>
        <w:pStyle w:val="3"/>
        <w:spacing w:before="312" w:after="156"/>
      </w:pPr>
      <w:bookmarkStart w:id="34" w:name="_Toc520384673"/>
      <w:r>
        <w:rPr>
          <w:rFonts w:hint="eastAsia"/>
        </w:rPr>
        <w:t>月卡用户充值确认</w:t>
      </w:r>
      <w:bookmarkEnd w:id="34"/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接口名称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月卡用户充值确认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请求类型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post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URL</w:t>
      </w:r>
    </w:p>
    <w:p w:rsidR="00885806" w:rsidRDefault="00885806" w:rsidP="00885806">
      <w:pPr>
        <w:pStyle w:val="ae"/>
        <w:ind w:left="840"/>
      </w:pPr>
      <w:r w:rsidRPr="00B105FF">
        <w:t>http://</w:t>
      </w:r>
      <w:r>
        <w:t>ip:</w:t>
      </w:r>
      <w:r>
        <w:rPr>
          <w:rFonts w:hint="eastAsia"/>
        </w:rPr>
        <w:t>端口</w:t>
      </w:r>
      <w:r w:rsidRPr="00FC2752">
        <w:t>/ipms/month/card/recharge/charge</w:t>
      </w:r>
    </w:p>
    <w:p w:rsidR="00E738CC" w:rsidRPr="00B105FF" w:rsidRDefault="00E738CC" w:rsidP="00885806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lastRenderedPageBreak/>
        <w:t>接口描述</w:t>
      </w:r>
    </w:p>
    <w:p w:rsidR="00885806" w:rsidRDefault="00885806" w:rsidP="00885806">
      <w:pPr>
        <w:pStyle w:val="ae"/>
        <w:ind w:left="840"/>
      </w:pPr>
      <w:r>
        <w:rPr>
          <w:rFonts w:hint="eastAsia"/>
        </w:rPr>
        <w:t>充值后，通知停车场平台，更新车主的有效期。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输入参数</w:t>
      </w:r>
    </w:p>
    <w:p w:rsidR="00885806" w:rsidRDefault="00885806" w:rsidP="00885806">
      <w:pPr>
        <w:pStyle w:val="ae"/>
        <w:ind w:left="840"/>
      </w:pPr>
      <w:r>
        <w:t>{</w:t>
      </w:r>
    </w:p>
    <w:p w:rsidR="00885806" w:rsidRDefault="00885806" w:rsidP="00885806">
      <w:pPr>
        <w:pStyle w:val="ae"/>
        <w:ind w:leftChars="600" w:left="1260"/>
      </w:pPr>
      <w:r>
        <w:t>"ownerId":25211,</w:t>
      </w:r>
    </w:p>
    <w:p w:rsidR="00885806" w:rsidRDefault="00885806" w:rsidP="00885806">
      <w:pPr>
        <w:pStyle w:val="ae"/>
        <w:ind w:leftChars="600" w:left="1260"/>
      </w:pPr>
      <w:r>
        <w:rPr>
          <w:rFonts w:hint="eastAsia"/>
        </w:rPr>
        <w:t>"owner":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885806" w:rsidRDefault="00885806" w:rsidP="00885806">
      <w:pPr>
        <w:pStyle w:val="ae"/>
        <w:ind w:leftChars="600" w:left="1260"/>
      </w:pPr>
      <w:r>
        <w:t>"cardNumber":"",</w:t>
      </w:r>
    </w:p>
    <w:p w:rsidR="00885806" w:rsidRDefault="00885806" w:rsidP="00885806">
      <w:pPr>
        <w:pStyle w:val="ae"/>
        <w:ind w:leftChars="600" w:left="1260"/>
      </w:pPr>
      <w:r>
        <w:t>"startTime":"2017-11-28",</w:t>
      </w:r>
    </w:p>
    <w:p w:rsidR="00885806" w:rsidRDefault="00885806" w:rsidP="00885806">
      <w:pPr>
        <w:pStyle w:val="ae"/>
        <w:ind w:leftChars="600" w:left="1260"/>
      </w:pPr>
      <w:r>
        <w:t>"endTime":"2017-12-01",</w:t>
      </w:r>
    </w:p>
    <w:p w:rsidR="00885806" w:rsidRDefault="00885806" w:rsidP="00885806">
      <w:pPr>
        <w:pStyle w:val="ae"/>
        <w:ind w:leftChars="600" w:left="1260"/>
      </w:pPr>
      <w:r>
        <w:t>"money":100.33,</w:t>
      </w:r>
    </w:p>
    <w:p w:rsidR="00885806" w:rsidRDefault="00885806" w:rsidP="00885806">
      <w:pPr>
        <w:pStyle w:val="ae"/>
        <w:ind w:leftChars="600" w:left="1260"/>
      </w:pPr>
      <w:r>
        <w:t>"rechargeTimeStr":"2017-09-28 15:46:21"</w:t>
      </w:r>
    </w:p>
    <w:p w:rsidR="00885806" w:rsidRDefault="00885806" w:rsidP="00885806">
      <w:pPr>
        <w:pStyle w:val="ae"/>
        <w:ind w:left="840"/>
      </w:pPr>
      <w:r>
        <w:t>}</w:t>
      </w:r>
    </w:p>
    <w:p w:rsidR="00885806" w:rsidRPr="00885806" w:rsidRDefault="00885806" w:rsidP="00885806">
      <w:pPr>
        <w:pStyle w:val="af3"/>
        <w:spacing w:before="156"/>
      </w:pPr>
      <w:r w:rsidRPr="00885806">
        <w:rPr>
          <w:rFonts w:hint="eastAsia"/>
        </w:rPr>
        <w:t>返回结果</w:t>
      </w:r>
    </w:p>
    <w:p w:rsidR="00885806" w:rsidRDefault="00885806" w:rsidP="00885806">
      <w:pPr>
        <w:pStyle w:val="ae"/>
        <w:ind w:left="840"/>
      </w:pPr>
      <w:r>
        <w:t>{</w:t>
      </w:r>
    </w:p>
    <w:p w:rsidR="00885806" w:rsidRDefault="00885806" w:rsidP="00885806">
      <w:pPr>
        <w:pStyle w:val="ae"/>
        <w:ind w:leftChars="600" w:left="1260"/>
      </w:pPr>
      <w:r>
        <w:t xml:space="preserve">"data": </w:t>
      </w:r>
      <w:r>
        <w:rPr>
          <w:rFonts w:hint="eastAsia"/>
        </w:rPr>
        <w:t>1</w:t>
      </w:r>
      <w:r>
        <w:t>,</w:t>
      </w:r>
    </w:p>
    <w:p w:rsidR="00885806" w:rsidRDefault="00885806" w:rsidP="00885806">
      <w:pPr>
        <w:pStyle w:val="ae"/>
        <w:ind w:leftChars="600" w:left="1260"/>
      </w:pPr>
      <w:r>
        <w:t>"errMsg": "success",</w:t>
      </w:r>
    </w:p>
    <w:p w:rsidR="00885806" w:rsidRDefault="00885806" w:rsidP="00885806">
      <w:pPr>
        <w:pStyle w:val="ae"/>
        <w:ind w:leftChars="600" w:left="1260"/>
      </w:pPr>
      <w:r>
        <w:t>"success": true</w:t>
      </w:r>
    </w:p>
    <w:p w:rsidR="00885806" w:rsidRDefault="00885806" w:rsidP="00885806">
      <w:pPr>
        <w:pStyle w:val="ae"/>
        <w:ind w:left="840"/>
      </w:pPr>
      <w:r>
        <w:t>}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参数说明</w:t>
      </w:r>
    </w:p>
    <w:tbl>
      <w:tblPr>
        <w:tblStyle w:val="af9"/>
        <w:tblpPr w:leftFromText="180" w:rightFromText="180" w:vertAnchor="text" w:tblpY="1"/>
        <w:tblOverlap w:val="never"/>
        <w:tblW w:w="7938" w:type="dxa"/>
        <w:tblInd w:w="959" w:type="dxa"/>
        <w:tblLook w:val="04A0" w:firstRow="1" w:lastRow="0" w:firstColumn="1" w:lastColumn="0" w:noHBand="0" w:noVBand="1"/>
      </w:tblPr>
      <w:tblGrid>
        <w:gridCol w:w="1616"/>
        <w:gridCol w:w="1504"/>
        <w:gridCol w:w="1230"/>
        <w:gridCol w:w="1169"/>
        <w:gridCol w:w="2419"/>
      </w:tblGrid>
      <w:tr w:rsidR="00D74D8D" w:rsidRPr="00D50237" w:rsidTr="00D74D8D">
        <w:trPr>
          <w:tblHeader/>
        </w:trPr>
        <w:tc>
          <w:tcPr>
            <w:tcW w:w="161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50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4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D74D8D" w:rsidRPr="00D50237" w:rsidTr="00D74D8D">
        <w:tc>
          <w:tcPr>
            <w:tcW w:w="7938" w:type="dxa"/>
            <w:gridSpan w:val="5"/>
            <w:shd w:val="clear" w:color="auto" w:fill="E5B8B7" w:themeFill="accent2" w:themeFillTint="66"/>
          </w:tcPr>
          <w:p w:rsidR="00D74D8D" w:rsidRPr="000A56CB" w:rsidRDefault="00D74D8D" w:rsidP="00D74D8D">
            <w:pPr>
              <w:pStyle w:val="afe"/>
            </w:pPr>
            <w:r w:rsidRPr="00662631">
              <w:t>R</w:t>
            </w:r>
            <w:r w:rsidRPr="00662631">
              <w:rPr>
                <w:rFonts w:hint="eastAsia"/>
              </w:rPr>
              <w:t>equest</w:t>
            </w: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67C08">
              <w:t>ownerId</w:t>
            </w:r>
          </w:p>
        </w:tc>
        <w:tc>
          <w:tcPr>
            <w:tcW w:w="1504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419" w:type="dxa"/>
          </w:tcPr>
          <w:p w:rsidR="00D74D8D" w:rsidRPr="00B15CAD" w:rsidRDefault="00D74D8D" w:rsidP="00D74D8D">
            <w:pPr>
              <w:pStyle w:val="afe"/>
            </w:pP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67C08">
              <w:t>owner</w:t>
            </w:r>
          </w:p>
        </w:tc>
        <w:tc>
          <w:tcPr>
            <w:tcW w:w="1504" w:type="dxa"/>
          </w:tcPr>
          <w:p w:rsidR="00D74D8D" w:rsidRDefault="00D74D8D" w:rsidP="00D74D8D">
            <w:pPr>
              <w:pStyle w:val="afe"/>
            </w:pPr>
            <w:r>
              <w:rPr>
                <w:rFonts w:hint="eastAsia"/>
              </w:rPr>
              <w:t>车主姓名</w:t>
            </w:r>
          </w:p>
        </w:tc>
        <w:tc>
          <w:tcPr>
            <w:tcW w:w="1230" w:type="dxa"/>
          </w:tcPr>
          <w:p w:rsidR="00D74D8D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419" w:type="dxa"/>
          </w:tcPr>
          <w:p w:rsidR="00D74D8D" w:rsidRPr="00B15CAD" w:rsidRDefault="00D74D8D" w:rsidP="00D74D8D">
            <w:pPr>
              <w:pStyle w:val="afe"/>
            </w:pP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67C08">
              <w:t>cardNumber</w:t>
            </w:r>
          </w:p>
        </w:tc>
        <w:tc>
          <w:tcPr>
            <w:tcW w:w="1504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1230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419" w:type="dxa"/>
          </w:tcPr>
          <w:p w:rsidR="00D74D8D" w:rsidRPr="00B15CAD" w:rsidRDefault="00D74D8D" w:rsidP="00D74D8D">
            <w:pPr>
              <w:pStyle w:val="afe"/>
            </w:pP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67C08">
              <w:t>startTime</w:t>
            </w:r>
          </w:p>
        </w:tc>
        <w:tc>
          <w:tcPr>
            <w:tcW w:w="1504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有效期开始日期</w:t>
            </w:r>
          </w:p>
        </w:tc>
        <w:tc>
          <w:tcPr>
            <w:tcW w:w="1230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419" w:type="dxa"/>
          </w:tcPr>
          <w:p w:rsidR="00D74D8D" w:rsidRDefault="00D74D8D" w:rsidP="00D74D8D">
            <w:pPr>
              <w:pStyle w:val="afe"/>
            </w:pPr>
            <w:r w:rsidRPr="008E0A3C">
              <w:t>yyyy-MM-dd</w:t>
            </w:r>
            <w:r>
              <w:rPr>
                <w:rFonts w:hint="eastAsia"/>
              </w:rPr>
              <w:t>，</w:t>
            </w:r>
          </w:p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开始日期必须比上次充值截止日志大</w:t>
            </w: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67C08">
              <w:t>endTime</w:t>
            </w:r>
          </w:p>
        </w:tc>
        <w:tc>
          <w:tcPr>
            <w:tcW w:w="1504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有效期截止日期</w:t>
            </w:r>
          </w:p>
        </w:tc>
        <w:tc>
          <w:tcPr>
            <w:tcW w:w="1230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419" w:type="dxa"/>
          </w:tcPr>
          <w:p w:rsidR="00D74D8D" w:rsidRPr="00B15CAD" w:rsidRDefault="00D74D8D" w:rsidP="00D74D8D">
            <w:pPr>
              <w:pStyle w:val="afe"/>
            </w:pPr>
            <w:r w:rsidRPr="008E0A3C">
              <w:t>yyyy-MM-dd</w:t>
            </w: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67C08">
              <w:t>money</w:t>
            </w:r>
          </w:p>
        </w:tc>
        <w:tc>
          <w:tcPr>
            <w:tcW w:w="1504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230" w:type="dxa"/>
          </w:tcPr>
          <w:p w:rsidR="00D74D8D" w:rsidRPr="00B15CAD" w:rsidRDefault="00D74D8D" w:rsidP="00D74D8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419" w:type="dxa"/>
          </w:tcPr>
          <w:p w:rsidR="00D74D8D" w:rsidRPr="00B15CAD" w:rsidRDefault="00D74D8D" w:rsidP="00D74D8D">
            <w:pPr>
              <w:pStyle w:val="afe"/>
            </w:pPr>
          </w:p>
        </w:tc>
      </w:tr>
      <w:tr w:rsidR="00D74D8D" w:rsidRPr="00D50237" w:rsidTr="00D74D8D">
        <w:tc>
          <w:tcPr>
            <w:tcW w:w="1616" w:type="dxa"/>
          </w:tcPr>
          <w:p w:rsidR="00D74D8D" w:rsidRPr="00067C08" w:rsidRDefault="00D74D8D" w:rsidP="00D74D8D">
            <w:pPr>
              <w:pStyle w:val="afe"/>
            </w:pPr>
            <w:r w:rsidRPr="000F6D5C">
              <w:t>rechargeTimeStr</w:t>
            </w:r>
          </w:p>
        </w:tc>
        <w:tc>
          <w:tcPr>
            <w:tcW w:w="1504" w:type="dxa"/>
          </w:tcPr>
          <w:p w:rsidR="00D74D8D" w:rsidRDefault="00D74D8D" w:rsidP="00D74D8D">
            <w:pPr>
              <w:pStyle w:val="afe"/>
            </w:pPr>
            <w:r>
              <w:rPr>
                <w:rFonts w:hint="eastAsia"/>
              </w:rPr>
              <w:t>充值时间</w:t>
            </w:r>
          </w:p>
        </w:tc>
        <w:tc>
          <w:tcPr>
            <w:tcW w:w="1230" w:type="dxa"/>
          </w:tcPr>
          <w:p w:rsidR="00D74D8D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D74D8D" w:rsidRPr="00B15CAD" w:rsidRDefault="00D74D8D" w:rsidP="00D74D8D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419" w:type="dxa"/>
          </w:tcPr>
          <w:p w:rsidR="00D74D8D" w:rsidRPr="00B15CAD" w:rsidRDefault="00D74D8D" w:rsidP="00D74D8D">
            <w:pPr>
              <w:pStyle w:val="afe"/>
            </w:pPr>
            <w:r w:rsidRPr="008E0A3C">
              <w:t>yyyy-MM-dd HH:mm:ss</w:t>
            </w:r>
          </w:p>
        </w:tc>
      </w:tr>
    </w:tbl>
    <w:p w:rsidR="00D74D8D" w:rsidRPr="00D74D8D" w:rsidRDefault="00D74D8D" w:rsidP="00885806">
      <w:pPr>
        <w:pStyle w:val="ae"/>
        <w:ind w:left="840"/>
      </w:pPr>
    </w:p>
    <w:p w:rsidR="00D74D8D" w:rsidRPr="00D74D8D" w:rsidRDefault="00D74D8D" w:rsidP="00885806">
      <w:pPr>
        <w:pStyle w:val="ae"/>
        <w:ind w:left="840"/>
      </w:pPr>
    </w:p>
    <w:p w:rsidR="00D74D8D" w:rsidRDefault="00D74D8D" w:rsidP="00885806">
      <w:pPr>
        <w:pStyle w:val="ae"/>
        <w:ind w:left="840"/>
      </w:pPr>
    </w:p>
    <w:p w:rsidR="00D74D8D" w:rsidRPr="00D74D8D" w:rsidRDefault="00D74D8D" w:rsidP="00885806">
      <w:pPr>
        <w:pStyle w:val="ae"/>
        <w:ind w:left="840"/>
      </w:pPr>
    </w:p>
    <w:p w:rsidR="00D74D8D" w:rsidRDefault="00D74D8D" w:rsidP="00885806">
      <w:pPr>
        <w:pStyle w:val="ae"/>
        <w:ind w:left="840"/>
      </w:pPr>
    </w:p>
    <w:p w:rsidR="00D74D8D" w:rsidRPr="00474AE1" w:rsidRDefault="00D74D8D" w:rsidP="00D74D8D">
      <w:pPr>
        <w:pStyle w:val="3"/>
        <w:spacing w:before="312" w:after="156"/>
      </w:pPr>
      <w:r>
        <w:rPr>
          <w:rFonts w:hint="eastAsia"/>
        </w:rPr>
        <w:t>储值用户充值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接口名称</w:t>
      </w:r>
    </w:p>
    <w:p w:rsidR="00FD4337" w:rsidRPr="00FD4337" w:rsidRDefault="003979F6" w:rsidP="0027166C">
      <w:pPr>
        <w:pStyle w:val="ae"/>
        <w:ind w:left="840"/>
      </w:pPr>
      <w:r>
        <w:rPr>
          <w:rFonts w:hint="eastAsia"/>
        </w:rPr>
        <w:t>储值用户充值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请求类型</w:t>
      </w:r>
    </w:p>
    <w:p w:rsidR="00D74D8D" w:rsidRDefault="00FC6378" w:rsidP="00D74D8D">
      <w:pPr>
        <w:pStyle w:val="ae"/>
        <w:ind w:left="840"/>
      </w:pPr>
      <w:r>
        <w:t>P</w:t>
      </w:r>
      <w:r>
        <w:rPr>
          <w:rFonts w:hint="eastAsia"/>
        </w:rPr>
        <w:t>ost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URL</w:t>
      </w:r>
    </w:p>
    <w:p w:rsidR="00D74D8D" w:rsidRDefault="00803547" w:rsidP="00D74D8D">
      <w:pPr>
        <w:pStyle w:val="ae"/>
        <w:ind w:left="840"/>
      </w:pPr>
      <w:hyperlink r:id="rId50" w:history="1">
        <w:r w:rsidR="00D74D8D" w:rsidRPr="004D3DCC">
          <w:t>http://ip</w:t>
        </w:r>
      </w:hyperlink>
      <w:r w:rsidR="00D74D8D">
        <w:t>:</w:t>
      </w:r>
      <w:r w:rsidR="00D74D8D">
        <w:rPr>
          <w:rFonts w:hint="eastAsia"/>
        </w:rPr>
        <w:t>端口</w:t>
      </w:r>
      <w:r w:rsidR="00D74D8D" w:rsidRPr="00862A4E">
        <w:t>/</w:t>
      </w:r>
      <w:r w:rsidR="00D74D8D" w:rsidRPr="00D74D8D">
        <w:t>ipms/storedValueAccount/update</w:t>
      </w:r>
    </w:p>
    <w:p w:rsidR="00D74D8D" w:rsidRPr="00B105FF" w:rsidRDefault="00D74D8D" w:rsidP="00D74D8D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lastRenderedPageBreak/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接口描述</w:t>
      </w:r>
    </w:p>
    <w:p w:rsidR="00D74D8D" w:rsidRDefault="0027166C" w:rsidP="00D74D8D">
      <w:pPr>
        <w:pStyle w:val="ae"/>
        <w:ind w:left="840"/>
      </w:pPr>
      <w:r>
        <w:rPr>
          <w:rFonts w:hint="eastAsia"/>
        </w:rPr>
        <w:t>充值前，根据车主</w:t>
      </w:r>
      <w:r>
        <w:rPr>
          <w:rFonts w:hint="eastAsia"/>
        </w:rPr>
        <w:t>id</w:t>
      </w:r>
      <w:r w:rsidR="003979F6">
        <w:rPr>
          <w:rFonts w:hint="eastAsia"/>
        </w:rPr>
        <w:t>查询</w:t>
      </w:r>
      <w:r w:rsidR="00D74D8D">
        <w:rPr>
          <w:rFonts w:hint="eastAsia"/>
        </w:rPr>
        <w:t>充值信息。</w:t>
      </w:r>
    </w:p>
    <w:p w:rsidR="0027166C" w:rsidRDefault="00803547" w:rsidP="0027166C">
      <w:pPr>
        <w:pStyle w:val="ae"/>
        <w:ind w:left="84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51" w:history="1">
        <w:r w:rsidR="000F7E57" w:rsidRPr="00FF6E32">
          <w:rPr>
            <w:rStyle w:val="afa"/>
          </w:rPr>
          <w:t>http://ip:</w:t>
        </w:r>
        <w:r w:rsidR="000F7E57" w:rsidRPr="00FF6E32">
          <w:rPr>
            <w:rStyle w:val="afa"/>
            <w:rFonts w:hint="eastAsia"/>
          </w:rPr>
          <w:t>端口</w:t>
        </w:r>
        <w:r w:rsidR="000F7E57" w:rsidRPr="00FF6E32">
          <w:rPr>
            <w:rStyle w:val="afa"/>
          </w:rPr>
          <w:t>/</w:t>
        </w:r>
        <w:r w:rsidR="000F7E57" w:rsidRPr="00FF6E32">
          <w:rPr>
            <w:rStyle w:val="afa"/>
            <w:rFonts w:ascii="Consolas" w:hAnsi="Consolas" w:cs="Consolas"/>
            <w:sz w:val="18"/>
            <w:szCs w:val="18"/>
            <w:shd w:val="clear" w:color="auto" w:fill="FFFFFF"/>
          </w:rPr>
          <w:t>ipms/storedValueAccount/find/</w:t>
        </w:r>
      </w:hyperlink>
      <w:r w:rsidR="000F7E5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用户</w:t>
      </w:r>
      <w:r w:rsidR="0027166C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   get</w:t>
      </w:r>
      <w:r w:rsidR="0027166C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请求类型</w:t>
      </w:r>
    </w:p>
    <w:p w:rsidR="009905EB" w:rsidRDefault="009905EB" w:rsidP="0027166C">
      <w:pPr>
        <w:pStyle w:val="ae"/>
        <w:ind w:left="840"/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例：</w:t>
      </w:r>
      <w:hyperlink r:id="rId52" w:history="1">
        <w:r w:rsidRPr="00FF6E32">
          <w:rPr>
            <w:rStyle w:val="afa"/>
          </w:rPr>
          <w:t>http://ip:</w:t>
        </w:r>
        <w:r w:rsidRPr="00FF6E32">
          <w:rPr>
            <w:rStyle w:val="afa"/>
            <w:rFonts w:hint="eastAsia"/>
          </w:rPr>
          <w:t>端口</w:t>
        </w:r>
        <w:r w:rsidRPr="00FF6E32">
          <w:rPr>
            <w:rStyle w:val="afa"/>
          </w:rPr>
          <w:t>/</w:t>
        </w:r>
        <w:r w:rsidRPr="00FF6E32">
          <w:rPr>
            <w:rStyle w:val="afa"/>
            <w:rFonts w:ascii="Consolas" w:hAnsi="Consolas" w:cs="Consolas"/>
            <w:sz w:val="18"/>
            <w:szCs w:val="18"/>
            <w:shd w:val="clear" w:color="auto" w:fill="FFFFFF"/>
          </w:rPr>
          <w:t>ipms/storedValueAccount/find/</w:t>
        </w:r>
      </w:hyperlink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23</w:t>
      </w:r>
    </w:p>
    <w:p w:rsidR="0027166C" w:rsidRDefault="0027166C" w:rsidP="0027166C">
      <w:pPr>
        <w:pStyle w:val="ae"/>
        <w:ind w:left="840"/>
      </w:pPr>
      <w:r>
        <w:rPr>
          <w:rFonts w:hint="eastAsia"/>
        </w:rPr>
        <w:t>返回值</w:t>
      </w:r>
    </w:p>
    <w:p w:rsidR="0027166C" w:rsidRPr="00424628" w:rsidRDefault="0027166C" w:rsidP="0027166C">
      <w:pPr>
        <w:pStyle w:val="ae"/>
        <w:ind w:left="840"/>
      </w:pPr>
      <w:r w:rsidRPr="00424628">
        <w:t>{</w:t>
      </w:r>
    </w:p>
    <w:p w:rsidR="0027166C" w:rsidRDefault="0027166C" w:rsidP="0027166C">
      <w:pPr>
        <w:pStyle w:val="ae"/>
        <w:ind w:left="840" w:firstLine="420"/>
      </w:pPr>
      <w:r w:rsidRPr="00424628">
        <w:t>"data":</w:t>
      </w:r>
    </w:p>
    <w:p w:rsidR="0027166C" w:rsidRDefault="0027166C" w:rsidP="0027166C">
      <w:pPr>
        <w:pStyle w:val="ae"/>
        <w:ind w:leftChars="600" w:left="1260" w:firstLine="420"/>
      </w:pPr>
      <w:r w:rsidRPr="00424628">
        <w:t>{</w:t>
      </w:r>
    </w:p>
    <w:p w:rsidR="0027166C" w:rsidRPr="00FD4337" w:rsidRDefault="0027166C" w:rsidP="0027166C">
      <w:pPr>
        <w:pStyle w:val="ae"/>
        <w:ind w:leftChars="1000" w:left="2100"/>
      </w:pPr>
      <w:r w:rsidRPr="00FD4337">
        <w:t>balance: 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当前余额</w:t>
      </w:r>
    </w:p>
    <w:p w:rsidR="0027166C" w:rsidRPr="00FD4337" w:rsidRDefault="0027166C" w:rsidP="0027166C">
      <w:pPr>
        <w:pStyle w:val="ae"/>
        <w:ind w:leftChars="1000" w:left="2100"/>
      </w:pPr>
      <w:r w:rsidRPr="00FD4337">
        <w:t>lastOperationTime: "2019-03-14 16:55:14"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上次操作时间</w:t>
      </w:r>
    </w:p>
    <w:p w:rsidR="0027166C" w:rsidRPr="00FD4337" w:rsidRDefault="0027166C" w:rsidP="0027166C">
      <w:pPr>
        <w:pStyle w:val="ae"/>
        <w:ind w:leftChars="1000" w:left="2100"/>
      </w:pPr>
      <w:r w:rsidRPr="00FD4337">
        <w:t>lastOperationTimeStr: "2019-03-14 16:55:14"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上次操作时间</w:t>
      </w:r>
      <w:r>
        <w:rPr>
          <w:rFonts w:hint="eastAsia"/>
        </w:rPr>
        <w:tab/>
        <w:t xml:space="preserve">  </w:t>
      </w:r>
    </w:p>
    <w:p w:rsidR="0027166C" w:rsidRPr="00FD4337" w:rsidRDefault="0027166C" w:rsidP="0027166C">
      <w:pPr>
        <w:pStyle w:val="ae"/>
        <w:ind w:leftChars="1000" w:left="2100"/>
      </w:pPr>
      <w:r w:rsidRPr="00FD4337">
        <w:t>ownerId: 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7166C" w:rsidRPr="00FD4337" w:rsidRDefault="0027166C" w:rsidP="0027166C">
      <w:pPr>
        <w:pStyle w:val="ae"/>
        <w:ind w:leftChars="1000" w:left="2100"/>
      </w:pPr>
      <w:r w:rsidRPr="00FD4337">
        <w:t>ownerName: "test"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用户姓名</w:t>
      </w:r>
    </w:p>
    <w:p w:rsidR="0027166C" w:rsidRPr="00424628" w:rsidRDefault="0027166C" w:rsidP="0027166C">
      <w:pPr>
        <w:pStyle w:val="ae"/>
        <w:ind w:leftChars="600" w:left="1260" w:firstLine="420"/>
      </w:pPr>
      <w:r w:rsidRPr="00424628">
        <w:t>},</w:t>
      </w:r>
    </w:p>
    <w:p w:rsidR="0027166C" w:rsidRPr="00424628" w:rsidRDefault="0027166C" w:rsidP="0027166C">
      <w:pPr>
        <w:pStyle w:val="ae"/>
        <w:ind w:leftChars="600" w:left="1260"/>
      </w:pPr>
      <w:r w:rsidRPr="00424628">
        <w:t>"errMsg":"success",</w:t>
      </w:r>
    </w:p>
    <w:p w:rsidR="0027166C" w:rsidRPr="00424628" w:rsidRDefault="0027166C" w:rsidP="0027166C">
      <w:pPr>
        <w:pStyle w:val="ae"/>
        <w:ind w:leftChars="600" w:left="1260"/>
      </w:pPr>
      <w:r w:rsidRPr="00424628">
        <w:t>"success":true</w:t>
      </w:r>
    </w:p>
    <w:p w:rsidR="0027166C" w:rsidRDefault="0027166C" w:rsidP="0027166C">
      <w:pPr>
        <w:pStyle w:val="ae"/>
        <w:ind w:left="840"/>
      </w:pPr>
      <w:r w:rsidRPr="00424628">
        <w:t>}</w:t>
      </w:r>
    </w:p>
    <w:p w:rsidR="0027166C" w:rsidRDefault="0027166C" w:rsidP="00D74D8D">
      <w:pPr>
        <w:pStyle w:val="ae"/>
        <w:ind w:left="840"/>
      </w:pPr>
      <w:r>
        <w:rPr>
          <w:rFonts w:hint="eastAsia"/>
        </w:rPr>
        <w:t>将当前余额</w:t>
      </w:r>
      <w:r>
        <w:rPr>
          <w:rFonts w:hint="eastAsia"/>
        </w:rPr>
        <w:t>balance</w:t>
      </w:r>
      <w:r>
        <w:rPr>
          <w:rFonts w:hint="eastAsia"/>
        </w:rPr>
        <w:t>作为上次余额参数传入进行储值用户充值接口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输入参数</w:t>
      </w:r>
    </w:p>
    <w:p w:rsidR="00D74D8D" w:rsidRDefault="00D74D8D" w:rsidP="00D74D8D">
      <w:pPr>
        <w:pStyle w:val="ae"/>
        <w:ind w:left="840"/>
      </w:pPr>
      <w:r>
        <w:t>{</w:t>
      </w:r>
    </w:p>
    <w:p w:rsidR="00D74D8D" w:rsidRPr="00D74D8D" w:rsidRDefault="00D74D8D" w:rsidP="00D74D8D">
      <w:pPr>
        <w:pStyle w:val="ae"/>
        <w:ind w:leftChars="600" w:left="1260"/>
      </w:pPr>
      <w:r w:rsidRPr="00D74D8D">
        <w:t>lastTimeBalance: 0</w:t>
      </w:r>
    </w:p>
    <w:p w:rsidR="00D74D8D" w:rsidRPr="00D74D8D" w:rsidRDefault="00D74D8D" w:rsidP="00D74D8D">
      <w:pPr>
        <w:pStyle w:val="ae"/>
        <w:ind w:leftChars="600" w:left="1260"/>
      </w:pPr>
      <w:r w:rsidRPr="00D74D8D">
        <w:t>operationAmount: "110"</w:t>
      </w:r>
    </w:p>
    <w:p w:rsidR="00D74D8D" w:rsidRPr="00D74D8D" w:rsidRDefault="00D74D8D" w:rsidP="00D74D8D">
      <w:pPr>
        <w:pStyle w:val="ae"/>
        <w:ind w:leftChars="600" w:left="1260"/>
      </w:pPr>
      <w:r w:rsidRPr="00D74D8D">
        <w:t>operationType: 0</w:t>
      </w:r>
    </w:p>
    <w:p w:rsidR="00D74D8D" w:rsidRPr="00D74D8D" w:rsidRDefault="00D74D8D" w:rsidP="00D74D8D">
      <w:pPr>
        <w:pStyle w:val="ae"/>
        <w:ind w:leftChars="600" w:left="1260"/>
      </w:pPr>
      <w:r w:rsidRPr="00D74D8D">
        <w:t>ownerId: 22</w:t>
      </w:r>
    </w:p>
    <w:p w:rsidR="00D74D8D" w:rsidRPr="00D74D8D" w:rsidRDefault="00D74D8D" w:rsidP="00D74D8D">
      <w:pPr>
        <w:pStyle w:val="ae"/>
        <w:ind w:leftChars="600" w:left="1260"/>
      </w:pPr>
      <w:r w:rsidRPr="00D74D8D">
        <w:t>ownerName: "jo222hsn"</w:t>
      </w:r>
    </w:p>
    <w:p w:rsidR="00D74D8D" w:rsidRDefault="00D74D8D" w:rsidP="00D74D8D">
      <w:pPr>
        <w:pStyle w:val="ae"/>
        <w:ind w:leftChars="600" w:left="1260"/>
      </w:pPr>
      <w:r w:rsidRPr="00D74D8D">
        <w:t>remark: ""</w:t>
      </w:r>
    </w:p>
    <w:p w:rsidR="00D74D8D" w:rsidRDefault="00D74D8D" w:rsidP="00D74D8D">
      <w:pPr>
        <w:pStyle w:val="ae"/>
        <w:ind w:left="840"/>
      </w:pPr>
      <w:r>
        <w:t>}</w:t>
      </w:r>
    </w:p>
    <w:p w:rsidR="00D74D8D" w:rsidRPr="00885806" w:rsidRDefault="00D74D8D" w:rsidP="00D74D8D">
      <w:pPr>
        <w:pStyle w:val="af3"/>
        <w:spacing w:before="156"/>
      </w:pPr>
      <w:r w:rsidRPr="00885806">
        <w:rPr>
          <w:rFonts w:hint="eastAsia"/>
        </w:rPr>
        <w:t>返回结果</w:t>
      </w:r>
    </w:p>
    <w:p w:rsidR="00D74D8D" w:rsidRPr="00424628" w:rsidRDefault="00D74D8D" w:rsidP="00D74D8D">
      <w:pPr>
        <w:pStyle w:val="ae"/>
        <w:ind w:left="840"/>
      </w:pPr>
      <w:r w:rsidRPr="00424628">
        <w:t>{</w:t>
      </w:r>
    </w:p>
    <w:p w:rsidR="00D74D8D" w:rsidRDefault="00D74D8D" w:rsidP="00D74D8D">
      <w:pPr>
        <w:pStyle w:val="ae"/>
        <w:ind w:left="840" w:firstLine="420"/>
      </w:pPr>
      <w:r w:rsidRPr="00424628">
        <w:t>"data":</w:t>
      </w:r>
    </w:p>
    <w:p w:rsidR="00D74D8D" w:rsidRDefault="00D74D8D" w:rsidP="00D74D8D">
      <w:pPr>
        <w:pStyle w:val="ae"/>
        <w:ind w:leftChars="600" w:left="1260" w:firstLine="420"/>
      </w:pPr>
      <w:r w:rsidRPr="00424628">
        <w:t>{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balance: 110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draw: 0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lastTimeBalance: 0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operationAmount: 110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operationTime: 1552550806837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operationTimeStr: "2019-03-14 16:06:46"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operationType: 0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lastRenderedPageBreak/>
        <w:t>operationUserId: 1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operationUserName: "system"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ownerId: 22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ownerName: "jo222hsn"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pageNum: 1</w:t>
      </w:r>
    </w:p>
    <w:p w:rsidR="00D74D8D" w:rsidRPr="00D74D8D" w:rsidRDefault="00D74D8D" w:rsidP="00D74D8D">
      <w:pPr>
        <w:pStyle w:val="ae"/>
        <w:ind w:leftChars="1000" w:left="2100"/>
      </w:pPr>
      <w:r w:rsidRPr="00D74D8D">
        <w:t>pageSize: 20</w:t>
      </w:r>
    </w:p>
    <w:p w:rsidR="00D74D8D" w:rsidRPr="00424628" w:rsidRDefault="00D74D8D" w:rsidP="00D74D8D">
      <w:pPr>
        <w:pStyle w:val="ae"/>
        <w:ind w:leftChars="600" w:left="1260" w:firstLine="420"/>
      </w:pPr>
      <w:r w:rsidRPr="00424628">
        <w:t>},</w:t>
      </w:r>
    </w:p>
    <w:p w:rsidR="00D74D8D" w:rsidRPr="00424628" w:rsidRDefault="00D74D8D" w:rsidP="00D74D8D">
      <w:pPr>
        <w:pStyle w:val="ae"/>
        <w:ind w:leftChars="600" w:left="1260"/>
      </w:pPr>
      <w:r w:rsidRPr="00424628">
        <w:t>"errMsg":"success",</w:t>
      </w:r>
    </w:p>
    <w:p w:rsidR="00D74D8D" w:rsidRPr="00424628" w:rsidRDefault="00D74D8D" w:rsidP="00D74D8D">
      <w:pPr>
        <w:pStyle w:val="ae"/>
        <w:ind w:leftChars="600" w:left="1260"/>
      </w:pPr>
      <w:r w:rsidRPr="00424628">
        <w:t>"success":true</w:t>
      </w:r>
    </w:p>
    <w:p w:rsidR="00D74D8D" w:rsidRDefault="00D74D8D" w:rsidP="00D74D8D">
      <w:pPr>
        <w:pStyle w:val="ae"/>
        <w:ind w:left="840"/>
      </w:pPr>
      <w:r w:rsidRPr="00424628">
        <w:t>}</w:t>
      </w:r>
    </w:p>
    <w:p w:rsidR="000D40E5" w:rsidRPr="00424628" w:rsidRDefault="000D40E5" w:rsidP="00D74D8D">
      <w:pPr>
        <w:pStyle w:val="ae"/>
        <w:ind w:left="840"/>
      </w:pPr>
    </w:p>
    <w:p w:rsidR="00D74D8D" w:rsidRDefault="00D74D8D" w:rsidP="00D74D8D">
      <w:pPr>
        <w:pStyle w:val="af3"/>
        <w:spacing w:before="156"/>
      </w:pPr>
      <w:r w:rsidRPr="00885806">
        <w:rPr>
          <w:rFonts w:hint="eastAsia"/>
        </w:rPr>
        <w:t>参数说明</w:t>
      </w:r>
    </w:p>
    <w:tbl>
      <w:tblPr>
        <w:tblStyle w:val="af9"/>
        <w:tblW w:w="8363" w:type="dxa"/>
        <w:tblInd w:w="959" w:type="dxa"/>
        <w:tblLook w:val="04A0" w:firstRow="1" w:lastRow="0" w:firstColumn="1" w:lastColumn="0" w:noHBand="0" w:noVBand="1"/>
      </w:tblPr>
      <w:tblGrid>
        <w:gridCol w:w="1907"/>
        <w:gridCol w:w="1720"/>
        <w:gridCol w:w="1124"/>
        <w:gridCol w:w="1107"/>
        <w:gridCol w:w="2505"/>
      </w:tblGrid>
      <w:tr w:rsidR="00D74D8D" w:rsidRPr="00D50237" w:rsidTr="000D40E5">
        <w:trPr>
          <w:tblHeader/>
        </w:trPr>
        <w:tc>
          <w:tcPr>
            <w:tcW w:w="19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0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4D8D" w:rsidRDefault="00D74D8D" w:rsidP="00D74D8D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D74D8D" w:rsidRPr="00D50237" w:rsidTr="00D74D8D">
        <w:tc>
          <w:tcPr>
            <w:tcW w:w="8363" w:type="dxa"/>
            <w:gridSpan w:val="5"/>
            <w:shd w:val="clear" w:color="auto" w:fill="E5B8B7" w:themeFill="accent2" w:themeFillTint="66"/>
          </w:tcPr>
          <w:p w:rsidR="00D74D8D" w:rsidRPr="000A56CB" w:rsidRDefault="00D74D8D" w:rsidP="00D74D8D">
            <w:pPr>
              <w:pStyle w:val="afe"/>
            </w:pPr>
            <w:r w:rsidRPr="00662631">
              <w:t>R</w:t>
            </w:r>
            <w:r w:rsidRPr="00662631">
              <w:rPr>
                <w:rFonts w:hint="eastAsia"/>
              </w:rPr>
              <w:t>equest</w:t>
            </w:r>
          </w:p>
        </w:tc>
      </w:tr>
      <w:tr w:rsidR="00D74D8D" w:rsidRPr="00D50237" w:rsidTr="000D40E5">
        <w:tc>
          <w:tcPr>
            <w:tcW w:w="1907" w:type="dxa"/>
          </w:tcPr>
          <w:p w:rsidR="00D74D8D" w:rsidRPr="003C4F8D" w:rsidRDefault="00D74D8D" w:rsidP="00D74D8D">
            <w:pPr>
              <w:pStyle w:val="afe"/>
              <w:rPr>
                <w:b/>
              </w:rPr>
            </w:pPr>
            <w:r w:rsidRPr="00D74D8D">
              <w:t>lastTimeBalance</w:t>
            </w:r>
          </w:p>
        </w:tc>
        <w:tc>
          <w:tcPr>
            <w:tcW w:w="1720" w:type="dxa"/>
          </w:tcPr>
          <w:p w:rsidR="00D74D8D" w:rsidRPr="003C4F8D" w:rsidRDefault="00D74D8D" w:rsidP="00D74D8D">
            <w:pPr>
              <w:pStyle w:val="afe"/>
            </w:pPr>
            <w:r>
              <w:rPr>
                <w:rFonts w:hint="eastAsia"/>
              </w:rPr>
              <w:t>上次余额</w:t>
            </w:r>
          </w:p>
        </w:tc>
        <w:tc>
          <w:tcPr>
            <w:tcW w:w="1124" w:type="dxa"/>
          </w:tcPr>
          <w:p w:rsidR="00D74D8D" w:rsidRPr="003C4F8D" w:rsidRDefault="000D40E5" w:rsidP="00D74D8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07" w:type="dxa"/>
          </w:tcPr>
          <w:p w:rsidR="00D74D8D" w:rsidRPr="003C4F8D" w:rsidRDefault="00D74D8D" w:rsidP="00D74D8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4D8D" w:rsidRPr="00B15CAD" w:rsidRDefault="00D74D8D" w:rsidP="00D74D8D">
            <w:pPr>
              <w:pStyle w:val="afe"/>
              <w:rPr>
                <w:b/>
              </w:rPr>
            </w:pPr>
            <w:r>
              <w:rPr>
                <w:rFonts w:hint="eastAsia"/>
              </w:rPr>
              <w:t>账户余额</w:t>
            </w:r>
          </w:p>
        </w:tc>
      </w:tr>
      <w:tr w:rsidR="00D74D8D" w:rsidRPr="00D50237" w:rsidTr="000D40E5">
        <w:tc>
          <w:tcPr>
            <w:tcW w:w="1907" w:type="dxa"/>
          </w:tcPr>
          <w:p w:rsidR="00D74D8D" w:rsidRPr="003C4F8D" w:rsidRDefault="00D74D8D" w:rsidP="00D74D8D">
            <w:pPr>
              <w:pStyle w:val="afe"/>
              <w:rPr>
                <w:b/>
              </w:rPr>
            </w:pPr>
            <w:r w:rsidRPr="00D74D8D">
              <w:t>operationAmount</w:t>
            </w:r>
          </w:p>
        </w:tc>
        <w:tc>
          <w:tcPr>
            <w:tcW w:w="1720" w:type="dxa"/>
          </w:tcPr>
          <w:p w:rsidR="00D74D8D" w:rsidRPr="003C4F8D" w:rsidRDefault="00D74D8D" w:rsidP="00D74D8D">
            <w:pPr>
              <w:pStyle w:val="afe"/>
            </w:pPr>
            <w:r>
              <w:rPr>
                <w:rFonts w:hint="eastAsia"/>
              </w:rPr>
              <w:t>操作金额</w:t>
            </w:r>
          </w:p>
        </w:tc>
        <w:tc>
          <w:tcPr>
            <w:tcW w:w="1124" w:type="dxa"/>
          </w:tcPr>
          <w:p w:rsidR="00D74D8D" w:rsidRPr="003C4F8D" w:rsidRDefault="000D40E5" w:rsidP="00D74D8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07" w:type="dxa"/>
          </w:tcPr>
          <w:p w:rsidR="00D74D8D" w:rsidRPr="003C4F8D" w:rsidRDefault="00D74D8D" w:rsidP="00D74D8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4D8D" w:rsidRPr="00B15CAD" w:rsidRDefault="00D74D8D" w:rsidP="00D74D8D">
            <w:pPr>
              <w:pStyle w:val="afe"/>
              <w:rPr>
                <w:b/>
              </w:rPr>
            </w:pPr>
          </w:p>
        </w:tc>
      </w:tr>
      <w:tr w:rsidR="00D74D8D" w:rsidRPr="00D50237" w:rsidTr="000D40E5">
        <w:tc>
          <w:tcPr>
            <w:tcW w:w="1907" w:type="dxa"/>
            <w:tcBorders>
              <w:bottom w:val="single" w:sz="4" w:space="0" w:color="000000" w:themeColor="text1"/>
            </w:tcBorders>
          </w:tcPr>
          <w:p w:rsidR="00D74D8D" w:rsidRPr="003C4F8D" w:rsidRDefault="00D74D8D" w:rsidP="00D74D8D">
            <w:pPr>
              <w:pStyle w:val="afe"/>
              <w:rPr>
                <w:b/>
              </w:rPr>
            </w:pPr>
            <w:r w:rsidRPr="00D74D8D">
              <w:t>operationType</w:t>
            </w:r>
          </w:p>
        </w:tc>
        <w:tc>
          <w:tcPr>
            <w:tcW w:w="1720" w:type="dxa"/>
            <w:tcBorders>
              <w:bottom w:val="single" w:sz="4" w:space="0" w:color="000000" w:themeColor="text1"/>
            </w:tcBorders>
          </w:tcPr>
          <w:p w:rsidR="00D74D8D" w:rsidRPr="003C4F8D" w:rsidRDefault="00D74D8D" w:rsidP="00D74D8D">
            <w:pPr>
              <w:pStyle w:val="afe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</w:tcPr>
          <w:p w:rsidR="00D74D8D" w:rsidRPr="003C4F8D" w:rsidRDefault="000D40E5" w:rsidP="00D74D8D">
            <w:pPr>
              <w:pStyle w:val="afe"/>
            </w:pPr>
            <w:r>
              <w:rPr>
                <w:rFonts w:hint="eastAsia"/>
              </w:rPr>
              <w:t>Byte</w:t>
            </w: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:rsidR="00D74D8D" w:rsidRPr="003C4F8D" w:rsidRDefault="00D74D8D" w:rsidP="00D74D8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2505" w:type="dxa"/>
            <w:tcBorders>
              <w:bottom w:val="single" w:sz="4" w:space="0" w:color="000000" w:themeColor="text1"/>
            </w:tcBorders>
          </w:tcPr>
          <w:p w:rsidR="00D74D8D" w:rsidRDefault="000D40E5" w:rsidP="000D40E5">
            <w:pPr>
              <w:pStyle w:val="afe"/>
              <w:numPr>
                <w:ilvl w:val="0"/>
                <w:numId w:val="36"/>
              </w:numPr>
            </w:pPr>
            <w:r>
              <w:rPr>
                <w:rFonts w:hint="eastAsia"/>
              </w:rPr>
              <w:t>充值</w:t>
            </w:r>
          </w:p>
          <w:p w:rsidR="000D40E5" w:rsidRPr="006B7742" w:rsidRDefault="000D40E5" w:rsidP="000D40E5">
            <w:pPr>
              <w:pStyle w:val="afe"/>
              <w:numPr>
                <w:ilvl w:val="0"/>
                <w:numId w:val="36"/>
              </w:numPr>
            </w:pPr>
            <w:r>
              <w:rPr>
                <w:rFonts w:hint="eastAsia"/>
              </w:rPr>
              <w:t>退款</w:t>
            </w:r>
          </w:p>
          <w:p w:rsidR="000D40E5" w:rsidRPr="000D40E5" w:rsidRDefault="000D40E5" w:rsidP="000D40E5">
            <w:pPr>
              <w:pStyle w:val="afe"/>
              <w:numPr>
                <w:ilvl w:val="0"/>
                <w:numId w:val="36"/>
              </w:numPr>
              <w:rPr>
                <w:b/>
              </w:rPr>
            </w:pPr>
            <w:r>
              <w:rPr>
                <w:rFonts w:hint="eastAsia"/>
              </w:rPr>
              <w:t>调整余额为操作金额</w:t>
            </w:r>
          </w:p>
          <w:p w:rsidR="000D40E5" w:rsidRPr="00B15CAD" w:rsidRDefault="000D40E5" w:rsidP="000D40E5">
            <w:pPr>
              <w:pStyle w:val="afe"/>
              <w:rPr>
                <w:b/>
              </w:rPr>
            </w:pPr>
            <w:r>
              <w:rPr>
                <w:rFonts w:hint="eastAsia"/>
                <w:b/>
              </w:rPr>
              <w:t>充值和退款根据账户余额和操作金额计算新账户余额</w:t>
            </w:r>
          </w:p>
        </w:tc>
      </w:tr>
      <w:tr w:rsidR="00D74D8D" w:rsidRPr="00D50237" w:rsidTr="000D40E5">
        <w:tc>
          <w:tcPr>
            <w:tcW w:w="1907" w:type="dxa"/>
            <w:tcBorders>
              <w:bottom w:val="single" w:sz="4" w:space="0" w:color="000000" w:themeColor="text1"/>
            </w:tcBorders>
          </w:tcPr>
          <w:p w:rsidR="00D74D8D" w:rsidRDefault="00D74D8D" w:rsidP="00D74D8D">
            <w:pPr>
              <w:pStyle w:val="afe"/>
            </w:pPr>
            <w:r w:rsidRPr="00D74D8D">
              <w:t>ownerId</w:t>
            </w:r>
          </w:p>
        </w:tc>
        <w:tc>
          <w:tcPr>
            <w:tcW w:w="1720" w:type="dxa"/>
            <w:tcBorders>
              <w:bottom w:val="single" w:sz="4" w:space="0" w:color="000000" w:themeColor="text1"/>
            </w:tcBorders>
          </w:tcPr>
          <w:p w:rsidR="00D74D8D" w:rsidRDefault="000D40E5" w:rsidP="00D74D8D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</w:tcPr>
          <w:p w:rsidR="00D74D8D" w:rsidRDefault="000D40E5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:rsidR="00D74D8D" w:rsidRPr="003C4F8D" w:rsidRDefault="000D40E5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  <w:tcBorders>
              <w:bottom w:val="single" w:sz="4" w:space="0" w:color="000000" w:themeColor="text1"/>
            </w:tcBorders>
          </w:tcPr>
          <w:p w:rsidR="00D74D8D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  <w:tcBorders>
              <w:bottom w:val="single" w:sz="4" w:space="0" w:color="000000" w:themeColor="text1"/>
            </w:tcBorders>
          </w:tcPr>
          <w:p w:rsidR="00D74D8D" w:rsidRDefault="00D74D8D" w:rsidP="00D74D8D">
            <w:pPr>
              <w:pStyle w:val="afe"/>
            </w:pPr>
            <w:r w:rsidRPr="00D74D8D">
              <w:t>ownerName</w:t>
            </w:r>
          </w:p>
        </w:tc>
        <w:tc>
          <w:tcPr>
            <w:tcW w:w="1720" w:type="dxa"/>
            <w:tcBorders>
              <w:bottom w:val="single" w:sz="4" w:space="0" w:color="000000" w:themeColor="text1"/>
            </w:tcBorders>
          </w:tcPr>
          <w:p w:rsidR="00D74D8D" w:rsidRDefault="000D40E5" w:rsidP="00D74D8D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</w:tcPr>
          <w:p w:rsidR="00D74D8D" w:rsidRDefault="000D40E5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:rsidR="00D74D8D" w:rsidRPr="003C4F8D" w:rsidRDefault="000D40E5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  <w:tcBorders>
              <w:bottom w:val="single" w:sz="4" w:space="0" w:color="000000" w:themeColor="text1"/>
            </w:tcBorders>
          </w:tcPr>
          <w:p w:rsidR="00D74D8D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  <w:tcBorders>
              <w:bottom w:val="single" w:sz="4" w:space="0" w:color="000000" w:themeColor="text1"/>
            </w:tcBorders>
          </w:tcPr>
          <w:p w:rsidR="00D74D8D" w:rsidRDefault="00D74D8D" w:rsidP="00D74D8D">
            <w:pPr>
              <w:pStyle w:val="afe"/>
            </w:pPr>
            <w:r w:rsidRPr="00D74D8D">
              <w:t>remark</w:t>
            </w:r>
          </w:p>
        </w:tc>
        <w:tc>
          <w:tcPr>
            <w:tcW w:w="1720" w:type="dxa"/>
            <w:tcBorders>
              <w:bottom w:val="single" w:sz="4" w:space="0" w:color="000000" w:themeColor="text1"/>
            </w:tcBorders>
          </w:tcPr>
          <w:p w:rsidR="00D74D8D" w:rsidRDefault="000D40E5" w:rsidP="00D74D8D">
            <w:pPr>
              <w:pStyle w:val="afe"/>
            </w:pPr>
            <w:r>
              <w:rPr>
                <w:rFonts w:hint="eastAsia"/>
              </w:rPr>
              <w:t>备注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</w:tcPr>
          <w:p w:rsidR="00D74D8D" w:rsidRDefault="000D40E5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:rsidR="00D74D8D" w:rsidRPr="003C4F8D" w:rsidRDefault="000D40E5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505" w:type="dxa"/>
            <w:tcBorders>
              <w:bottom w:val="single" w:sz="4" w:space="0" w:color="000000" w:themeColor="text1"/>
            </w:tcBorders>
          </w:tcPr>
          <w:p w:rsidR="00D74D8D" w:rsidRDefault="00D74D8D" w:rsidP="00D74D8D">
            <w:pPr>
              <w:pStyle w:val="afe"/>
            </w:pPr>
          </w:p>
        </w:tc>
      </w:tr>
      <w:tr w:rsidR="00D74D8D" w:rsidRPr="00D50237" w:rsidTr="00D74D8D">
        <w:tc>
          <w:tcPr>
            <w:tcW w:w="8363" w:type="dxa"/>
            <w:gridSpan w:val="5"/>
            <w:shd w:val="clear" w:color="auto" w:fill="E5B8B7" w:themeFill="accent2" w:themeFillTint="66"/>
          </w:tcPr>
          <w:p w:rsidR="00D74D8D" w:rsidRPr="00B15CAD" w:rsidRDefault="00D74D8D" w:rsidP="00D74D8D">
            <w:pPr>
              <w:pStyle w:val="afe"/>
              <w:rPr>
                <w:b/>
              </w:rPr>
            </w:pPr>
            <w:r w:rsidRPr="00885806">
              <w:t>R</w:t>
            </w:r>
            <w:r w:rsidRPr="00885806">
              <w:rPr>
                <w:rFonts w:hint="eastAsia"/>
              </w:rPr>
              <w:t>esponse</w:t>
            </w: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balance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当前账户余额</w:t>
            </w:r>
          </w:p>
        </w:tc>
        <w:tc>
          <w:tcPr>
            <w:tcW w:w="1124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draw</w:t>
            </w:r>
          </w:p>
        </w:tc>
        <w:tc>
          <w:tcPr>
            <w:tcW w:w="1720" w:type="dxa"/>
          </w:tcPr>
          <w:p w:rsidR="00D74D8D" w:rsidRPr="00B570E9" w:rsidRDefault="000D40E5" w:rsidP="00D74D8D">
            <w:pPr>
              <w:pStyle w:val="afe"/>
            </w:pPr>
            <w:r>
              <w:rPr>
                <w:rFonts w:hint="eastAsia"/>
              </w:rPr>
              <w:t>其它</w:t>
            </w:r>
          </w:p>
        </w:tc>
        <w:tc>
          <w:tcPr>
            <w:tcW w:w="1124" w:type="dxa"/>
          </w:tcPr>
          <w:p w:rsidR="00D74D8D" w:rsidRPr="00B570E9" w:rsidRDefault="000D40E5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lastTimeBalance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上次账户余额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6B7742" w:rsidRPr="00D50237" w:rsidTr="000D40E5">
        <w:tc>
          <w:tcPr>
            <w:tcW w:w="1907" w:type="dxa"/>
          </w:tcPr>
          <w:p w:rsidR="006B7742" w:rsidRPr="00D74D8D" w:rsidRDefault="006B7742" w:rsidP="00D74D8D">
            <w:pPr>
              <w:pStyle w:val="afe"/>
            </w:pPr>
            <w:r w:rsidRPr="00D74D8D">
              <w:t>operationAmount</w:t>
            </w:r>
          </w:p>
        </w:tc>
        <w:tc>
          <w:tcPr>
            <w:tcW w:w="1720" w:type="dxa"/>
          </w:tcPr>
          <w:p w:rsidR="006B7742" w:rsidRDefault="006B7742" w:rsidP="00D74D8D">
            <w:pPr>
              <w:pStyle w:val="afe"/>
            </w:pPr>
            <w:r>
              <w:rPr>
                <w:rFonts w:hint="eastAsia"/>
              </w:rPr>
              <w:t>操作金额</w:t>
            </w:r>
          </w:p>
        </w:tc>
        <w:tc>
          <w:tcPr>
            <w:tcW w:w="1124" w:type="dxa"/>
          </w:tcPr>
          <w:p w:rsidR="006B7742" w:rsidRDefault="006B7742" w:rsidP="00D74D8D">
            <w:pPr>
              <w:pStyle w:val="afe"/>
            </w:pPr>
            <w:r>
              <w:rPr>
                <w:rFonts w:hint="eastAsia"/>
              </w:rPr>
              <w:t>decimal</w:t>
            </w:r>
          </w:p>
        </w:tc>
        <w:tc>
          <w:tcPr>
            <w:tcW w:w="1107" w:type="dxa"/>
          </w:tcPr>
          <w:p w:rsidR="006B7742" w:rsidRPr="00B570E9" w:rsidRDefault="006B7742" w:rsidP="00D74D8D">
            <w:pPr>
              <w:pStyle w:val="afe"/>
            </w:pPr>
          </w:p>
        </w:tc>
        <w:tc>
          <w:tcPr>
            <w:tcW w:w="2505" w:type="dxa"/>
          </w:tcPr>
          <w:p w:rsidR="006B7742" w:rsidRPr="00B570E9" w:rsidRDefault="006B7742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operationTime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E61B65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operationTimeStr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124" w:type="dxa"/>
          </w:tcPr>
          <w:p w:rsidR="00D74D8D" w:rsidRPr="00B570E9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6B7742" w:rsidP="00D74D8D">
            <w:pPr>
              <w:pStyle w:val="afe"/>
            </w:pPr>
            <w:r w:rsidRPr="008E0A3C">
              <w:t>yyyy-MM-dd HH:mm:ss</w:t>
            </w: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operationType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Byte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6B7742" w:rsidRDefault="006B7742" w:rsidP="006B7742">
            <w:pPr>
              <w:pStyle w:val="afe"/>
              <w:numPr>
                <w:ilvl w:val="0"/>
                <w:numId w:val="36"/>
              </w:numPr>
            </w:pPr>
            <w:r>
              <w:rPr>
                <w:rFonts w:hint="eastAsia"/>
              </w:rPr>
              <w:t>充值</w:t>
            </w:r>
          </w:p>
          <w:p w:rsidR="006B7742" w:rsidRPr="006B7742" w:rsidRDefault="006B7742" w:rsidP="006B7742">
            <w:pPr>
              <w:pStyle w:val="afe"/>
              <w:numPr>
                <w:ilvl w:val="0"/>
                <w:numId w:val="36"/>
              </w:numPr>
            </w:pPr>
            <w:r>
              <w:rPr>
                <w:rFonts w:hint="eastAsia"/>
              </w:rPr>
              <w:t>退款</w:t>
            </w:r>
          </w:p>
          <w:p w:rsidR="006B7742" w:rsidRPr="000D40E5" w:rsidRDefault="006B7742" w:rsidP="006B7742">
            <w:pPr>
              <w:pStyle w:val="afe"/>
              <w:numPr>
                <w:ilvl w:val="0"/>
                <w:numId w:val="36"/>
              </w:numPr>
              <w:rPr>
                <w:b/>
              </w:rPr>
            </w:pPr>
            <w:r>
              <w:rPr>
                <w:rFonts w:hint="eastAsia"/>
              </w:rPr>
              <w:t>调整余额为操作金额</w:t>
            </w:r>
          </w:p>
          <w:p w:rsidR="00D74D8D" w:rsidRPr="00B570E9" w:rsidRDefault="006B7742" w:rsidP="006B7742">
            <w:pPr>
              <w:pStyle w:val="afe"/>
            </w:pPr>
            <w:r>
              <w:rPr>
                <w:rFonts w:hint="eastAsia"/>
                <w:b/>
              </w:rPr>
              <w:t>充值和退款根据账户余额和操作金额计算新账户余额</w:t>
            </w: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operationUserId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operationUserName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ownerId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ownerName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24" w:type="dxa"/>
          </w:tcPr>
          <w:p w:rsidR="00D74D8D" w:rsidRPr="00B570E9" w:rsidRDefault="00D74D8D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pageNum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页数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B570E9" w:rsidRDefault="00D74D8D" w:rsidP="00D74D8D">
            <w:pPr>
              <w:pStyle w:val="afe"/>
            </w:pPr>
          </w:p>
        </w:tc>
      </w:tr>
      <w:tr w:rsidR="00D74D8D" w:rsidRPr="00D50237" w:rsidTr="000D40E5">
        <w:tc>
          <w:tcPr>
            <w:tcW w:w="1907" w:type="dxa"/>
          </w:tcPr>
          <w:p w:rsidR="00D74D8D" w:rsidRPr="00A8583C" w:rsidRDefault="000D40E5" w:rsidP="00D74D8D">
            <w:pPr>
              <w:pStyle w:val="afe"/>
            </w:pPr>
            <w:r w:rsidRPr="00D74D8D">
              <w:t>pageSize</w:t>
            </w:r>
          </w:p>
        </w:tc>
        <w:tc>
          <w:tcPr>
            <w:tcW w:w="1720" w:type="dxa"/>
          </w:tcPr>
          <w:p w:rsidR="00D74D8D" w:rsidRPr="00B570E9" w:rsidRDefault="00720EF3" w:rsidP="00D74D8D">
            <w:pPr>
              <w:pStyle w:val="afe"/>
            </w:pPr>
            <w:r>
              <w:rPr>
                <w:rFonts w:hint="eastAsia"/>
              </w:rPr>
              <w:t>页面显示条数</w:t>
            </w:r>
          </w:p>
        </w:tc>
        <w:tc>
          <w:tcPr>
            <w:tcW w:w="1124" w:type="dxa"/>
          </w:tcPr>
          <w:p w:rsidR="00D74D8D" w:rsidRPr="00B570E9" w:rsidRDefault="006B7742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107" w:type="dxa"/>
          </w:tcPr>
          <w:p w:rsidR="00D74D8D" w:rsidRPr="00B570E9" w:rsidRDefault="00D74D8D" w:rsidP="00D74D8D">
            <w:pPr>
              <w:pStyle w:val="afe"/>
            </w:pPr>
          </w:p>
        </w:tc>
        <w:tc>
          <w:tcPr>
            <w:tcW w:w="2505" w:type="dxa"/>
          </w:tcPr>
          <w:p w:rsidR="00D74D8D" w:rsidRPr="008E0A3C" w:rsidRDefault="00D74D8D" w:rsidP="00D74D8D">
            <w:pPr>
              <w:pStyle w:val="afe"/>
            </w:pPr>
          </w:p>
        </w:tc>
      </w:tr>
    </w:tbl>
    <w:p w:rsidR="00D74D8D" w:rsidRDefault="00D74D8D" w:rsidP="00885806">
      <w:pPr>
        <w:pStyle w:val="ae"/>
        <w:ind w:left="840"/>
      </w:pPr>
    </w:p>
    <w:p w:rsidR="000321C7" w:rsidRDefault="000321C7" w:rsidP="00885806">
      <w:pPr>
        <w:rPr>
          <w:b/>
        </w:rPr>
      </w:pPr>
    </w:p>
    <w:p w:rsidR="000321C7" w:rsidRPr="00C63573" w:rsidRDefault="000321C7" w:rsidP="000321C7">
      <w:pPr>
        <w:pStyle w:val="2"/>
        <w:spacing w:before="624" w:after="312"/>
      </w:pPr>
      <w:bookmarkStart w:id="35" w:name="_Toc520384674"/>
      <w:r>
        <w:rPr>
          <w:rFonts w:hint="eastAsia"/>
        </w:rPr>
        <w:t>出口缴费（</w:t>
      </w:r>
      <w:r>
        <w:rPr>
          <w:rFonts w:hint="eastAsia"/>
        </w:rPr>
        <w:t>1.6</w:t>
      </w:r>
      <w:r>
        <w:rPr>
          <w:rFonts w:hint="eastAsia"/>
        </w:rPr>
        <w:t>版本功能）</w:t>
      </w:r>
      <w:bookmarkEnd w:id="35"/>
    </w:p>
    <w:p w:rsidR="000321C7" w:rsidRPr="00474AE1" w:rsidRDefault="000321C7" w:rsidP="000321C7">
      <w:pPr>
        <w:pStyle w:val="3"/>
        <w:spacing w:before="312" w:after="156"/>
      </w:pPr>
      <w:bookmarkStart w:id="36" w:name="_Toc520384675"/>
      <w:r>
        <w:rPr>
          <w:rFonts w:hint="eastAsia"/>
        </w:rPr>
        <w:t>获取出口车辆信息</w:t>
      </w:r>
      <w:bookmarkEnd w:id="36"/>
      <w:r w:rsidRPr="00474AE1">
        <w:t xml:space="preserve"> </w:t>
      </w:r>
    </w:p>
    <w:p w:rsidR="000321C7" w:rsidRPr="000321C7" w:rsidRDefault="000321C7" w:rsidP="000321C7">
      <w:pPr>
        <w:pStyle w:val="af3"/>
        <w:spacing w:before="156"/>
      </w:pPr>
      <w:r w:rsidRPr="000321C7">
        <w:rPr>
          <w:rFonts w:hint="eastAsia"/>
        </w:rPr>
        <w:t>接口名称</w:t>
      </w:r>
    </w:p>
    <w:p w:rsidR="000321C7" w:rsidRDefault="000321C7" w:rsidP="000321C7">
      <w:pPr>
        <w:pStyle w:val="ae"/>
        <w:ind w:left="840"/>
      </w:pPr>
      <w:r>
        <w:rPr>
          <w:rFonts w:hint="eastAsia"/>
        </w:rPr>
        <w:t>获取出口车辆信息</w:t>
      </w:r>
      <w:r w:rsidR="00CF0D46">
        <w:rPr>
          <w:rFonts w:hint="eastAsia"/>
        </w:rPr>
        <w:t>（停车缴费信息等）</w:t>
      </w:r>
    </w:p>
    <w:p w:rsidR="000321C7" w:rsidRPr="000321C7" w:rsidRDefault="000321C7" w:rsidP="000321C7">
      <w:pPr>
        <w:pStyle w:val="af3"/>
        <w:spacing w:before="156"/>
      </w:pPr>
      <w:r w:rsidRPr="000321C7">
        <w:rPr>
          <w:rFonts w:hint="eastAsia"/>
        </w:rPr>
        <w:t>请求类型</w:t>
      </w:r>
    </w:p>
    <w:p w:rsidR="000321C7" w:rsidRDefault="000321C7" w:rsidP="000321C7">
      <w:pPr>
        <w:pStyle w:val="ae"/>
        <w:ind w:left="840"/>
      </w:pPr>
      <w:r>
        <w:rPr>
          <w:rFonts w:hint="eastAsia"/>
        </w:rPr>
        <w:t>post</w:t>
      </w:r>
    </w:p>
    <w:p w:rsidR="000321C7" w:rsidRDefault="000321C7" w:rsidP="000321C7">
      <w:pPr>
        <w:pStyle w:val="af3"/>
        <w:spacing w:before="156"/>
      </w:pPr>
      <w:r w:rsidRPr="000321C7">
        <w:rPr>
          <w:rFonts w:hint="eastAsia"/>
        </w:rPr>
        <w:t>URL</w:t>
      </w:r>
    </w:p>
    <w:p w:rsidR="000321C7" w:rsidRDefault="00803547" w:rsidP="000321C7">
      <w:pPr>
        <w:pStyle w:val="ae"/>
        <w:ind w:left="840"/>
      </w:pPr>
      <w:hyperlink r:id="rId53" w:history="1">
        <w:r w:rsidR="000321C7" w:rsidRPr="004D3DCC">
          <w:t>http://ip</w:t>
        </w:r>
      </w:hyperlink>
      <w:r w:rsidR="000321C7">
        <w:t>:</w:t>
      </w:r>
      <w:r w:rsidR="000321C7">
        <w:rPr>
          <w:rFonts w:hint="eastAsia"/>
        </w:rPr>
        <w:t>端口</w:t>
      </w:r>
      <w:r w:rsidR="000321C7" w:rsidRPr="00E42FA8">
        <w:t>/ipms/payment/bydevice</w:t>
      </w:r>
    </w:p>
    <w:p w:rsidR="00E738CC" w:rsidRPr="00B105FF" w:rsidRDefault="00E738CC" w:rsidP="000321C7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0321C7" w:rsidRPr="000321C7" w:rsidRDefault="000321C7" w:rsidP="000321C7">
      <w:pPr>
        <w:pStyle w:val="af3"/>
        <w:spacing w:before="156"/>
      </w:pPr>
      <w:r w:rsidRPr="000321C7">
        <w:rPr>
          <w:rFonts w:hint="eastAsia"/>
        </w:rPr>
        <w:t>接口描述</w:t>
      </w:r>
    </w:p>
    <w:p w:rsidR="000321C7" w:rsidRDefault="000321C7" w:rsidP="000321C7">
      <w:pPr>
        <w:pStyle w:val="ae"/>
        <w:ind w:left="840"/>
      </w:pPr>
      <w:r>
        <w:rPr>
          <w:rFonts w:hint="eastAsia"/>
        </w:rPr>
        <w:t>根据道闸设备编码，获取当前出口车辆的停车收费信息。</w:t>
      </w:r>
    </w:p>
    <w:p w:rsidR="000321C7" w:rsidRPr="000321C7" w:rsidRDefault="000321C7" w:rsidP="000321C7">
      <w:pPr>
        <w:pStyle w:val="af3"/>
        <w:spacing w:before="156"/>
      </w:pPr>
      <w:r w:rsidRPr="000321C7">
        <w:rPr>
          <w:rFonts w:hint="eastAsia"/>
        </w:rPr>
        <w:t>输入参数</w:t>
      </w:r>
    </w:p>
    <w:p w:rsidR="000321C7" w:rsidRDefault="000321C7" w:rsidP="000321C7">
      <w:pPr>
        <w:pStyle w:val="ae"/>
        <w:ind w:left="840"/>
      </w:pPr>
      <w:r>
        <w:t>{</w:t>
      </w:r>
    </w:p>
    <w:p w:rsidR="000321C7" w:rsidRDefault="000321C7" w:rsidP="000321C7">
      <w:pPr>
        <w:pStyle w:val="ae"/>
        <w:ind w:left="840" w:firstLine="420"/>
      </w:pPr>
      <w:r>
        <w:t>"deviceCode":"1000003"</w:t>
      </w:r>
    </w:p>
    <w:p w:rsidR="000321C7" w:rsidRDefault="000321C7" w:rsidP="000321C7">
      <w:pPr>
        <w:pStyle w:val="ae"/>
        <w:ind w:left="840"/>
      </w:pPr>
      <w:r>
        <w:t>}</w:t>
      </w:r>
    </w:p>
    <w:p w:rsidR="000321C7" w:rsidRPr="000321C7" w:rsidRDefault="000321C7" w:rsidP="000321C7">
      <w:pPr>
        <w:pStyle w:val="af3"/>
        <w:spacing w:before="156"/>
      </w:pPr>
      <w:r w:rsidRPr="000321C7">
        <w:rPr>
          <w:rFonts w:hint="eastAsia"/>
        </w:rPr>
        <w:t>返回结果</w:t>
      </w:r>
    </w:p>
    <w:p w:rsidR="000321C7" w:rsidRDefault="000321C7" w:rsidP="000321C7">
      <w:pPr>
        <w:pStyle w:val="ae"/>
        <w:ind w:left="840"/>
      </w:pPr>
      <w:r>
        <w:t>{</w:t>
      </w:r>
    </w:p>
    <w:p w:rsidR="00D407F6" w:rsidRDefault="000321C7" w:rsidP="000321C7">
      <w:pPr>
        <w:pStyle w:val="ae"/>
        <w:ind w:leftChars="600" w:left="1260"/>
      </w:pPr>
      <w:r>
        <w:t xml:space="preserve">"data": </w:t>
      </w:r>
    </w:p>
    <w:p w:rsidR="000321C7" w:rsidRDefault="000321C7" w:rsidP="000321C7">
      <w:pPr>
        <w:pStyle w:val="ae"/>
        <w:ind w:leftChars="600" w:left="1260"/>
      </w:pPr>
      <w:r>
        <w:t>{</w:t>
      </w:r>
    </w:p>
    <w:p w:rsidR="000321C7" w:rsidRDefault="000321C7" w:rsidP="000321C7">
      <w:pPr>
        <w:pStyle w:val="ae"/>
        <w:ind w:leftChars="800" w:left="1680"/>
      </w:pPr>
      <w:r>
        <w:t>"carImgUrl": "/ipms/imageConvert/originalImage?fileUrl=http%3A%2F%2F10.33.7.152%3A8082%2Fd%2Faa.jpg",</w:t>
      </w:r>
    </w:p>
    <w:p w:rsidR="000321C7" w:rsidRDefault="000321C7" w:rsidP="000321C7">
      <w:pPr>
        <w:pStyle w:val="ae"/>
        <w:ind w:leftChars="800" w:left="1680"/>
      </w:pPr>
      <w:r>
        <w:t>"carNum": "</w:t>
      </w:r>
      <w:r>
        <w:rPr>
          <w:rFonts w:hint="eastAsia"/>
        </w:rPr>
        <w:t>浙</w:t>
      </w:r>
      <w:r>
        <w:rPr>
          <w:rFonts w:hint="eastAsia"/>
        </w:rPr>
        <w:t>A12345</w:t>
      </w:r>
      <w:r>
        <w:t>",</w:t>
      </w:r>
    </w:p>
    <w:p w:rsidR="000321C7" w:rsidRDefault="000321C7" w:rsidP="000321C7">
      <w:pPr>
        <w:pStyle w:val="ae"/>
        <w:ind w:leftChars="800" w:left="1680"/>
      </w:pPr>
      <w:r>
        <w:t>"carNumImgUrl": "/ipms/imageConvert/originalImage?fileUrl=http%3A%2F%2F10.33.7.152%3A8082%2Fd%2Fbb.jpb",</w:t>
      </w:r>
    </w:p>
    <w:p w:rsidR="000321C7" w:rsidRDefault="000321C7" w:rsidP="000321C7">
      <w:pPr>
        <w:pStyle w:val="ae"/>
        <w:ind w:leftChars="800" w:left="1680"/>
      </w:pPr>
      <w:r>
        <w:t>"carType": 1,</w:t>
      </w:r>
    </w:p>
    <w:p w:rsidR="000321C7" w:rsidRDefault="000321C7" w:rsidP="000321C7">
      <w:pPr>
        <w:pStyle w:val="ae"/>
        <w:ind w:leftChars="800" w:left="1680"/>
      </w:pPr>
      <w:r>
        <w:rPr>
          <w:rFonts w:hint="eastAsia"/>
        </w:rPr>
        <w:t>"chargeDetail": "</w:t>
      </w:r>
      <w:r>
        <w:rPr>
          <w:rFonts w:hint="eastAsia"/>
        </w:rPr>
        <w:t>停车时长</w:t>
      </w:r>
      <w:r>
        <w:rPr>
          <w:rFonts w:hint="eastAsia"/>
        </w:rPr>
        <w:t>42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收费金额</w:t>
      </w:r>
      <w:r>
        <w:rPr>
          <w:rFonts w:hint="eastAsia"/>
        </w:rPr>
        <w:t>0.11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0321C7" w:rsidRDefault="000321C7" w:rsidP="000321C7">
      <w:pPr>
        <w:pStyle w:val="ae"/>
        <w:ind w:leftChars="800" w:left="1680"/>
      </w:pPr>
      <w:r>
        <w:t>"inParkTime": "2017-08-26 10:00:15",</w:t>
      </w:r>
    </w:p>
    <w:p w:rsidR="000321C7" w:rsidRDefault="000321C7" w:rsidP="000321C7">
      <w:pPr>
        <w:pStyle w:val="ae"/>
        <w:ind w:leftChars="800" w:left="1680"/>
      </w:pPr>
      <w:r>
        <w:t>"ownerType": 16,</w:t>
      </w:r>
    </w:p>
    <w:p w:rsidR="000321C7" w:rsidRDefault="000321C7" w:rsidP="000321C7">
      <w:pPr>
        <w:pStyle w:val="ae"/>
        <w:ind w:leftChars="800" w:left="1680"/>
      </w:pPr>
      <w:r>
        <w:t>"parkCode": "kun",</w:t>
      </w:r>
    </w:p>
    <w:p w:rsidR="000321C7" w:rsidRDefault="000321C7" w:rsidP="000321C7">
      <w:pPr>
        <w:pStyle w:val="ae"/>
        <w:ind w:leftChars="800" w:left="1680"/>
      </w:pPr>
      <w:r>
        <w:t>"parkName": "kun",</w:t>
      </w:r>
    </w:p>
    <w:p w:rsidR="000321C7" w:rsidRDefault="000321C7" w:rsidP="000321C7">
      <w:pPr>
        <w:pStyle w:val="ae"/>
        <w:ind w:leftChars="800" w:left="1680"/>
      </w:pPr>
      <w:r>
        <w:t>"parkTime": 42,</w:t>
      </w:r>
    </w:p>
    <w:p w:rsidR="000321C7" w:rsidRDefault="000321C7" w:rsidP="000321C7">
      <w:pPr>
        <w:pStyle w:val="ae"/>
        <w:ind w:leftChars="800" w:left="1680"/>
      </w:pPr>
      <w:r>
        <w:lastRenderedPageBreak/>
        <w:t>"receivableMoney": "0.11",</w:t>
      </w:r>
    </w:p>
    <w:p w:rsidR="000321C7" w:rsidRDefault="000321C7" w:rsidP="000321C7">
      <w:pPr>
        <w:pStyle w:val="ae"/>
        <w:ind w:leftChars="800" w:left="1680"/>
      </w:pPr>
      <w:r>
        <w:t>"state": 1</w:t>
      </w:r>
    </w:p>
    <w:p w:rsidR="000321C7" w:rsidRDefault="00D407F6" w:rsidP="000321C7">
      <w:pPr>
        <w:pStyle w:val="ae"/>
        <w:ind w:left="840" w:firstLine="420"/>
      </w:pPr>
      <w:r>
        <w:t>}</w:t>
      </w:r>
    </w:p>
    <w:p w:rsidR="000321C7" w:rsidRDefault="000321C7" w:rsidP="000321C7">
      <w:pPr>
        <w:pStyle w:val="ae"/>
        <w:ind w:left="840" w:firstLine="420"/>
      </w:pPr>
      <w:r>
        <w:t>"errMsg": "success",</w:t>
      </w:r>
    </w:p>
    <w:p w:rsidR="000321C7" w:rsidRDefault="000321C7" w:rsidP="000321C7">
      <w:pPr>
        <w:pStyle w:val="ae"/>
        <w:ind w:left="840" w:firstLine="420"/>
      </w:pPr>
      <w:r>
        <w:t>"success": true</w:t>
      </w:r>
    </w:p>
    <w:p w:rsidR="000321C7" w:rsidRDefault="000321C7" w:rsidP="000321C7">
      <w:pPr>
        <w:pStyle w:val="ae"/>
        <w:ind w:left="840"/>
      </w:pPr>
      <w:r>
        <w:t>}</w:t>
      </w:r>
    </w:p>
    <w:p w:rsidR="000321C7" w:rsidRDefault="000321C7" w:rsidP="000321C7">
      <w:pPr>
        <w:pStyle w:val="af3"/>
        <w:spacing w:before="156"/>
      </w:pPr>
      <w:r w:rsidRPr="000321C7">
        <w:rPr>
          <w:rFonts w:hint="eastAsia"/>
        </w:rPr>
        <w:t>参数说明</w:t>
      </w:r>
    </w:p>
    <w:tbl>
      <w:tblPr>
        <w:tblStyle w:val="af9"/>
        <w:tblW w:w="793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674"/>
        <w:gridCol w:w="1538"/>
        <w:gridCol w:w="136"/>
        <w:gridCol w:w="1613"/>
        <w:gridCol w:w="1276"/>
        <w:gridCol w:w="1701"/>
      </w:tblGrid>
      <w:tr w:rsidR="00DE56FD" w:rsidRPr="00D50237" w:rsidTr="00D407F6">
        <w:trPr>
          <w:tblHeader/>
        </w:trPr>
        <w:tc>
          <w:tcPr>
            <w:tcW w:w="16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749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DE56FD" w:rsidRPr="00D50237" w:rsidTr="00D407F6">
        <w:tc>
          <w:tcPr>
            <w:tcW w:w="7938" w:type="dxa"/>
            <w:gridSpan w:val="6"/>
            <w:shd w:val="clear" w:color="auto" w:fill="E5B8B7" w:themeFill="accent2" w:themeFillTint="66"/>
          </w:tcPr>
          <w:p w:rsidR="00DE56FD" w:rsidRPr="000321C7" w:rsidRDefault="00DE56FD" w:rsidP="00DE56FD">
            <w:pPr>
              <w:pStyle w:val="afe"/>
            </w:pPr>
            <w:r w:rsidRPr="000321C7">
              <w:t>R</w:t>
            </w:r>
            <w:r w:rsidRPr="000321C7">
              <w:rPr>
                <w:rFonts w:hint="eastAsia"/>
              </w:rPr>
              <w:t>equest</w:t>
            </w:r>
          </w:p>
        </w:tc>
      </w:tr>
      <w:tr w:rsidR="00DE56FD" w:rsidRPr="00D50237" w:rsidTr="00D407F6">
        <w:tc>
          <w:tcPr>
            <w:tcW w:w="1674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  <w:rPr>
                <w:b/>
              </w:rPr>
            </w:pPr>
            <w:r>
              <w:t>deviceCode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道闸设备编码</w:t>
            </w:r>
          </w:p>
        </w:tc>
        <w:tc>
          <w:tcPr>
            <w:tcW w:w="1749" w:type="dxa"/>
            <w:gridSpan w:val="2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</w:pPr>
            <w:r w:rsidRPr="003C4F8D"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DE56FD" w:rsidRPr="003C4F8D" w:rsidRDefault="00DE56FD" w:rsidP="00DE56FD">
            <w:pPr>
              <w:pStyle w:val="afe"/>
              <w:rPr>
                <w:b/>
              </w:rPr>
            </w:pPr>
          </w:p>
        </w:tc>
      </w:tr>
      <w:tr w:rsidR="00DE56FD" w:rsidRPr="00D50237" w:rsidTr="00D407F6">
        <w:tc>
          <w:tcPr>
            <w:tcW w:w="7938" w:type="dxa"/>
            <w:gridSpan w:val="6"/>
            <w:shd w:val="clear" w:color="auto" w:fill="E5B8B7" w:themeFill="accent2" w:themeFillTint="66"/>
          </w:tcPr>
          <w:p w:rsidR="00DE56FD" w:rsidRPr="000321C7" w:rsidRDefault="00DE56FD" w:rsidP="00DE56FD">
            <w:pPr>
              <w:pStyle w:val="afe"/>
            </w:pPr>
            <w:r w:rsidRPr="000321C7">
              <w:t>R</w:t>
            </w:r>
            <w:r w:rsidRPr="000321C7">
              <w:rPr>
                <w:rFonts w:hint="eastAsia"/>
              </w:rPr>
              <w:t>esponse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rPr>
                <w:rFonts w:hint="eastAsia"/>
              </w:rPr>
              <w:t>state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结果状态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：车辆正常进出</w:t>
            </w:r>
          </w:p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：出场相机未抓拍</w:t>
            </w:r>
          </w:p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：未找到入场记录（包含无牌车）</w:t>
            </w:r>
          </w:p>
          <w:p w:rsidR="00DE56FD" w:rsidRPr="00211CA3" w:rsidRDefault="00DE56FD" w:rsidP="00DE56FD">
            <w:pPr>
              <w:pStyle w:val="afe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：车辆已出场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停车场收费客户端控制，使其出场</w:t>
            </w:r>
            <w:r>
              <w:rPr>
                <w:rFonts w:hint="eastAsia"/>
              </w:rPr>
              <w:t>)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rPr>
                <w:rFonts w:hint="eastAsia"/>
              </w:rPr>
              <w:t>carNum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车牌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carType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内部车</w:t>
            </w:r>
          </w:p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外部车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inParkTime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入场时间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Pr="00E61B65" w:rsidRDefault="00DE56FD" w:rsidP="00DE56FD">
            <w:pPr>
              <w:pStyle w:val="afe"/>
            </w:pPr>
            <w:r w:rsidRPr="008E0A3C">
              <w:t>yyyy-MM-dd HH:mm:ss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parkTime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停车时长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单位秒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ownerType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：临时用户</w:t>
            </w:r>
          </w:p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：储值用户</w:t>
            </w:r>
          </w:p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：月卡用户</w:t>
            </w:r>
          </w:p>
          <w:p w:rsidR="00DE56FD" w:rsidRPr="00775725" w:rsidRDefault="00DE56FD" w:rsidP="00DE56FD">
            <w:pPr>
              <w:pStyle w:val="afe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：长期用户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parkCode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场区编码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parkName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场区名称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payedMoney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已缴费用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单位（元）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在场时已缴费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receivableMoney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应收费用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单位（元）</w:t>
            </w: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rPr>
                <w:rFonts w:hint="eastAsia"/>
              </w:rPr>
              <w:t>chargeDetail</w:t>
            </w:r>
          </w:p>
        </w:tc>
        <w:tc>
          <w:tcPr>
            <w:tcW w:w="1674" w:type="dxa"/>
            <w:gridSpan w:val="2"/>
          </w:tcPr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收费描述</w:t>
            </w:r>
          </w:p>
        </w:tc>
        <w:tc>
          <w:tcPr>
            <w:tcW w:w="1613" w:type="dxa"/>
          </w:tcPr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Default="00DE56FD" w:rsidP="00DE56F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DE56FD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carImgUrl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车辆图片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</w:p>
        </w:tc>
      </w:tr>
      <w:tr w:rsidR="00DE56FD" w:rsidRPr="00D50237" w:rsidTr="00DE56FD">
        <w:tc>
          <w:tcPr>
            <w:tcW w:w="1674" w:type="dxa"/>
          </w:tcPr>
          <w:p w:rsidR="00DE56FD" w:rsidRPr="00D01C99" w:rsidRDefault="00DE56FD" w:rsidP="00DE56FD">
            <w:pPr>
              <w:pStyle w:val="afe"/>
            </w:pPr>
            <w:r w:rsidRPr="00D01C99">
              <w:t>carNumImgUrl</w:t>
            </w:r>
          </w:p>
        </w:tc>
        <w:tc>
          <w:tcPr>
            <w:tcW w:w="1674" w:type="dxa"/>
            <w:gridSpan w:val="2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车牌小图图片</w:t>
            </w:r>
          </w:p>
        </w:tc>
        <w:tc>
          <w:tcPr>
            <w:tcW w:w="1613" w:type="dxa"/>
          </w:tcPr>
          <w:p w:rsidR="00DE56FD" w:rsidRPr="00B570E9" w:rsidRDefault="00DE56FD" w:rsidP="00DE56F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E56FD" w:rsidRPr="00B570E9" w:rsidRDefault="00DE56FD" w:rsidP="00DE56FD">
            <w:pPr>
              <w:pStyle w:val="afe"/>
            </w:pPr>
            <w:r w:rsidRPr="00B570E9"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DE56FD" w:rsidRPr="00B570E9" w:rsidRDefault="00DE56FD" w:rsidP="00DE56FD">
            <w:pPr>
              <w:pStyle w:val="afe"/>
            </w:pPr>
          </w:p>
        </w:tc>
      </w:tr>
    </w:tbl>
    <w:p w:rsidR="000321C7" w:rsidRPr="003E5EAB" w:rsidRDefault="000321C7" w:rsidP="000321C7">
      <w:pPr>
        <w:pStyle w:val="3"/>
        <w:spacing w:before="312" w:after="156"/>
      </w:pPr>
      <w:bookmarkStart w:id="37" w:name="_Toc520384676"/>
      <w:r>
        <w:rPr>
          <w:rFonts w:hint="eastAsia"/>
        </w:rPr>
        <w:t>收费成功通知</w:t>
      </w:r>
      <w:bookmarkEnd w:id="37"/>
    </w:p>
    <w:p w:rsidR="001855AE" w:rsidRPr="001855AE" w:rsidRDefault="000321C7" w:rsidP="001855AE">
      <w:pPr>
        <w:pStyle w:val="af3"/>
        <w:spacing w:before="156"/>
      </w:pPr>
      <w:r w:rsidRPr="001855AE">
        <w:rPr>
          <w:rFonts w:hint="eastAsia"/>
        </w:rPr>
        <w:t>接口名称</w:t>
      </w:r>
    </w:p>
    <w:p w:rsidR="000321C7" w:rsidRDefault="000321C7" w:rsidP="001855AE">
      <w:pPr>
        <w:pStyle w:val="ae"/>
        <w:ind w:left="840"/>
      </w:pPr>
      <w:r>
        <w:rPr>
          <w:rFonts w:hint="eastAsia"/>
        </w:rPr>
        <w:t>收费成功通知</w:t>
      </w:r>
    </w:p>
    <w:p w:rsidR="001855AE" w:rsidRPr="001855AE" w:rsidRDefault="000321C7" w:rsidP="001855AE">
      <w:pPr>
        <w:pStyle w:val="af3"/>
        <w:spacing w:before="156"/>
      </w:pPr>
      <w:r w:rsidRPr="001855AE">
        <w:rPr>
          <w:rFonts w:hint="eastAsia"/>
        </w:rPr>
        <w:t>请求类型</w:t>
      </w:r>
    </w:p>
    <w:p w:rsidR="000321C7" w:rsidRDefault="000321C7" w:rsidP="001855AE">
      <w:pPr>
        <w:pStyle w:val="ae"/>
        <w:ind w:left="840"/>
      </w:pPr>
      <w:r>
        <w:rPr>
          <w:rFonts w:hint="eastAsia"/>
        </w:rPr>
        <w:lastRenderedPageBreak/>
        <w:t>post</w:t>
      </w:r>
    </w:p>
    <w:p w:rsidR="001855AE" w:rsidRPr="001855AE" w:rsidRDefault="000321C7" w:rsidP="001855AE">
      <w:pPr>
        <w:pStyle w:val="af3"/>
        <w:spacing w:before="156"/>
      </w:pPr>
      <w:r w:rsidRPr="001855AE">
        <w:rPr>
          <w:rFonts w:hint="eastAsia"/>
        </w:rPr>
        <w:t>URL</w:t>
      </w:r>
    </w:p>
    <w:p w:rsidR="000321C7" w:rsidRDefault="000321C7" w:rsidP="001855AE">
      <w:pPr>
        <w:pStyle w:val="ae"/>
        <w:ind w:left="840"/>
      </w:pPr>
      <w:r w:rsidRPr="00B105FF">
        <w:t>http://</w:t>
      </w:r>
      <w:r>
        <w:t>ip:</w:t>
      </w:r>
      <w:r>
        <w:rPr>
          <w:rFonts w:hint="eastAsia"/>
        </w:rPr>
        <w:t>端口</w:t>
      </w:r>
      <w:r w:rsidRPr="00E22F91">
        <w:t>/ipms/payment/bydevice/success</w:t>
      </w:r>
    </w:p>
    <w:p w:rsidR="00E738CC" w:rsidRPr="00B105FF" w:rsidRDefault="00E738CC" w:rsidP="001855AE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855AE" w:rsidRPr="001855AE" w:rsidRDefault="000321C7" w:rsidP="001855AE">
      <w:pPr>
        <w:pStyle w:val="af3"/>
        <w:spacing w:before="156"/>
      </w:pPr>
      <w:r w:rsidRPr="001855AE">
        <w:rPr>
          <w:rFonts w:hint="eastAsia"/>
        </w:rPr>
        <w:t>接口描述</w:t>
      </w:r>
    </w:p>
    <w:p w:rsidR="000321C7" w:rsidRDefault="000321C7" w:rsidP="001855AE">
      <w:pPr>
        <w:pStyle w:val="ae"/>
        <w:ind w:left="840"/>
      </w:pPr>
      <w:r>
        <w:rPr>
          <w:rFonts w:hint="eastAsia"/>
        </w:rPr>
        <w:t>收费成功后通知停车场平台，停车场平台不会再判断收费金额是否大于等于停车费用，直接开闸放行，更新</w:t>
      </w:r>
      <w:r>
        <w:rPr>
          <w:rFonts w:hint="eastAsia"/>
        </w:rPr>
        <w:t>LED</w:t>
      </w:r>
      <w:r>
        <w:rPr>
          <w:rFonts w:hint="eastAsia"/>
        </w:rPr>
        <w:t>、余位信息等，</w:t>
      </w:r>
      <w:r>
        <w:rPr>
          <w:rFonts w:hint="eastAsia"/>
        </w:rPr>
        <w:t xml:space="preserve"> </w:t>
      </w:r>
      <w:r>
        <w:rPr>
          <w:rFonts w:hint="eastAsia"/>
        </w:rPr>
        <w:t>基本等同于收费客户端的结算。</w:t>
      </w:r>
    </w:p>
    <w:p w:rsidR="000321C7" w:rsidRPr="001855AE" w:rsidRDefault="000321C7" w:rsidP="001855AE">
      <w:pPr>
        <w:pStyle w:val="af3"/>
        <w:spacing w:before="156"/>
      </w:pPr>
      <w:r w:rsidRPr="001855AE">
        <w:rPr>
          <w:rFonts w:hint="eastAsia"/>
        </w:rPr>
        <w:t>输入参数</w:t>
      </w:r>
    </w:p>
    <w:p w:rsidR="000321C7" w:rsidRDefault="000321C7" w:rsidP="001855AE">
      <w:pPr>
        <w:pStyle w:val="ae"/>
        <w:ind w:left="840"/>
      </w:pPr>
      <w:r>
        <w:t>{</w:t>
      </w:r>
    </w:p>
    <w:p w:rsidR="000321C7" w:rsidRDefault="000321C7" w:rsidP="001855AE">
      <w:pPr>
        <w:pStyle w:val="ae"/>
        <w:ind w:leftChars="600" w:left="1260"/>
      </w:pPr>
      <w:r>
        <w:t>"deviceCode":"1000003",</w:t>
      </w:r>
    </w:p>
    <w:p w:rsidR="000321C7" w:rsidRDefault="000321C7" w:rsidP="001855AE">
      <w:pPr>
        <w:pStyle w:val="ae"/>
        <w:ind w:leftChars="600" w:left="1260"/>
      </w:pPr>
      <w:r>
        <w:t>"feeAmount":"1</w:t>
      </w:r>
      <w:r>
        <w:rPr>
          <w:rFonts w:hint="eastAsia"/>
        </w:rPr>
        <w:t>.11</w:t>
      </w:r>
      <w:r>
        <w:t>",</w:t>
      </w:r>
    </w:p>
    <w:p w:rsidR="000321C7" w:rsidRDefault="000321C7" w:rsidP="001855AE">
      <w:pPr>
        <w:pStyle w:val="ae"/>
        <w:ind w:leftChars="600" w:left="1260"/>
      </w:pPr>
      <w:r>
        <w:t>"favorableAmount":"1.1"</w:t>
      </w:r>
    </w:p>
    <w:p w:rsidR="000321C7" w:rsidRDefault="000321C7" w:rsidP="001855AE">
      <w:pPr>
        <w:pStyle w:val="ae"/>
        <w:ind w:left="840"/>
      </w:pPr>
      <w:r>
        <w:t>}</w:t>
      </w:r>
    </w:p>
    <w:p w:rsidR="000321C7" w:rsidRPr="001855AE" w:rsidRDefault="000321C7" w:rsidP="001855AE">
      <w:pPr>
        <w:pStyle w:val="af3"/>
        <w:spacing w:before="156"/>
      </w:pPr>
      <w:r w:rsidRPr="001855AE">
        <w:rPr>
          <w:rFonts w:hint="eastAsia"/>
        </w:rPr>
        <w:t>返回结果</w:t>
      </w:r>
    </w:p>
    <w:p w:rsidR="000321C7" w:rsidRDefault="000321C7" w:rsidP="001855AE">
      <w:pPr>
        <w:pStyle w:val="ae"/>
        <w:ind w:left="840"/>
      </w:pPr>
      <w:r>
        <w:t>{</w:t>
      </w:r>
    </w:p>
    <w:p w:rsidR="000321C7" w:rsidRDefault="000321C7" w:rsidP="001855AE">
      <w:pPr>
        <w:pStyle w:val="ae"/>
        <w:ind w:leftChars="600" w:left="1260"/>
      </w:pPr>
      <w:r>
        <w:t>"errMsg": "success",</w:t>
      </w:r>
    </w:p>
    <w:p w:rsidR="000321C7" w:rsidRDefault="000321C7" w:rsidP="001855AE">
      <w:pPr>
        <w:pStyle w:val="ae"/>
        <w:ind w:leftChars="600" w:left="1260"/>
      </w:pPr>
      <w:r>
        <w:t>"success": true</w:t>
      </w:r>
    </w:p>
    <w:p w:rsidR="000321C7" w:rsidRDefault="000321C7" w:rsidP="001855AE">
      <w:pPr>
        <w:pStyle w:val="ae"/>
        <w:ind w:left="840"/>
      </w:pPr>
      <w:r>
        <w:t>}</w:t>
      </w:r>
    </w:p>
    <w:p w:rsidR="001855AE" w:rsidRDefault="000321C7" w:rsidP="001855AE">
      <w:pPr>
        <w:pStyle w:val="af3"/>
        <w:spacing w:before="156"/>
      </w:pPr>
      <w:r w:rsidRPr="001855AE">
        <w:rPr>
          <w:rFonts w:hint="eastAsia"/>
        </w:rPr>
        <w:t>参数说明</w:t>
      </w:r>
    </w:p>
    <w:tbl>
      <w:tblPr>
        <w:tblStyle w:val="af9"/>
        <w:tblpPr w:leftFromText="180" w:rightFromText="180" w:vertAnchor="text" w:tblpY="1"/>
        <w:tblOverlap w:val="never"/>
        <w:tblW w:w="7938" w:type="dxa"/>
        <w:tblInd w:w="959" w:type="dxa"/>
        <w:tblLook w:val="04A0" w:firstRow="1" w:lastRow="0" w:firstColumn="1" w:lastColumn="0" w:noHBand="0" w:noVBand="1"/>
      </w:tblPr>
      <w:tblGrid>
        <w:gridCol w:w="1698"/>
        <w:gridCol w:w="1485"/>
        <w:gridCol w:w="1214"/>
        <w:gridCol w:w="1156"/>
        <w:gridCol w:w="2385"/>
      </w:tblGrid>
      <w:tr w:rsidR="00DE56FD" w:rsidRPr="00D50237" w:rsidTr="00D407F6">
        <w:trPr>
          <w:tblHeader/>
        </w:trPr>
        <w:tc>
          <w:tcPr>
            <w:tcW w:w="169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字段</w:t>
            </w:r>
          </w:p>
        </w:tc>
        <w:tc>
          <w:tcPr>
            <w:tcW w:w="148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  <w:tc>
          <w:tcPr>
            <w:tcW w:w="12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类型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8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E56FD" w:rsidRDefault="00DE56FD" w:rsidP="00487624">
            <w:pPr>
              <w:pStyle w:val="aff"/>
            </w:pPr>
            <w:r>
              <w:rPr>
                <w:rFonts w:hint="eastAsia"/>
              </w:rPr>
              <w:t>备注</w:t>
            </w:r>
          </w:p>
        </w:tc>
      </w:tr>
      <w:tr w:rsidR="00DE56FD" w:rsidRPr="00D50237" w:rsidTr="00D407F6">
        <w:tc>
          <w:tcPr>
            <w:tcW w:w="7938" w:type="dxa"/>
            <w:gridSpan w:val="5"/>
            <w:shd w:val="clear" w:color="auto" w:fill="E5B8B7" w:themeFill="accent2" w:themeFillTint="66"/>
          </w:tcPr>
          <w:p w:rsidR="00DE56FD" w:rsidRPr="000321C7" w:rsidRDefault="00DE56FD" w:rsidP="00487624">
            <w:pPr>
              <w:pStyle w:val="afe"/>
            </w:pPr>
            <w:r w:rsidRPr="000321C7">
              <w:t>R</w:t>
            </w:r>
            <w:r w:rsidRPr="000321C7">
              <w:rPr>
                <w:rFonts w:hint="eastAsia"/>
              </w:rPr>
              <w:t>equest</w:t>
            </w:r>
          </w:p>
        </w:tc>
      </w:tr>
      <w:tr w:rsidR="00DE56FD" w:rsidRPr="00D50237" w:rsidTr="00487624">
        <w:tc>
          <w:tcPr>
            <w:tcW w:w="1698" w:type="dxa"/>
          </w:tcPr>
          <w:p w:rsidR="00DE56FD" w:rsidRPr="00E446F9" w:rsidRDefault="00DE56FD" w:rsidP="00487624">
            <w:pPr>
              <w:pStyle w:val="afe"/>
            </w:pPr>
            <w:r w:rsidRPr="00E446F9">
              <w:t>deviceCode</w:t>
            </w:r>
          </w:p>
        </w:tc>
        <w:tc>
          <w:tcPr>
            <w:tcW w:w="1485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道闸设备编码</w:t>
            </w:r>
          </w:p>
        </w:tc>
        <w:tc>
          <w:tcPr>
            <w:tcW w:w="1214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56" w:type="dxa"/>
          </w:tcPr>
          <w:p w:rsidR="00DE56FD" w:rsidRPr="00B15CAD" w:rsidRDefault="00DE56FD" w:rsidP="00487624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385" w:type="dxa"/>
          </w:tcPr>
          <w:p w:rsidR="00DE56FD" w:rsidRPr="00B15CAD" w:rsidRDefault="00DE56FD" w:rsidP="00487624">
            <w:pPr>
              <w:pStyle w:val="afe"/>
            </w:pPr>
          </w:p>
        </w:tc>
      </w:tr>
      <w:tr w:rsidR="00DE56FD" w:rsidRPr="00D50237" w:rsidTr="00487624">
        <w:tc>
          <w:tcPr>
            <w:tcW w:w="1698" w:type="dxa"/>
          </w:tcPr>
          <w:p w:rsidR="00DE56FD" w:rsidRPr="00E446F9" w:rsidRDefault="00DE56FD" w:rsidP="00487624">
            <w:pPr>
              <w:pStyle w:val="afe"/>
            </w:pPr>
            <w:r w:rsidRPr="00E446F9">
              <w:t>feeAmount</w:t>
            </w:r>
          </w:p>
        </w:tc>
        <w:tc>
          <w:tcPr>
            <w:tcW w:w="1485" w:type="dxa"/>
          </w:tcPr>
          <w:p w:rsidR="00DE56FD" w:rsidRDefault="00DE56FD" w:rsidP="00487624">
            <w:pPr>
              <w:pStyle w:val="afe"/>
            </w:pPr>
            <w:r>
              <w:rPr>
                <w:rFonts w:hint="eastAsia"/>
              </w:rPr>
              <w:t>实际收费金额</w:t>
            </w:r>
          </w:p>
        </w:tc>
        <w:tc>
          <w:tcPr>
            <w:tcW w:w="1214" w:type="dxa"/>
          </w:tcPr>
          <w:p w:rsidR="00DE56FD" w:rsidRDefault="00DE56FD" w:rsidP="00487624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56" w:type="dxa"/>
          </w:tcPr>
          <w:p w:rsidR="00DE56FD" w:rsidRPr="00B15CAD" w:rsidRDefault="00DE56FD" w:rsidP="00487624">
            <w:pPr>
              <w:pStyle w:val="afe"/>
            </w:pPr>
            <w:r w:rsidRPr="00B15CAD">
              <w:rPr>
                <w:rFonts w:hint="eastAsia"/>
              </w:rPr>
              <w:t>Y</w:t>
            </w:r>
          </w:p>
        </w:tc>
        <w:tc>
          <w:tcPr>
            <w:tcW w:w="2385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单位（元）</w:t>
            </w:r>
          </w:p>
        </w:tc>
      </w:tr>
      <w:tr w:rsidR="00DE56FD" w:rsidRPr="00D50237" w:rsidTr="00487624">
        <w:tc>
          <w:tcPr>
            <w:tcW w:w="1698" w:type="dxa"/>
          </w:tcPr>
          <w:p w:rsidR="00DE56FD" w:rsidRPr="00E446F9" w:rsidRDefault="00DE56FD" w:rsidP="00487624">
            <w:pPr>
              <w:pStyle w:val="afe"/>
            </w:pPr>
            <w:r w:rsidRPr="00E446F9">
              <w:t>favorableAmount</w:t>
            </w:r>
          </w:p>
        </w:tc>
        <w:tc>
          <w:tcPr>
            <w:tcW w:w="1485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1214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156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385" w:type="dxa"/>
          </w:tcPr>
          <w:p w:rsidR="00DE56FD" w:rsidRPr="00B15CAD" w:rsidRDefault="00DE56FD" w:rsidP="00487624">
            <w:pPr>
              <w:pStyle w:val="afe"/>
            </w:pPr>
            <w:r>
              <w:rPr>
                <w:rFonts w:hint="eastAsia"/>
              </w:rPr>
              <w:t>单位（元）</w:t>
            </w:r>
          </w:p>
        </w:tc>
      </w:tr>
    </w:tbl>
    <w:p w:rsidR="00DE56FD" w:rsidRPr="00DE56FD" w:rsidRDefault="00DE56FD" w:rsidP="00DE56FD"/>
    <w:p w:rsidR="001855AE" w:rsidRPr="00AC7185" w:rsidRDefault="001855AE" w:rsidP="00DE56FD">
      <w:pPr>
        <w:rPr>
          <w:b/>
        </w:rPr>
      </w:pPr>
    </w:p>
    <w:p w:rsidR="000321C7" w:rsidRPr="000321C7" w:rsidRDefault="000321C7" w:rsidP="000321C7">
      <w:pPr>
        <w:pStyle w:val="2"/>
        <w:spacing w:before="624" w:after="312"/>
      </w:pPr>
      <w:bookmarkStart w:id="38" w:name="_Toc520384677"/>
      <w:r w:rsidRPr="000321C7">
        <w:rPr>
          <w:rFonts w:hint="eastAsia"/>
        </w:rPr>
        <w:t>人员</w:t>
      </w:r>
      <w:bookmarkEnd w:id="38"/>
    </w:p>
    <w:p w:rsidR="000321C7" w:rsidRPr="00474AE1" w:rsidRDefault="000321C7" w:rsidP="000321C7">
      <w:pPr>
        <w:pStyle w:val="3"/>
        <w:spacing w:before="312" w:after="156"/>
      </w:pPr>
      <w:bookmarkStart w:id="39" w:name="_Toc520384678"/>
      <w:commentRangeStart w:id="40"/>
      <w:r>
        <w:rPr>
          <w:rFonts w:hint="eastAsia"/>
        </w:rPr>
        <w:t>增加</w:t>
      </w:r>
      <w:bookmarkEnd w:id="39"/>
      <w:commentRangeEnd w:id="40"/>
      <w:r w:rsidR="00763B2F">
        <w:rPr>
          <w:rStyle w:val="aff4"/>
          <w:rFonts w:eastAsiaTheme="minorEastAsia"/>
          <w:bCs w:val="0"/>
        </w:rPr>
        <w:commentReference w:id="40"/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接口名称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获取人员信息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请求类型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post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URL</w:t>
      </w:r>
    </w:p>
    <w:p w:rsidR="000321C7" w:rsidRDefault="00803547" w:rsidP="00A374F9">
      <w:pPr>
        <w:pStyle w:val="ae"/>
        <w:ind w:left="840"/>
      </w:pPr>
      <w:hyperlink r:id="rId55" w:history="1">
        <w:r w:rsidR="000321C7" w:rsidRPr="004D3DCC">
          <w:t>http://ip</w:t>
        </w:r>
      </w:hyperlink>
      <w:r w:rsidR="000321C7">
        <w:t>:</w:t>
      </w:r>
      <w:r w:rsidR="000321C7">
        <w:rPr>
          <w:rFonts w:hint="eastAsia"/>
        </w:rPr>
        <w:t>端口</w:t>
      </w:r>
      <w:r w:rsidR="000321C7" w:rsidRPr="00E42FA8">
        <w:t>/ipms/</w:t>
      </w:r>
      <w:r w:rsidR="000321C7" w:rsidRPr="00B76000">
        <w:t>owner</w:t>
      </w:r>
      <w:r w:rsidR="000321C7" w:rsidRPr="00E42FA8">
        <w:t>/</w:t>
      </w:r>
      <w:r w:rsidR="000321C7">
        <w:rPr>
          <w:rFonts w:hint="eastAsia"/>
        </w:rPr>
        <w:t>add</w:t>
      </w:r>
    </w:p>
    <w:p w:rsidR="00E738CC" w:rsidRPr="00B105FF" w:rsidRDefault="00E738CC" w:rsidP="00A374F9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接口描述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lastRenderedPageBreak/>
        <w:t>添加单个人员。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输入参数</w:t>
      </w:r>
    </w:p>
    <w:p w:rsidR="00CC3388" w:rsidRDefault="00763B2F" w:rsidP="00CC3388">
      <w:pPr>
        <w:pStyle w:val="aff0"/>
        <w:ind w:left="840"/>
        <w:rPr>
          <w:highlight w:val="yellow"/>
        </w:rPr>
      </w:pPr>
      <w:r>
        <w:pict>
          <v:shape id="_x0000_i1025" type="#_x0000_t75" alt="说明: Y:\07_说明书图纸设计\06中文安全警示标志\1中文版\2018.5图标规范\008说明.png" style="width:17pt;height:12.9pt;visibility:visible;mso-wrap-style:square" o:bullet="t">
            <v:imagedata r:id="rId56" o:title="008说明"/>
          </v:shape>
        </w:pict>
      </w:r>
    </w:p>
    <w:p w:rsidR="00CC3388" w:rsidRDefault="00CC3388" w:rsidP="00CC3388">
      <w:pPr>
        <w:pStyle w:val="af5"/>
      </w:pPr>
      <w:r>
        <w:rPr>
          <w:rFonts w:hint="eastAsia"/>
        </w:rPr>
        <w:t>以下黄色阴影为必填字段。</w:t>
      </w:r>
    </w:p>
    <w:p w:rsidR="000321C7" w:rsidRDefault="000321C7" w:rsidP="00A374F9">
      <w:pPr>
        <w:pStyle w:val="ae"/>
        <w:ind w:left="840"/>
      </w:pPr>
      <w:r>
        <w:t>{</w:t>
      </w:r>
    </w:p>
    <w:p w:rsidR="000321C7" w:rsidRDefault="000321C7" w:rsidP="00CC3388">
      <w:pPr>
        <w:pStyle w:val="ae"/>
        <w:ind w:leftChars="600" w:left="1260"/>
      </w:pPr>
      <w:r>
        <w:t>id: null</w:t>
      </w:r>
    </w:p>
    <w:p w:rsidR="000321C7" w:rsidRDefault="000321C7" w:rsidP="00CC3388">
      <w:pPr>
        <w:pStyle w:val="ae"/>
        <w:ind w:leftChars="600" w:left="1260"/>
      </w:pPr>
      <w:r>
        <w:t>orgCode: "002"</w:t>
      </w:r>
    </w:p>
    <w:p w:rsidR="000321C7" w:rsidRDefault="000321C7" w:rsidP="00CC3388">
      <w:pPr>
        <w:pStyle w:val="ae"/>
        <w:ind w:leftChars="600" w:left="1260"/>
      </w:pPr>
      <w:r>
        <w:rPr>
          <w:rFonts w:hint="eastAsia"/>
        </w:rPr>
        <w:t>orgName: "</w:t>
      </w:r>
      <w:r>
        <w:rPr>
          <w:rFonts w:hint="eastAsia"/>
        </w:rPr>
        <w:t>根节点</w:t>
      </w:r>
      <w:r>
        <w:rPr>
          <w:rFonts w:hint="eastAsia"/>
        </w:rPr>
        <w:t>2"</w:t>
      </w:r>
    </w:p>
    <w:p w:rsidR="000321C7" w:rsidRDefault="000321C7" w:rsidP="00CC3388">
      <w:pPr>
        <w:pStyle w:val="ae"/>
        <w:ind w:leftChars="600" w:left="1260"/>
      </w:pPr>
      <w:r w:rsidRPr="00651E5B">
        <w:rPr>
          <w:highlight w:val="yellow"/>
        </w:rPr>
        <w:t>owner</w:t>
      </w:r>
      <w:r>
        <w:t>: "A"</w:t>
      </w:r>
    </w:p>
    <w:p w:rsidR="000321C7" w:rsidRDefault="000321C7" w:rsidP="00CC3388">
      <w:pPr>
        <w:pStyle w:val="ae"/>
        <w:ind w:leftChars="600" w:left="1260"/>
      </w:pPr>
      <w:r>
        <w:t>ownerAddress: ""</w:t>
      </w:r>
    </w:p>
    <w:p w:rsidR="000321C7" w:rsidRDefault="000321C7" w:rsidP="00CC3388">
      <w:pPr>
        <w:pStyle w:val="ae"/>
        <w:ind w:leftChars="600" w:left="1260"/>
      </w:pPr>
      <w:r>
        <w:t>ownerBirthday: “</w:t>
      </w:r>
      <w:r>
        <w:rPr>
          <w:rFonts w:hint="eastAsia"/>
        </w:rPr>
        <w:t>2017-11-15</w:t>
      </w:r>
      <w:r>
        <w:t>”</w:t>
      </w:r>
    </w:p>
    <w:p w:rsidR="000321C7" w:rsidRDefault="000321C7" w:rsidP="00CC3388">
      <w:pPr>
        <w:pStyle w:val="ae"/>
        <w:ind w:leftChars="600" w:left="1260"/>
      </w:pPr>
      <w:r>
        <w:t>ownerCode: "A"</w:t>
      </w:r>
    </w:p>
    <w:p w:rsidR="000321C7" w:rsidRDefault="000321C7" w:rsidP="00CC3388">
      <w:pPr>
        <w:pStyle w:val="ae"/>
        <w:ind w:leftChars="600" w:left="1260"/>
      </w:pPr>
      <w:r>
        <w:t>ownerEmail: ""</w:t>
      </w:r>
    </w:p>
    <w:p w:rsidR="000321C7" w:rsidRDefault="000321C7" w:rsidP="00CC3388">
      <w:pPr>
        <w:pStyle w:val="ae"/>
        <w:ind w:leftChars="600" w:left="1260"/>
      </w:pPr>
      <w:r>
        <w:t>ownerMemo: ""</w:t>
      </w:r>
    </w:p>
    <w:p w:rsidR="000321C7" w:rsidRDefault="000321C7" w:rsidP="00CC3388">
      <w:pPr>
        <w:pStyle w:val="ae"/>
        <w:ind w:leftChars="600" w:left="1260"/>
      </w:pPr>
      <w:r>
        <w:t>ownerSex: 1</w:t>
      </w:r>
    </w:p>
    <w:p w:rsidR="000321C7" w:rsidRDefault="000321C7" w:rsidP="00CC3388">
      <w:pPr>
        <w:pStyle w:val="ae"/>
        <w:ind w:leftChars="600" w:left="1260"/>
      </w:pPr>
      <w:r>
        <w:t>ownerTel: ""</w:t>
      </w:r>
    </w:p>
    <w:p w:rsidR="000321C7" w:rsidRDefault="000321C7" w:rsidP="00CC3388">
      <w:pPr>
        <w:pStyle w:val="ae"/>
        <w:ind w:leftChars="600" w:left="1260"/>
      </w:pPr>
      <w:r>
        <w:t>ownerType: 2</w:t>
      </w:r>
    </w:p>
    <w:p w:rsidR="000321C7" w:rsidRDefault="000321C7" w:rsidP="00CC3388">
      <w:pPr>
        <w:pStyle w:val="ae"/>
        <w:ind w:leftChars="600" w:left="1260"/>
      </w:pPr>
      <w:r w:rsidRPr="000862E4">
        <w:rPr>
          <w:highlight w:val="yellow"/>
        </w:rPr>
        <w:t>parkCur</w:t>
      </w:r>
      <w:r w:rsidR="0046026F">
        <w:t>: 0</w:t>
      </w:r>
    </w:p>
    <w:p w:rsidR="000321C7" w:rsidRDefault="000321C7" w:rsidP="00CC3388">
      <w:pPr>
        <w:pStyle w:val="ae"/>
        <w:ind w:leftChars="600" w:left="1260"/>
      </w:pPr>
      <w:r>
        <w:t>parkNum: 0</w:t>
      </w:r>
    </w:p>
    <w:p w:rsidR="000321C7" w:rsidRDefault="000321C7" w:rsidP="00CC3388">
      <w:pPr>
        <w:pStyle w:val="ae"/>
        <w:ind w:leftChars="600" w:left="1260"/>
      </w:pPr>
      <w:r w:rsidRPr="006B4C06">
        <w:rPr>
          <w:highlight w:val="yellow"/>
        </w:rPr>
        <w:t>parkTotal</w:t>
      </w:r>
      <w:r>
        <w:t>: "1"</w:t>
      </w:r>
    </w:p>
    <w:p w:rsidR="000321C7" w:rsidRDefault="000321C7" w:rsidP="00CC3388">
      <w:pPr>
        <w:pStyle w:val="ae"/>
        <w:ind w:leftChars="600" w:left="1260"/>
      </w:pPr>
      <w:r>
        <w:rPr>
          <w:rFonts w:ascii="Consolas" w:hAnsi="Consolas" w:cs="Consolas"/>
          <w:color w:val="0000C0"/>
          <w:kern w:val="0"/>
          <w:sz w:val="22"/>
          <w:highlight w:val="yellow"/>
        </w:rPr>
        <w:t>validStartTime</w:t>
      </w:r>
      <w:r>
        <w:rPr>
          <w:rFonts w:ascii="Consolas" w:hAnsi="Consolas" w:cs="Consolas" w:hint="eastAsia"/>
          <w:color w:val="0000C0"/>
          <w:kern w:val="0"/>
          <w:sz w:val="22"/>
        </w:rPr>
        <w:t>:</w:t>
      </w:r>
      <w:r w:rsidRPr="000C58FE">
        <w:t xml:space="preserve"> </w:t>
      </w:r>
      <w:r>
        <w:t>“</w:t>
      </w:r>
      <w:r>
        <w:rPr>
          <w:rFonts w:hint="eastAsia"/>
        </w:rPr>
        <w:t>2017-11-15</w:t>
      </w:r>
      <w:r>
        <w:t>”</w:t>
      </w:r>
      <w:r>
        <w:rPr>
          <w:rFonts w:hint="eastAsia"/>
        </w:rPr>
        <w:t xml:space="preserve">   //</w:t>
      </w:r>
      <w:r>
        <w:rPr>
          <w:rFonts w:hint="eastAsia"/>
        </w:rPr>
        <w:t>有效期开始</w:t>
      </w:r>
    </w:p>
    <w:p w:rsidR="000321C7" w:rsidRDefault="000321C7" w:rsidP="00CC3388">
      <w:pPr>
        <w:pStyle w:val="ae"/>
        <w:ind w:leftChars="600" w:left="1260"/>
      </w:pPr>
      <w:r w:rsidRPr="001E0F89">
        <w:t>validEndTime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2032-11-15</w:t>
      </w:r>
      <w:r>
        <w:t>”</w:t>
      </w:r>
      <w:r>
        <w:rPr>
          <w:rFonts w:hint="eastAsia"/>
        </w:rPr>
        <w:t xml:space="preserve">        //</w:t>
      </w:r>
      <w:r>
        <w:rPr>
          <w:rFonts w:hint="eastAsia"/>
        </w:rPr>
        <w:t>有效期结束</w:t>
      </w:r>
    </w:p>
    <w:p w:rsidR="000321C7" w:rsidRDefault="000321C7" w:rsidP="00A374F9">
      <w:pPr>
        <w:pStyle w:val="ae"/>
        <w:ind w:left="840"/>
      </w:pPr>
      <w:r>
        <w:t>}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返回结果</w:t>
      </w:r>
    </w:p>
    <w:p w:rsidR="000321C7" w:rsidRDefault="000321C7" w:rsidP="00A374F9">
      <w:pPr>
        <w:pStyle w:val="ae"/>
        <w:ind w:left="840"/>
      </w:pPr>
      <w:r>
        <w:t>{</w:t>
      </w:r>
    </w:p>
    <w:p w:rsidR="000321C7" w:rsidRDefault="000321C7" w:rsidP="00CC3388">
      <w:pPr>
        <w:pStyle w:val="ae"/>
        <w:ind w:leftChars="600" w:left="1260"/>
      </w:pPr>
      <w:r>
        <w:t>"data": 2,</w:t>
      </w:r>
      <w:r>
        <w:rPr>
          <w:rFonts w:hint="eastAsia"/>
        </w:rPr>
        <w:t>//</w:t>
      </w:r>
      <w:r>
        <w:rPr>
          <w:rFonts w:hint="eastAsia"/>
        </w:rPr>
        <w:t>人员</w:t>
      </w:r>
      <w:r>
        <w:rPr>
          <w:rFonts w:hint="eastAsia"/>
        </w:rPr>
        <w:t>id</w:t>
      </w:r>
    </w:p>
    <w:p w:rsidR="000321C7" w:rsidRDefault="000321C7" w:rsidP="00CC3388">
      <w:pPr>
        <w:pStyle w:val="ae"/>
        <w:ind w:leftChars="600" w:left="1260"/>
      </w:pPr>
      <w:r>
        <w:t>"errMsg": "success",</w:t>
      </w:r>
    </w:p>
    <w:p w:rsidR="000321C7" w:rsidRDefault="000321C7" w:rsidP="00CC3388">
      <w:pPr>
        <w:pStyle w:val="ae"/>
        <w:ind w:leftChars="600" w:left="1260"/>
      </w:pPr>
      <w:r>
        <w:t>"success": true</w:t>
      </w:r>
    </w:p>
    <w:p w:rsidR="000321C7" w:rsidRDefault="000321C7" w:rsidP="00A374F9">
      <w:pPr>
        <w:pStyle w:val="ae"/>
        <w:ind w:left="840"/>
      </w:pPr>
      <w:r>
        <w:t>}</w:t>
      </w:r>
    </w:p>
    <w:p w:rsidR="000321C7" w:rsidRDefault="000321C7" w:rsidP="00A374F9">
      <w:pPr>
        <w:pStyle w:val="af3"/>
        <w:spacing w:before="156"/>
      </w:pPr>
      <w:r w:rsidRPr="00A374F9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464"/>
        <w:gridCol w:w="1134"/>
        <w:gridCol w:w="1276"/>
        <w:gridCol w:w="3543"/>
      </w:tblGrid>
      <w:tr w:rsidR="00CC3388" w:rsidRPr="00CC7470" w:rsidTr="00D407F6">
        <w:trPr>
          <w:cantSplit/>
          <w:trHeight w:val="253"/>
          <w:tblHeader/>
        </w:trPr>
        <w:tc>
          <w:tcPr>
            <w:tcW w:w="1371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CC3388" w:rsidRPr="00CC7470" w:rsidTr="00D407F6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CC3388" w:rsidRPr="00CC3388" w:rsidRDefault="00CC3388" w:rsidP="00CC3388">
            <w:pPr>
              <w:pStyle w:val="afe"/>
            </w:pPr>
            <w:r w:rsidRPr="00CC3388">
              <w:t>R</w:t>
            </w:r>
            <w:r w:rsidRPr="00CC3388">
              <w:rPr>
                <w:rFonts w:hint="eastAsia"/>
              </w:rPr>
              <w:t>equest</w:t>
            </w:r>
          </w:p>
        </w:tc>
      </w:tr>
      <w:tr w:rsidR="00CC3388" w:rsidRPr="00CC7470" w:rsidTr="00CC3388">
        <w:trPr>
          <w:cantSplit/>
          <w:trHeight w:val="186"/>
        </w:trPr>
        <w:tc>
          <w:tcPr>
            <w:tcW w:w="1371" w:type="dxa"/>
            <w:tcBorders>
              <w:top w:val="single" w:sz="4" w:space="0" w:color="auto"/>
            </w:tcBorders>
          </w:tcPr>
          <w:p w:rsidR="00CC3388" w:rsidRPr="00E50537" w:rsidRDefault="00CC3388" w:rsidP="00CC3388">
            <w:pPr>
              <w:pStyle w:val="afe"/>
            </w:pPr>
            <w:r w:rsidRPr="00E50537">
              <w:t>owner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CC3388" w:rsidRDefault="00CC3388" w:rsidP="00CC3388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名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C3388" w:rsidRPr="003C4F8D" w:rsidRDefault="00CC3388" w:rsidP="00CC3388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303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orgCode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rPr>
                <w:rFonts w:hint="eastAsia"/>
              </w:rPr>
              <w:t>orgName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F7635E">
              <w:t>部门名称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ownerAddress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>
              <w:rPr>
                <w:rFonts w:hint="eastAsia"/>
              </w:rPr>
              <w:t>车主地址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ownerBirthday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生日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ownerCode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  <w:r>
              <w:rPr>
                <w:rFonts w:hint="eastAsia"/>
              </w:rPr>
              <w:t>不允许重复</w:t>
            </w: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lastRenderedPageBreak/>
              <w:t>ownerEmail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ownerMemo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0069BC">
              <w:t>车主地址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ownerSex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>
              <w:rPr>
                <w:rFonts w:hint="eastAsia"/>
              </w:rPr>
              <w:t>车主性别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ownerTel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电话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ownerType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Default="00CC3388" w:rsidP="00CC3388">
            <w:pPr>
              <w:pStyle w:val="afe"/>
            </w:pPr>
            <w:r w:rsidRPr="0056039B">
              <w:t>0-</w:t>
            </w:r>
            <w:r w:rsidRPr="0056039B">
              <w:t>临时用户；</w:t>
            </w:r>
          </w:p>
          <w:p w:rsidR="00CC3388" w:rsidRDefault="00CC3388" w:rsidP="00CC3388">
            <w:pPr>
              <w:pStyle w:val="afe"/>
            </w:pPr>
            <w:r w:rsidRPr="0056039B">
              <w:t>1-</w:t>
            </w:r>
            <w:r w:rsidRPr="0056039B">
              <w:t>储值用户；</w:t>
            </w:r>
          </w:p>
          <w:p w:rsidR="00CC3388" w:rsidRDefault="00CC3388" w:rsidP="00CC3388">
            <w:pPr>
              <w:pStyle w:val="afe"/>
            </w:pPr>
            <w:r w:rsidRPr="0056039B">
              <w:t>2-</w:t>
            </w:r>
            <w:r w:rsidRPr="0056039B">
              <w:t>月卡用户；</w:t>
            </w:r>
          </w:p>
          <w:p w:rsidR="00CC3388" w:rsidRPr="003C4F8D" w:rsidRDefault="00CC3388" w:rsidP="00CC3388">
            <w:pPr>
              <w:pStyle w:val="afe"/>
            </w:pPr>
            <w:r w:rsidRPr="0056039B">
              <w:t>3-</w:t>
            </w:r>
            <w:r w:rsidRPr="0056039B">
              <w:t>长期用户</w:t>
            </w: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parkNum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  <w:r w:rsidRPr="009C4977">
              <w:t>已绑定车位数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E50537" w:rsidRDefault="00CC3388" w:rsidP="00CC3388">
            <w:pPr>
              <w:pStyle w:val="afe"/>
            </w:pPr>
            <w:r w:rsidRPr="00E50537">
              <w:t>parkinglist</w:t>
            </w:r>
          </w:p>
        </w:tc>
        <w:tc>
          <w:tcPr>
            <w:tcW w:w="1464" w:type="dxa"/>
          </w:tcPr>
          <w:p w:rsidR="00CC3388" w:rsidRPr="009F622B" w:rsidRDefault="00CC3388" w:rsidP="00CC3388">
            <w:pPr>
              <w:pStyle w:val="afe"/>
            </w:pP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</w:p>
        </w:tc>
        <w:tc>
          <w:tcPr>
            <w:tcW w:w="1276" w:type="dxa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CC3388" w:rsidRPr="00CC3388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CC3388" w:rsidRDefault="00CC3388" w:rsidP="00CC3388">
            <w:pPr>
              <w:pStyle w:val="afe"/>
            </w:pPr>
            <w:r w:rsidRPr="00CC3388">
              <w:t>parkCur</w:t>
            </w:r>
          </w:p>
        </w:tc>
        <w:tc>
          <w:tcPr>
            <w:tcW w:w="1464" w:type="dxa"/>
          </w:tcPr>
          <w:p w:rsidR="00CC3388" w:rsidRDefault="00CC3388" w:rsidP="00CC3388">
            <w:pPr>
              <w:pStyle w:val="afe"/>
            </w:pPr>
            <w:r w:rsidRPr="009F622B">
              <w:t>月卡用户停车数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CC3388" w:rsidRPr="00CC3388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CC3388" w:rsidRDefault="00CC3388" w:rsidP="00CC3388">
            <w:pPr>
              <w:pStyle w:val="afe"/>
            </w:pPr>
            <w:r w:rsidRPr="00CC3388">
              <w:t>parkTotal</w:t>
            </w:r>
          </w:p>
        </w:tc>
        <w:tc>
          <w:tcPr>
            <w:tcW w:w="1464" w:type="dxa"/>
          </w:tcPr>
          <w:p w:rsidR="00CC3388" w:rsidRDefault="00CC3388" w:rsidP="00CC3388">
            <w:pPr>
              <w:pStyle w:val="afe"/>
            </w:pPr>
            <w:r w:rsidRPr="006B4C06">
              <w:t>月卡用户可停车总数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CC3388" w:rsidRPr="00CC3388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highlight w:val="yellow"/>
              </w:rPr>
              <w:t>validStartTime</w:t>
            </w:r>
          </w:p>
        </w:tc>
        <w:tc>
          <w:tcPr>
            <w:tcW w:w="1464" w:type="dxa"/>
          </w:tcPr>
          <w:p w:rsidR="00CC3388" w:rsidRPr="006B4C06" w:rsidRDefault="00CC3388" w:rsidP="00CC3388">
            <w:pPr>
              <w:pStyle w:val="afe"/>
            </w:pPr>
            <w:r>
              <w:rPr>
                <w:rFonts w:hint="eastAsia"/>
              </w:rPr>
              <w:t>人员有效期</w:t>
            </w:r>
          </w:p>
        </w:tc>
        <w:tc>
          <w:tcPr>
            <w:tcW w:w="1134" w:type="dxa"/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NA</w:t>
            </w:r>
          </w:p>
        </w:tc>
        <w:tc>
          <w:tcPr>
            <w:tcW w:w="3543" w:type="dxa"/>
            <w:vAlign w:val="center"/>
          </w:tcPr>
          <w:p w:rsidR="00CC3388" w:rsidRDefault="00CC3388" w:rsidP="00CC3388">
            <w:pPr>
              <w:pStyle w:val="afc"/>
            </w:pPr>
            <w:r w:rsidRPr="0080491E">
              <w:rPr>
                <w:noProof/>
              </w:rPr>
              <w:drawing>
                <wp:inline distT="0" distB="0" distL="0" distR="0" wp14:anchorId="5E31BCEA" wp14:editId="3529331A">
                  <wp:extent cx="413793" cy="360000"/>
                  <wp:effectExtent l="0" t="0" r="5715" b="2540"/>
                  <wp:docPr id="4" name="图片 4" descr="Y:\07_说明书图纸设计\06中文安全警示标志\1中文版\2018.5图标规范\003注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07_说明书图纸设计\06中文安全警示标志\1中文版\2018.5图标规范\003注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388" w:rsidRPr="00CC3388" w:rsidRDefault="00CC3388" w:rsidP="00CC3388">
            <w:pPr>
              <w:pStyle w:val="afd"/>
            </w:pPr>
            <w:r w:rsidRPr="00CC3388">
              <w:rPr>
                <w:rFonts w:hint="eastAsia"/>
              </w:rPr>
              <w:t>因为涉及到停车场业务，所以除了月卡用户，储值用户不能传</w:t>
            </w:r>
            <w:r w:rsidRPr="00CC3388">
              <w:rPr>
                <w:rFonts w:hint="eastAsia"/>
              </w:rPr>
              <w:t>,</w:t>
            </w:r>
            <w:r w:rsidRPr="00CC3388">
              <w:rPr>
                <w:rFonts w:hint="eastAsia"/>
              </w:rPr>
              <w:t>其他的必须传</w:t>
            </w:r>
          </w:p>
        </w:tc>
      </w:tr>
      <w:tr w:rsidR="00CC3388" w:rsidRPr="00CC7470" w:rsidTr="00D407F6">
        <w:trPr>
          <w:cantSplit/>
          <w:trHeight w:val="227"/>
        </w:trPr>
        <w:tc>
          <w:tcPr>
            <w:tcW w:w="1371" w:type="dxa"/>
            <w:tcBorders>
              <w:bottom w:val="single" w:sz="4" w:space="0" w:color="auto"/>
            </w:tcBorders>
          </w:tcPr>
          <w:p w:rsidR="00CC3388" w:rsidRPr="00CC3388" w:rsidRDefault="00CC3388" w:rsidP="00CC3388">
            <w:pPr>
              <w:pStyle w:val="afe"/>
              <w:rPr>
                <w:highlight w:val="yellow"/>
              </w:rPr>
            </w:pPr>
            <w:r w:rsidRPr="00CC3388">
              <w:t>validEndTime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CC3388" w:rsidRPr="006B4C06" w:rsidRDefault="00CC3388" w:rsidP="00CC3388">
            <w:pPr>
              <w:pStyle w:val="afe"/>
            </w:pPr>
            <w:r>
              <w:rPr>
                <w:rFonts w:hint="eastAsia"/>
              </w:rPr>
              <w:t>人员有效期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C3388" w:rsidRDefault="00CC3388" w:rsidP="00CC3388">
            <w:pPr>
              <w:pStyle w:val="afe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NA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:rsidR="00CC3388" w:rsidRDefault="00CC3388" w:rsidP="00CC3388">
            <w:pPr>
              <w:pStyle w:val="afc"/>
            </w:pPr>
            <w:r w:rsidRPr="0080491E">
              <w:rPr>
                <w:noProof/>
              </w:rPr>
              <w:drawing>
                <wp:inline distT="0" distB="0" distL="0" distR="0" wp14:anchorId="089A3AF9" wp14:editId="1FD523B9">
                  <wp:extent cx="413793" cy="360000"/>
                  <wp:effectExtent l="0" t="0" r="5715" b="2540"/>
                  <wp:docPr id="5" name="图片 5" descr="Y:\07_说明书图纸设计\06中文安全警示标志\1中文版\2018.5图标规范\003注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07_说明书图纸设计\06中文安全警示标志\1中文版\2018.5图标规范\003注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388" w:rsidRPr="00CC3388" w:rsidRDefault="00CC3388" w:rsidP="00CC3388">
            <w:pPr>
              <w:pStyle w:val="afd"/>
            </w:pPr>
            <w:r w:rsidRPr="00CC3388">
              <w:rPr>
                <w:rFonts w:hint="eastAsia"/>
              </w:rPr>
              <w:t>因为涉及到停车场业务，所以除了月卡用户，储值用户不能传</w:t>
            </w:r>
            <w:r w:rsidRPr="00CC3388">
              <w:rPr>
                <w:rFonts w:hint="eastAsia"/>
              </w:rPr>
              <w:t>,</w:t>
            </w:r>
            <w:r w:rsidRPr="00CC3388">
              <w:rPr>
                <w:rFonts w:hint="eastAsia"/>
              </w:rPr>
              <w:t>其他的必须传</w:t>
            </w:r>
          </w:p>
        </w:tc>
      </w:tr>
      <w:tr w:rsidR="00CC3388" w:rsidRPr="00CC7470" w:rsidTr="00D407F6">
        <w:trPr>
          <w:cantSplit/>
          <w:trHeight w:val="227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response</w:t>
            </w: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D01C99" w:rsidRDefault="00CC3388" w:rsidP="00CC3388">
            <w:pPr>
              <w:pStyle w:val="afe"/>
            </w:pPr>
            <w:r w:rsidRPr="00E50537">
              <w:t>data</w:t>
            </w:r>
          </w:p>
        </w:tc>
        <w:tc>
          <w:tcPr>
            <w:tcW w:w="1464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D01C99" w:rsidRDefault="00CC3388" w:rsidP="00CC3388">
            <w:pPr>
              <w:pStyle w:val="afe"/>
            </w:pPr>
            <w:r w:rsidRPr="00E50537">
              <w:t>errMsg</w:t>
            </w:r>
          </w:p>
        </w:tc>
        <w:tc>
          <w:tcPr>
            <w:tcW w:w="1464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车牌</w:t>
            </w:r>
          </w:p>
        </w:tc>
        <w:tc>
          <w:tcPr>
            <w:tcW w:w="1134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  <w:tr w:rsidR="00CC3388" w:rsidRPr="00CC7470" w:rsidTr="00CC3388">
        <w:trPr>
          <w:cantSplit/>
          <w:trHeight w:val="227"/>
        </w:trPr>
        <w:tc>
          <w:tcPr>
            <w:tcW w:w="1371" w:type="dxa"/>
          </w:tcPr>
          <w:p w:rsidR="00CC3388" w:rsidRPr="00D01C99" w:rsidRDefault="00CC3388" w:rsidP="00CC3388">
            <w:pPr>
              <w:pStyle w:val="afe"/>
            </w:pPr>
            <w:r w:rsidRPr="00E50537">
              <w:t>success</w:t>
            </w:r>
          </w:p>
        </w:tc>
        <w:tc>
          <w:tcPr>
            <w:tcW w:w="1464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134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CC3388" w:rsidRPr="00B570E9" w:rsidRDefault="00CC3388" w:rsidP="00CC3388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CC3388" w:rsidRPr="003C4F8D" w:rsidRDefault="00CC3388" w:rsidP="00CC3388">
            <w:pPr>
              <w:pStyle w:val="afe"/>
            </w:pPr>
          </w:p>
        </w:tc>
      </w:tr>
    </w:tbl>
    <w:p w:rsidR="000321C7" w:rsidRPr="003E5EAB" w:rsidRDefault="000321C7" w:rsidP="000321C7">
      <w:pPr>
        <w:pStyle w:val="3"/>
        <w:spacing w:before="312" w:after="156"/>
      </w:pPr>
      <w:bookmarkStart w:id="41" w:name="_Toc520384679"/>
      <w:commentRangeStart w:id="42"/>
      <w:r>
        <w:rPr>
          <w:rFonts w:hint="eastAsia"/>
        </w:rPr>
        <w:t>删除</w:t>
      </w:r>
      <w:bookmarkEnd w:id="41"/>
      <w:commentRangeEnd w:id="42"/>
      <w:r w:rsidR="00763B2F">
        <w:rPr>
          <w:rStyle w:val="aff4"/>
          <w:rFonts w:eastAsiaTheme="minorEastAsia"/>
          <w:bCs w:val="0"/>
        </w:rPr>
        <w:commentReference w:id="42"/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接口名称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删除人员信息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请求类型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get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URL</w:t>
      </w:r>
    </w:p>
    <w:p w:rsidR="000321C7" w:rsidRDefault="00803547" w:rsidP="00A374F9">
      <w:pPr>
        <w:pStyle w:val="ae"/>
        <w:ind w:left="840"/>
      </w:pPr>
      <w:hyperlink r:id="rId57" w:history="1">
        <w:r w:rsidR="000321C7" w:rsidRPr="00A374F9">
          <w:t>http://ip:port /ipms/</w:t>
        </w:r>
        <w:r w:rsidR="000321C7" w:rsidRPr="00A374F9">
          <w:rPr>
            <w:rFonts w:hint="eastAsia"/>
          </w:rPr>
          <w:t>owner</w:t>
        </w:r>
        <w:r w:rsidR="000321C7" w:rsidRPr="00A374F9">
          <w:t>/delete/1</w:t>
        </w:r>
      </w:hyperlink>
      <w:r w:rsidR="000321C7" w:rsidRPr="00A374F9">
        <w:rPr>
          <w:rFonts w:hint="eastAsia"/>
        </w:rPr>
        <w:t>23</w:t>
      </w:r>
    </w:p>
    <w:p w:rsidR="00E738CC" w:rsidRPr="00B105FF" w:rsidRDefault="00E738CC" w:rsidP="00A374F9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接口描述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删除人员信息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输入参数</w:t>
      </w:r>
    </w:p>
    <w:p w:rsidR="000321C7" w:rsidRDefault="000321C7" w:rsidP="00A374F9">
      <w:pPr>
        <w:pStyle w:val="ae"/>
        <w:ind w:left="840"/>
      </w:pPr>
      <w:r>
        <w:lastRenderedPageBreak/>
        <w:t>{}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返回结果</w:t>
      </w:r>
    </w:p>
    <w:p w:rsidR="000321C7" w:rsidRDefault="000321C7" w:rsidP="00A374F9">
      <w:pPr>
        <w:pStyle w:val="ae"/>
        <w:ind w:left="840"/>
      </w:pPr>
      <w:r>
        <w:t>{</w:t>
      </w:r>
    </w:p>
    <w:p w:rsidR="000321C7" w:rsidRDefault="000321C7" w:rsidP="00933883">
      <w:pPr>
        <w:pStyle w:val="ae"/>
        <w:ind w:leftChars="600" w:left="1260"/>
      </w:pPr>
      <w:r>
        <w:t>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 //</w:t>
      </w:r>
      <w:r>
        <w:rPr>
          <w:rFonts w:hint="eastAsia"/>
        </w:rPr>
        <w:t>受到影响数据条数</w:t>
      </w:r>
    </w:p>
    <w:p w:rsidR="000321C7" w:rsidRDefault="000321C7" w:rsidP="00933883">
      <w:pPr>
        <w:pStyle w:val="ae"/>
        <w:ind w:leftChars="600" w:left="1260"/>
      </w:pPr>
      <w:r>
        <w:t>"errMsg": "success",</w:t>
      </w:r>
    </w:p>
    <w:p w:rsidR="000321C7" w:rsidRDefault="000321C7" w:rsidP="00933883">
      <w:pPr>
        <w:pStyle w:val="ae"/>
        <w:ind w:leftChars="600" w:left="1260"/>
      </w:pPr>
      <w:r>
        <w:t>"success": true</w:t>
      </w:r>
    </w:p>
    <w:p w:rsidR="000321C7" w:rsidRDefault="000321C7" w:rsidP="00A374F9">
      <w:pPr>
        <w:pStyle w:val="ae"/>
        <w:ind w:left="840"/>
      </w:pPr>
      <w:r>
        <w:t>}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参数说明</w:t>
      </w:r>
    </w:p>
    <w:p w:rsidR="000321C7" w:rsidRDefault="000321C7" w:rsidP="00A374F9">
      <w:pPr>
        <w:pStyle w:val="ae"/>
        <w:ind w:left="840"/>
      </w:pPr>
      <w:r>
        <w:t>{}</w:t>
      </w:r>
    </w:p>
    <w:p w:rsidR="000321C7" w:rsidRPr="000902E3" w:rsidRDefault="000321C7" w:rsidP="000321C7">
      <w:pPr>
        <w:pStyle w:val="3"/>
        <w:spacing w:before="312" w:after="156"/>
      </w:pPr>
      <w:bookmarkStart w:id="43" w:name="_Toc520384680"/>
      <w:r>
        <w:rPr>
          <w:rFonts w:hint="eastAsia"/>
        </w:rPr>
        <w:t>修改</w:t>
      </w:r>
      <w:bookmarkEnd w:id="43"/>
    </w:p>
    <w:p w:rsidR="001855AE" w:rsidRPr="00A374F9" w:rsidRDefault="001855AE" w:rsidP="00A374F9">
      <w:pPr>
        <w:pStyle w:val="af3"/>
        <w:spacing w:before="156"/>
      </w:pPr>
      <w:r w:rsidRPr="00A374F9">
        <w:rPr>
          <w:rFonts w:hint="eastAsia"/>
        </w:rPr>
        <w:t>接口名称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修改人员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请求类型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post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URL</w:t>
      </w:r>
    </w:p>
    <w:p w:rsidR="000321C7" w:rsidRDefault="00803547" w:rsidP="00A374F9">
      <w:pPr>
        <w:pStyle w:val="ae"/>
        <w:ind w:left="840"/>
        <w:rPr>
          <w:rStyle w:val="afa"/>
        </w:rPr>
      </w:pPr>
      <w:hyperlink r:id="rId58" w:history="1">
        <w:r w:rsidR="00E738CC" w:rsidRPr="00203261">
          <w:rPr>
            <w:rStyle w:val="afa"/>
          </w:rPr>
          <w:t>http://ip:port/ipms/</w:t>
        </w:r>
        <w:r w:rsidR="00E738CC" w:rsidRPr="00203261">
          <w:rPr>
            <w:rStyle w:val="afa"/>
            <w:rFonts w:hint="eastAsia"/>
          </w:rPr>
          <w:t>owner</w:t>
        </w:r>
        <w:r w:rsidR="00E738CC" w:rsidRPr="00203261">
          <w:rPr>
            <w:rStyle w:val="afa"/>
          </w:rPr>
          <w:t>/update</w:t>
        </w:r>
      </w:hyperlink>
    </w:p>
    <w:p w:rsidR="00E738CC" w:rsidRPr="003A3DCC" w:rsidRDefault="00E738CC" w:rsidP="00A374F9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接口描述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修改人员信息。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输入参数</w:t>
      </w:r>
    </w:p>
    <w:p w:rsidR="00933883" w:rsidRDefault="000321C7" w:rsidP="00A374F9">
      <w:pPr>
        <w:pStyle w:val="ae"/>
        <w:ind w:left="840"/>
      </w:pPr>
      <w:r>
        <w:rPr>
          <w:rFonts w:hint="eastAsia"/>
        </w:rPr>
        <w:t>{</w:t>
      </w:r>
    </w:p>
    <w:p w:rsidR="000321C7" w:rsidRDefault="000321C7" w:rsidP="00933883">
      <w:pPr>
        <w:pStyle w:val="ae"/>
        <w:ind w:leftChars="600" w:left="1260"/>
      </w:pPr>
      <w:r>
        <w:t>Id: 2</w:t>
      </w:r>
      <w:r>
        <w:rPr>
          <w:rFonts w:hint="eastAsia"/>
        </w:rPr>
        <w:t>//</w:t>
      </w:r>
      <w:r>
        <w:rPr>
          <w:rFonts w:hint="eastAsia"/>
        </w:rPr>
        <w:t>必填</w:t>
      </w:r>
    </w:p>
    <w:p w:rsidR="000321C7" w:rsidRDefault="000321C7" w:rsidP="00933883">
      <w:pPr>
        <w:pStyle w:val="ae"/>
        <w:ind w:leftChars="600" w:left="1260"/>
      </w:pPr>
      <w:r>
        <w:t>isValid: 0</w:t>
      </w:r>
    </w:p>
    <w:p w:rsidR="000321C7" w:rsidRDefault="000321C7" w:rsidP="00933883">
      <w:pPr>
        <w:pStyle w:val="ae"/>
        <w:ind w:leftChars="600" w:left="1260"/>
      </w:pPr>
      <w:r>
        <w:rPr>
          <w:rFonts w:hint="eastAsia"/>
        </w:rPr>
        <w:t>memo: "</w:t>
      </w:r>
      <w:r>
        <w:rPr>
          <w:rFonts w:hint="eastAsia"/>
        </w:rPr>
        <w:t>备注</w:t>
      </w:r>
      <w:r>
        <w:rPr>
          <w:rFonts w:hint="eastAsia"/>
        </w:rPr>
        <w:t>"</w:t>
      </w:r>
    </w:p>
    <w:p w:rsidR="000321C7" w:rsidRDefault="000321C7" w:rsidP="00933883">
      <w:pPr>
        <w:pStyle w:val="ae"/>
        <w:ind w:leftChars="600" w:left="1260"/>
      </w:pPr>
      <w:r>
        <w:t>orgCode: "002"</w:t>
      </w:r>
    </w:p>
    <w:p w:rsidR="000321C7" w:rsidRDefault="000321C7" w:rsidP="00933883">
      <w:pPr>
        <w:pStyle w:val="ae"/>
        <w:ind w:leftChars="600" w:left="1260"/>
      </w:pPr>
      <w:r>
        <w:rPr>
          <w:rFonts w:hint="eastAsia"/>
        </w:rPr>
        <w:t>orgName: "</w:t>
      </w:r>
      <w:r>
        <w:rPr>
          <w:rFonts w:hint="eastAsia"/>
        </w:rPr>
        <w:t>根节点</w:t>
      </w:r>
      <w:r>
        <w:rPr>
          <w:rFonts w:hint="eastAsia"/>
        </w:rPr>
        <w:t>2"</w:t>
      </w:r>
    </w:p>
    <w:p w:rsidR="000321C7" w:rsidRDefault="000321C7" w:rsidP="00933883">
      <w:pPr>
        <w:pStyle w:val="ae"/>
        <w:ind w:leftChars="600" w:left="1260"/>
      </w:pPr>
      <w:r>
        <w:t>owner: "A"</w:t>
      </w:r>
    </w:p>
    <w:p w:rsidR="000321C7" w:rsidRDefault="000321C7" w:rsidP="00933883">
      <w:pPr>
        <w:pStyle w:val="ae"/>
        <w:ind w:leftChars="600" w:left="1260"/>
      </w:pPr>
      <w:r>
        <w:rPr>
          <w:rFonts w:hint="eastAsia"/>
        </w:rPr>
        <w:t>ownerAddress: "</w:t>
      </w:r>
      <w:r>
        <w:rPr>
          <w:rFonts w:hint="eastAsia"/>
        </w:rPr>
        <w:t>联系地址</w:t>
      </w:r>
      <w:r>
        <w:rPr>
          <w:rFonts w:hint="eastAsia"/>
        </w:rPr>
        <w:t>"</w:t>
      </w:r>
    </w:p>
    <w:p w:rsidR="000321C7" w:rsidRDefault="000321C7" w:rsidP="00933883">
      <w:pPr>
        <w:pStyle w:val="ae"/>
        <w:ind w:leftChars="600" w:left="1260"/>
      </w:pPr>
      <w:r>
        <w:t>ownerEmail: “</w:t>
      </w:r>
      <w:hyperlink r:id="rId59" w:history="1">
        <w:r w:rsidRPr="00CF575C">
          <w:rPr>
            <w:rStyle w:val="afa"/>
          </w:rPr>
          <w:t>yangkun_h</w:t>
        </w:r>
        <w:r w:rsidRPr="00CF575C">
          <w:rPr>
            <w:rStyle w:val="afa"/>
            <w:rFonts w:hint="eastAsia"/>
          </w:rPr>
          <w:t>du</w:t>
        </w:r>
        <w:r w:rsidRPr="00CF575C">
          <w:rPr>
            <w:rStyle w:val="afa"/>
          </w:rPr>
          <w:t>@163.com</w:t>
        </w:r>
      </w:hyperlink>
      <w:r>
        <w:t>”</w:t>
      </w:r>
    </w:p>
    <w:p w:rsidR="000321C7" w:rsidRDefault="000321C7" w:rsidP="00933883">
      <w:pPr>
        <w:pStyle w:val="ae"/>
        <w:ind w:leftChars="600" w:left="1260"/>
      </w:pPr>
      <w:r>
        <w:t>ownerTel: "</w:t>
      </w:r>
      <w:r>
        <w:rPr>
          <w:rFonts w:hint="eastAsia"/>
        </w:rPr>
        <w:t>13285819803</w:t>
      </w:r>
      <w:r>
        <w:t>"</w:t>
      </w:r>
    </w:p>
    <w:p w:rsidR="000321C7" w:rsidRDefault="000321C7" w:rsidP="00933883">
      <w:pPr>
        <w:pStyle w:val="ae"/>
        <w:ind w:leftChars="600" w:left="1260"/>
      </w:pPr>
      <w:r>
        <w:t>ownerType: 2</w:t>
      </w:r>
    </w:p>
    <w:p w:rsidR="000321C7" w:rsidRDefault="000321C7" w:rsidP="00933883">
      <w:pPr>
        <w:pStyle w:val="ae"/>
        <w:ind w:leftChars="600" w:left="1260"/>
      </w:pPr>
      <w:r>
        <w:t xml:space="preserve">parkCur: </w:t>
      </w:r>
      <w:r>
        <w:rPr>
          <w:rFonts w:hint="eastAsia"/>
        </w:rPr>
        <w:t>9</w:t>
      </w:r>
    </w:p>
    <w:p w:rsidR="000321C7" w:rsidRDefault="000321C7" w:rsidP="00933883">
      <w:pPr>
        <w:pStyle w:val="ae"/>
        <w:ind w:leftChars="600" w:left="1260"/>
      </w:pPr>
      <w:r>
        <w:t>parkNum: 0</w:t>
      </w:r>
    </w:p>
    <w:p w:rsidR="000321C7" w:rsidRDefault="000321C7" w:rsidP="00933883">
      <w:pPr>
        <w:pStyle w:val="ae"/>
        <w:ind w:leftChars="600" w:left="1260"/>
      </w:pPr>
      <w:r>
        <w:t>parkTotal: "10"</w:t>
      </w:r>
    </w:p>
    <w:p w:rsidR="000321C7" w:rsidRDefault="000321C7" w:rsidP="00933883">
      <w:pPr>
        <w:pStyle w:val="ae"/>
        <w:ind w:leftChars="600" w:left="1260"/>
      </w:pPr>
      <w:r>
        <w:t>status: 1</w:t>
      </w:r>
    </w:p>
    <w:p w:rsidR="000321C7" w:rsidRDefault="000321C7" w:rsidP="00933883">
      <w:pPr>
        <w:pStyle w:val="ae"/>
        <w:ind w:leftChars="600" w:left="1260"/>
      </w:pPr>
      <w:r>
        <w:rPr>
          <w:rFonts w:hint="eastAsia"/>
        </w:rPr>
        <w:t>validStr: "</w:t>
      </w:r>
      <w:r>
        <w:rPr>
          <w:rFonts w:hint="eastAsia"/>
        </w:rPr>
        <w:t>无效</w:t>
      </w:r>
      <w:r>
        <w:rPr>
          <w:rFonts w:hint="eastAsia"/>
        </w:rPr>
        <w:t>"</w:t>
      </w:r>
    </w:p>
    <w:p w:rsidR="000321C7" w:rsidRPr="00E74612" w:rsidRDefault="000321C7" w:rsidP="00933883">
      <w:pPr>
        <w:pStyle w:val="ae"/>
        <w:ind w:leftChars="600" w:left="1260"/>
      </w:pPr>
      <w:r w:rsidRPr="00E74612">
        <w:lastRenderedPageBreak/>
        <w:t>validEndTime:"2036-01-01"</w:t>
      </w:r>
    </w:p>
    <w:p w:rsidR="000321C7" w:rsidRDefault="000321C7" w:rsidP="00933883">
      <w:pPr>
        <w:pStyle w:val="ae"/>
        <w:ind w:leftChars="600" w:left="1260"/>
      </w:pPr>
      <w:r w:rsidRPr="00E74612">
        <w:t>validStartTime:"2018-03-23"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}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返回结果</w:t>
      </w:r>
    </w:p>
    <w:p w:rsidR="000321C7" w:rsidRDefault="000321C7" w:rsidP="00A374F9">
      <w:pPr>
        <w:pStyle w:val="ae"/>
        <w:ind w:left="840"/>
      </w:pPr>
      <w:r>
        <w:t>{</w:t>
      </w:r>
    </w:p>
    <w:p w:rsidR="000321C7" w:rsidRDefault="000321C7" w:rsidP="00933883">
      <w:pPr>
        <w:pStyle w:val="ae"/>
        <w:ind w:leftChars="600" w:left="1260"/>
      </w:pPr>
      <w:r>
        <w:t>"data": 2,</w:t>
      </w:r>
      <w:r>
        <w:rPr>
          <w:rFonts w:hint="eastAsia"/>
        </w:rPr>
        <w:t>//ownerId</w:t>
      </w:r>
    </w:p>
    <w:p w:rsidR="000321C7" w:rsidRDefault="000321C7" w:rsidP="00933883">
      <w:pPr>
        <w:pStyle w:val="ae"/>
        <w:ind w:leftChars="600" w:left="1260"/>
      </w:pPr>
      <w:r>
        <w:t>"errMsg": "success",</w:t>
      </w:r>
    </w:p>
    <w:p w:rsidR="000321C7" w:rsidRDefault="000321C7" w:rsidP="00933883">
      <w:pPr>
        <w:pStyle w:val="ae"/>
        <w:ind w:leftChars="600" w:left="1260"/>
      </w:pPr>
      <w:r>
        <w:t>"success": true</w:t>
      </w:r>
    </w:p>
    <w:p w:rsidR="000321C7" w:rsidRDefault="000321C7" w:rsidP="00A374F9">
      <w:pPr>
        <w:pStyle w:val="ae"/>
        <w:ind w:left="840"/>
      </w:pPr>
      <w:r>
        <w:t>}</w:t>
      </w:r>
    </w:p>
    <w:p w:rsidR="000321C7" w:rsidRDefault="000321C7" w:rsidP="00A374F9">
      <w:pPr>
        <w:pStyle w:val="af3"/>
        <w:spacing w:before="156"/>
      </w:pPr>
      <w:r w:rsidRPr="00A374F9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464"/>
        <w:gridCol w:w="1134"/>
        <w:gridCol w:w="1276"/>
        <w:gridCol w:w="3543"/>
      </w:tblGrid>
      <w:tr w:rsidR="00CC3388" w:rsidRPr="00CC7470" w:rsidTr="007E47CD">
        <w:trPr>
          <w:cantSplit/>
          <w:trHeight w:val="253"/>
          <w:tblHeader/>
        </w:trPr>
        <w:tc>
          <w:tcPr>
            <w:tcW w:w="1371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D9D9D9"/>
          </w:tcPr>
          <w:p w:rsidR="00CC3388" w:rsidRPr="00EB2F75" w:rsidRDefault="00CC3388" w:rsidP="00CC3388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CC3388" w:rsidRPr="00CC7470" w:rsidTr="007E47CD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CC3388" w:rsidRPr="00CC3388" w:rsidRDefault="00CC3388" w:rsidP="00CC3388">
            <w:pPr>
              <w:pStyle w:val="afe"/>
            </w:pPr>
            <w:r w:rsidRPr="00CC3388">
              <w:t>R</w:t>
            </w:r>
            <w:r w:rsidRPr="00CC3388">
              <w:rPr>
                <w:rFonts w:hint="eastAsia"/>
              </w:rPr>
              <w:t>equest</w:t>
            </w:r>
          </w:p>
        </w:tc>
      </w:tr>
      <w:tr w:rsidR="00933883" w:rsidRPr="00CC7470" w:rsidTr="00CC3388">
        <w:trPr>
          <w:cantSplit/>
          <w:trHeight w:val="186"/>
        </w:trPr>
        <w:tc>
          <w:tcPr>
            <w:tcW w:w="1371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 w:rsidRPr="00FC43D9">
              <w:rPr>
                <w:rFonts w:hint="eastAsia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 w:rsidRPr="002125B7">
              <w:rPr>
                <w:rFonts w:hint="eastAsia"/>
              </w:rPr>
              <w:t>自增</w:t>
            </w:r>
            <w:r w:rsidRPr="002125B7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 w:rsidRPr="000C3EDE">
              <w:t>bigint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必填</w:t>
            </w:r>
          </w:p>
        </w:tc>
      </w:tr>
      <w:tr w:rsidR="00933883" w:rsidRPr="00CC7470" w:rsidTr="00CC3388">
        <w:trPr>
          <w:cantSplit/>
          <w:trHeight w:val="303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</w:t>
            </w:r>
          </w:p>
        </w:tc>
        <w:tc>
          <w:tcPr>
            <w:tcW w:w="1464" w:type="dxa"/>
          </w:tcPr>
          <w:p w:rsidR="00933883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名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orgCode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rPr>
                <w:rFonts w:hint="eastAsia"/>
              </w:rPr>
              <w:t>orgName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F7635E">
              <w:t>部门名称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ownerAddress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>
              <w:rPr>
                <w:rFonts w:hint="eastAsia"/>
              </w:rPr>
              <w:t>车主地址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ownerBirthday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生日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ownerCode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不允许重复</w:t>
            </w: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ownerEmail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ownerMemo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0069BC">
              <w:t>车主地址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ownerSex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>
              <w:rPr>
                <w:rFonts w:hint="eastAsia"/>
              </w:rPr>
              <w:t>车主性别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E50537" w:rsidRDefault="00933883" w:rsidP="00933883">
            <w:pPr>
              <w:pStyle w:val="afe"/>
            </w:pPr>
            <w:r w:rsidRPr="00E50537">
              <w:t>ownerTel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电话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933883" w:rsidRDefault="00933883" w:rsidP="00933883">
            <w:pPr>
              <w:pStyle w:val="afe"/>
            </w:pPr>
            <w:r w:rsidRPr="00933883">
              <w:t>ownerType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Default="00933883" w:rsidP="00933883">
            <w:pPr>
              <w:pStyle w:val="afe"/>
            </w:pPr>
            <w:r w:rsidRPr="0056039B">
              <w:t>0-</w:t>
            </w:r>
            <w:r w:rsidRPr="0056039B">
              <w:t>临时用户；</w:t>
            </w:r>
          </w:p>
          <w:p w:rsidR="00933883" w:rsidRDefault="00933883" w:rsidP="00933883">
            <w:pPr>
              <w:pStyle w:val="afe"/>
            </w:pPr>
            <w:r w:rsidRPr="0056039B">
              <w:t>1-</w:t>
            </w:r>
            <w:r w:rsidRPr="0056039B">
              <w:t>储值用户；</w:t>
            </w:r>
          </w:p>
          <w:p w:rsidR="00933883" w:rsidRDefault="00933883" w:rsidP="00933883">
            <w:pPr>
              <w:pStyle w:val="afe"/>
            </w:pPr>
            <w:r w:rsidRPr="0056039B">
              <w:t>2-</w:t>
            </w:r>
            <w:r w:rsidRPr="0056039B">
              <w:t>月卡用户；</w:t>
            </w:r>
          </w:p>
          <w:p w:rsidR="00933883" w:rsidRPr="003C4F8D" w:rsidRDefault="00933883" w:rsidP="00933883">
            <w:pPr>
              <w:pStyle w:val="afe"/>
            </w:pPr>
            <w:r w:rsidRPr="0056039B">
              <w:t>3-</w:t>
            </w:r>
            <w:r w:rsidRPr="0056039B">
              <w:t>长期用户</w:t>
            </w: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933883" w:rsidRDefault="00933883" w:rsidP="00933883">
            <w:pPr>
              <w:pStyle w:val="afe"/>
            </w:pPr>
            <w:r w:rsidRPr="00933883">
              <w:t>parkNum</w:t>
            </w:r>
          </w:p>
        </w:tc>
        <w:tc>
          <w:tcPr>
            <w:tcW w:w="1464" w:type="dxa"/>
          </w:tcPr>
          <w:p w:rsidR="00933883" w:rsidRPr="009F622B" w:rsidRDefault="00933883" w:rsidP="00933883">
            <w:pPr>
              <w:pStyle w:val="afe"/>
            </w:pPr>
            <w:r w:rsidRPr="009C4977">
              <w:t>已绑定车位数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933883" w:rsidRDefault="00933883" w:rsidP="00933883">
            <w:pPr>
              <w:pStyle w:val="afe"/>
            </w:pPr>
            <w:r w:rsidRPr="00933883">
              <w:t>parkCur</w:t>
            </w:r>
          </w:p>
        </w:tc>
        <w:tc>
          <w:tcPr>
            <w:tcW w:w="1464" w:type="dxa"/>
          </w:tcPr>
          <w:p w:rsidR="00933883" w:rsidRDefault="00933883" w:rsidP="00933883">
            <w:pPr>
              <w:pStyle w:val="afe"/>
            </w:pPr>
            <w:r w:rsidRPr="009F622B">
              <w:t>月卡用户停车数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933883" w:rsidRDefault="00933883" w:rsidP="00933883">
            <w:pPr>
              <w:pStyle w:val="afe"/>
            </w:pPr>
            <w:r w:rsidRPr="00933883">
              <w:t>parkTotal</w:t>
            </w:r>
          </w:p>
        </w:tc>
        <w:tc>
          <w:tcPr>
            <w:tcW w:w="1464" w:type="dxa"/>
          </w:tcPr>
          <w:p w:rsidR="00933883" w:rsidRDefault="00933883" w:rsidP="00933883">
            <w:pPr>
              <w:pStyle w:val="afe"/>
            </w:pPr>
            <w:r w:rsidRPr="006B4C06">
              <w:t>月卡用户可停车总数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Style w:val="name"/>
              </w:rPr>
              <w:t>validStartTime</w:t>
            </w:r>
          </w:p>
        </w:tc>
        <w:tc>
          <w:tcPr>
            <w:tcW w:w="1464" w:type="dxa"/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Fonts w:hint="eastAsia"/>
              </w:rPr>
              <w:t>有效期开始</w:t>
            </w:r>
          </w:p>
        </w:tc>
        <w:tc>
          <w:tcPr>
            <w:tcW w:w="1134" w:type="dxa"/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Fonts w:hint="eastAsia"/>
              </w:rPr>
              <w:t>NA</w:t>
            </w:r>
          </w:p>
        </w:tc>
        <w:tc>
          <w:tcPr>
            <w:tcW w:w="3543" w:type="dxa"/>
            <w:vAlign w:val="center"/>
          </w:tcPr>
          <w:p w:rsidR="00933883" w:rsidRDefault="00933883" w:rsidP="00933883">
            <w:pPr>
              <w:pStyle w:val="afc"/>
            </w:pPr>
            <w:r w:rsidRPr="0080491E">
              <w:rPr>
                <w:noProof/>
              </w:rPr>
              <w:drawing>
                <wp:inline distT="0" distB="0" distL="0" distR="0" wp14:anchorId="4EC82BB3" wp14:editId="70415468">
                  <wp:extent cx="413793" cy="360000"/>
                  <wp:effectExtent l="0" t="0" r="5715" b="2540"/>
                  <wp:docPr id="21" name="图片 21" descr="Y:\07_说明书图纸设计\06中文安全警示标志\1中文版\2018.5图标规范\003注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07_说明书图纸设计\06中文安全警示标志\1中文版\2018.5图标规范\003注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883" w:rsidRPr="00933883" w:rsidRDefault="00933883" w:rsidP="00933883">
            <w:pPr>
              <w:pStyle w:val="afd"/>
            </w:pPr>
            <w:r w:rsidRPr="00933883">
              <w:rPr>
                <w:rFonts w:hint="eastAsia"/>
              </w:rPr>
              <w:t>因为涉及到停车场业务，所以除了月卡用户，储值用户不能传</w:t>
            </w:r>
            <w:r w:rsidRPr="00933883">
              <w:rPr>
                <w:rFonts w:hint="eastAsia"/>
              </w:rPr>
              <w:t>,</w:t>
            </w:r>
            <w:r w:rsidRPr="00933883">
              <w:rPr>
                <w:rFonts w:hint="eastAsia"/>
              </w:rPr>
              <w:t>其他的必须传</w:t>
            </w:r>
          </w:p>
        </w:tc>
      </w:tr>
      <w:tr w:rsidR="00933883" w:rsidRPr="00CC7470" w:rsidTr="007E47CD">
        <w:trPr>
          <w:cantSplit/>
          <w:trHeight w:val="227"/>
        </w:trPr>
        <w:tc>
          <w:tcPr>
            <w:tcW w:w="1371" w:type="dxa"/>
            <w:tcBorders>
              <w:bottom w:val="single" w:sz="4" w:space="0" w:color="auto"/>
            </w:tcBorders>
          </w:tcPr>
          <w:p w:rsidR="00933883" w:rsidRPr="00933883" w:rsidRDefault="00933883" w:rsidP="00933883">
            <w:pPr>
              <w:pStyle w:val="afe"/>
              <w:rPr>
                <w:rStyle w:val="name"/>
              </w:rPr>
            </w:pPr>
            <w:r w:rsidRPr="00933883">
              <w:lastRenderedPageBreak/>
              <w:t>validEndTime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Fonts w:hint="eastAsia"/>
              </w:rPr>
              <w:t>有效期结束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33883" w:rsidRPr="00933883" w:rsidRDefault="00933883" w:rsidP="00933883">
            <w:pPr>
              <w:pStyle w:val="afe"/>
            </w:pPr>
            <w:r w:rsidRPr="00933883">
              <w:rPr>
                <w:rFonts w:hint="eastAsia"/>
              </w:rPr>
              <w:t>NA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:rsidR="00933883" w:rsidRDefault="00933883" w:rsidP="00933883">
            <w:pPr>
              <w:pStyle w:val="afc"/>
            </w:pPr>
            <w:r w:rsidRPr="0080491E">
              <w:rPr>
                <w:noProof/>
              </w:rPr>
              <w:drawing>
                <wp:inline distT="0" distB="0" distL="0" distR="0" wp14:anchorId="15500694" wp14:editId="3A192BB7">
                  <wp:extent cx="413793" cy="360000"/>
                  <wp:effectExtent l="0" t="0" r="5715" b="2540"/>
                  <wp:docPr id="22" name="图片 22" descr="Y:\07_说明书图纸设计\06中文安全警示标志\1中文版\2018.5图标规范\003注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07_说明书图纸设计\06中文安全警示标志\1中文版\2018.5图标规范\003注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883" w:rsidRPr="00933883" w:rsidRDefault="00933883" w:rsidP="00933883">
            <w:pPr>
              <w:pStyle w:val="afd"/>
            </w:pPr>
            <w:r w:rsidRPr="00933883">
              <w:rPr>
                <w:rFonts w:hint="eastAsia"/>
              </w:rPr>
              <w:t>因为涉及到停车场业务，所以除了月卡用户，储值用户不能传</w:t>
            </w:r>
            <w:r w:rsidRPr="00933883">
              <w:rPr>
                <w:rFonts w:hint="eastAsia"/>
              </w:rPr>
              <w:t>,</w:t>
            </w:r>
            <w:r w:rsidRPr="00933883">
              <w:rPr>
                <w:rFonts w:hint="eastAsia"/>
              </w:rPr>
              <w:t>其他的必须传</w:t>
            </w:r>
          </w:p>
        </w:tc>
      </w:tr>
      <w:tr w:rsidR="00CC3388" w:rsidRPr="00CC7470" w:rsidTr="007E47CD">
        <w:trPr>
          <w:cantSplit/>
          <w:trHeight w:val="227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CC3388" w:rsidRPr="00CC3388" w:rsidRDefault="00CC3388" w:rsidP="00CC3388">
            <w:pPr>
              <w:pStyle w:val="afe"/>
            </w:pPr>
            <w:r w:rsidRPr="00CC3388">
              <w:rPr>
                <w:rFonts w:hint="eastAsia"/>
              </w:rPr>
              <w:t>response</w:t>
            </w: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D01C99" w:rsidRDefault="00933883" w:rsidP="00933883">
            <w:pPr>
              <w:pStyle w:val="afe"/>
            </w:pPr>
            <w:r w:rsidRPr="0034024C">
              <w:t>data</w:t>
            </w:r>
          </w:p>
        </w:tc>
        <w:tc>
          <w:tcPr>
            <w:tcW w:w="146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CC3388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D01C99" w:rsidRDefault="00933883" w:rsidP="00933883">
            <w:pPr>
              <w:pStyle w:val="afe"/>
            </w:pPr>
            <w:r w:rsidRPr="0034024C">
              <w:t>errMsg</w:t>
            </w:r>
          </w:p>
        </w:tc>
        <w:tc>
          <w:tcPr>
            <w:tcW w:w="146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车牌</w:t>
            </w:r>
          </w:p>
        </w:tc>
        <w:tc>
          <w:tcPr>
            <w:tcW w:w="113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CC3388">
            <w:pPr>
              <w:pStyle w:val="afe"/>
            </w:pPr>
          </w:p>
        </w:tc>
      </w:tr>
      <w:tr w:rsidR="00933883" w:rsidRPr="00CC7470" w:rsidTr="00CC3388">
        <w:trPr>
          <w:cantSplit/>
          <w:trHeight w:val="227"/>
        </w:trPr>
        <w:tc>
          <w:tcPr>
            <w:tcW w:w="1371" w:type="dxa"/>
          </w:tcPr>
          <w:p w:rsidR="00933883" w:rsidRPr="00D01C99" w:rsidRDefault="00933883" w:rsidP="00933883">
            <w:pPr>
              <w:pStyle w:val="afe"/>
            </w:pPr>
            <w:r w:rsidRPr="0034024C">
              <w:t>success</w:t>
            </w:r>
          </w:p>
        </w:tc>
        <w:tc>
          <w:tcPr>
            <w:tcW w:w="146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13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543" w:type="dxa"/>
            <w:vAlign w:val="center"/>
          </w:tcPr>
          <w:p w:rsidR="00933883" w:rsidRPr="003C4F8D" w:rsidRDefault="00933883" w:rsidP="00CC3388">
            <w:pPr>
              <w:pStyle w:val="afe"/>
            </w:pPr>
          </w:p>
        </w:tc>
      </w:tr>
    </w:tbl>
    <w:p w:rsidR="000321C7" w:rsidRPr="00D574AD" w:rsidRDefault="000321C7" w:rsidP="000321C7">
      <w:pPr>
        <w:pStyle w:val="3"/>
        <w:spacing w:before="312" w:after="156"/>
      </w:pPr>
      <w:bookmarkStart w:id="44" w:name="_Toc520384681"/>
      <w:r>
        <w:rPr>
          <w:rFonts w:hint="eastAsia"/>
        </w:rPr>
        <w:t>分页查询</w:t>
      </w:r>
      <w:bookmarkEnd w:id="44"/>
    </w:p>
    <w:p w:rsidR="001855AE" w:rsidRPr="00A374F9" w:rsidRDefault="001855AE" w:rsidP="00A374F9">
      <w:pPr>
        <w:pStyle w:val="af3"/>
        <w:spacing w:before="156"/>
      </w:pPr>
      <w:r w:rsidRPr="00A374F9">
        <w:rPr>
          <w:rFonts w:hint="eastAsia"/>
        </w:rPr>
        <w:t>接口名称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查询车辆信息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请求类型</w:t>
      </w:r>
    </w:p>
    <w:p w:rsidR="000321C7" w:rsidRDefault="000321C7" w:rsidP="00A374F9">
      <w:pPr>
        <w:pStyle w:val="ae"/>
        <w:ind w:left="840"/>
      </w:pPr>
      <w:r>
        <w:rPr>
          <w:rFonts w:hint="eastAsia"/>
        </w:rPr>
        <w:t>get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URL</w:t>
      </w:r>
    </w:p>
    <w:p w:rsidR="000321C7" w:rsidRDefault="00803547" w:rsidP="00A374F9">
      <w:pPr>
        <w:pStyle w:val="ae"/>
        <w:ind w:left="840"/>
      </w:pPr>
      <w:hyperlink r:id="rId60" w:history="1">
        <w:r w:rsidR="00E738CC" w:rsidRPr="00203261">
          <w:rPr>
            <w:rStyle w:val="afa"/>
          </w:rPr>
          <w:t>http://ip:port/ipms/</w:t>
        </w:r>
        <w:r w:rsidR="00E738CC" w:rsidRPr="00203261">
          <w:rPr>
            <w:rStyle w:val="afa"/>
            <w:rFonts w:hint="eastAsia"/>
          </w:rPr>
          <w:t>owner</w:t>
        </w:r>
        <w:r w:rsidR="00E738CC" w:rsidRPr="00203261">
          <w:rPr>
            <w:rStyle w:val="afa"/>
          </w:rPr>
          <w:t>/list</w:t>
        </w:r>
      </w:hyperlink>
    </w:p>
    <w:p w:rsidR="00E738CC" w:rsidRPr="00594344" w:rsidRDefault="00E738CC" w:rsidP="00A374F9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接口描述</w:t>
      </w:r>
    </w:p>
    <w:p w:rsidR="000321C7" w:rsidRDefault="000321C7" w:rsidP="00A374F9">
      <w:pPr>
        <w:pStyle w:val="ae"/>
        <w:ind w:left="840"/>
      </w:pPr>
      <w:r w:rsidRPr="00835914">
        <w:rPr>
          <w:rFonts w:hint="eastAsia"/>
        </w:rPr>
        <w:t>根据过滤条件，</w:t>
      </w:r>
      <w:r w:rsidRPr="0090572C">
        <w:rPr>
          <w:rFonts w:hint="eastAsia"/>
        </w:rPr>
        <w:t>分页查询</w:t>
      </w:r>
      <w:r>
        <w:rPr>
          <w:rFonts w:hint="eastAsia"/>
        </w:rPr>
        <w:t>人员</w:t>
      </w:r>
      <w:r w:rsidRPr="0090572C">
        <w:rPr>
          <w:rFonts w:hint="eastAsia"/>
        </w:rPr>
        <w:t>信息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输入参数</w:t>
      </w:r>
    </w:p>
    <w:p w:rsidR="000321C7" w:rsidRDefault="000321C7" w:rsidP="00A374F9">
      <w:pPr>
        <w:pStyle w:val="ae"/>
        <w:ind w:left="840"/>
      </w:pPr>
      <w:r>
        <w:t>{</w:t>
      </w:r>
    </w:p>
    <w:p w:rsidR="000321C7" w:rsidRDefault="000321C7" w:rsidP="00933883">
      <w:pPr>
        <w:pStyle w:val="ae"/>
        <w:ind w:leftChars="600" w:left="1260"/>
      </w:pPr>
      <w:r>
        <w:t>pageNum:1</w:t>
      </w:r>
      <w:r>
        <w:rPr>
          <w:rFonts w:hint="eastAsia"/>
        </w:rPr>
        <w:t>,</w:t>
      </w:r>
    </w:p>
    <w:p w:rsidR="000321C7" w:rsidRDefault="000321C7" w:rsidP="00933883">
      <w:pPr>
        <w:pStyle w:val="ae"/>
        <w:ind w:leftChars="600" w:left="1260"/>
      </w:pPr>
      <w:r>
        <w:t>pageSize:10</w:t>
      </w:r>
      <w:r>
        <w:rPr>
          <w:rFonts w:hint="eastAsia"/>
        </w:rPr>
        <w:t>,</w:t>
      </w:r>
    </w:p>
    <w:p w:rsidR="00AA3DBD" w:rsidRDefault="00AA3DBD" w:rsidP="00933883">
      <w:pPr>
        <w:pStyle w:val="ae"/>
        <w:ind w:leftChars="600" w:left="1260"/>
      </w:pPr>
      <w:r>
        <w:rPr>
          <w:rFonts w:hint="eastAsia"/>
        </w:rPr>
        <w:t>ownerSex: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321C7" w:rsidRDefault="000321C7" w:rsidP="00933883">
      <w:pPr>
        <w:pStyle w:val="ae"/>
        <w:ind w:leftChars="600" w:left="1260"/>
      </w:pPr>
      <w:r w:rsidRPr="00F16062">
        <w:t>ownerLikeStr:</w:t>
      </w:r>
      <w:r>
        <w:t>”</w:t>
      </w:r>
      <w:r w:rsidRPr="00F16062">
        <w:t>owner</w:t>
      </w:r>
      <w:r>
        <w:t>”</w:t>
      </w:r>
      <w:r>
        <w:rPr>
          <w:rFonts w:hint="eastAsia"/>
        </w:rPr>
        <w:t>,</w:t>
      </w:r>
    </w:p>
    <w:p w:rsidR="00957D6D" w:rsidRDefault="00957D6D" w:rsidP="00933883">
      <w:pPr>
        <w:pStyle w:val="ae"/>
        <w:ind w:leftChars="600" w:left="1260"/>
      </w:pPr>
      <w:r w:rsidRPr="00FE40B6">
        <w:t>ownerCodeStr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</w:p>
    <w:p w:rsidR="00957D6D" w:rsidRDefault="00957D6D" w:rsidP="00933883">
      <w:pPr>
        <w:pStyle w:val="ae"/>
        <w:ind w:leftChars="600" w:left="1260"/>
      </w:pPr>
      <w:r w:rsidRPr="00FE40B6">
        <w:t>carportsStr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A3</w:t>
      </w:r>
      <w:r>
        <w:t>”</w:t>
      </w:r>
      <w:r>
        <w:rPr>
          <w:rFonts w:hint="eastAsia"/>
        </w:rPr>
        <w:t>,</w:t>
      </w:r>
    </w:p>
    <w:p w:rsidR="00AA3DBD" w:rsidRDefault="00AA3DBD" w:rsidP="00933883">
      <w:pPr>
        <w:pStyle w:val="ae"/>
        <w:ind w:leftChars="600" w:left="1260"/>
      </w:pPr>
      <w:r>
        <w:rPr>
          <w:rFonts w:hint="eastAsia"/>
        </w:rPr>
        <w:t>ownerType:0,</w:t>
      </w:r>
    </w:p>
    <w:p w:rsidR="00AA3DBD" w:rsidRDefault="00AA3DBD" w:rsidP="00933883">
      <w:pPr>
        <w:pStyle w:val="ae"/>
        <w:ind w:leftChars="600" w:left="1260"/>
      </w:pPr>
      <w:r>
        <w:rPr>
          <w:rFonts w:hint="eastAsia"/>
        </w:rPr>
        <w:t>isValid: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AA3DBD" w:rsidRDefault="00AA3DBD" w:rsidP="00933883">
      <w:pPr>
        <w:pStyle w:val="ae"/>
        <w:ind w:leftChars="600" w:left="1260"/>
      </w:pPr>
      <w:r>
        <w:rPr>
          <w:rFonts w:hint="eastAsia"/>
        </w:rPr>
        <w:t>validStartTime:</w:t>
      </w:r>
      <w:r w:rsidRPr="00AA3DBD">
        <w:t xml:space="preserve"> </w:t>
      </w:r>
      <w:r>
        <w:t>“</w:t>
      </w:r>
      <w:r>
        <w:rPr>
          <w:rFonts w:hint="eastAsia"/>
        </w:rPr>
        <w:t>2017-11-15 00:00:00</w:t>
      </w:r>
      <w:r>
        <w:t>”</w:t>
      </w:r>
    </w:p>
    <w:p w:rsidR="00AA3DBD" w:rsidRDefault="00AA3DBD" w:rsidP="00933883">
      <w:pPr>
        <w:pStyle w:val="ae"/>
        <w:ind w:leftChars="600" w:left="1260"/>
      </w:pPr>
      <w:r>
        <w:rPr>
          <w:rFonts w:hint="eastAsia"/>
        </w:rPr>
        <w:t>validEndTime:</w:t>
      </w:r>
      <w:r w:rsidRPr="00AA3DBD">
        <w:t xml:space="preserve"> </w:t>
      </w:r>
      <w:r>
        <w:t>“</w:t>
      </w:r>
      <w:r>
        <w:rPr>
          <w:rFonts w:hint="eastAsia"/>
        </w:rPr>
        <w:t>2017-11-15 00:00:00</w:t>
      </w:r>
      <w:r>
        <w:t>”</w:t>
      </w:r>
    </w:p>
    <w:p w:rsidR="00957D6D" w:rsidRDefault="00957D6D" w:rsidP="00933883">
      <w:pPr>
        <w:pStyle w:val="ae"/>
        <w:ind w:leftChars="600" w:left="1260"/>
      </w:pPr>
      <w:r w:rsidRPr="00FE40B6">
        <w:t>validStartTimeLeft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957D6D" w:rsidRDefault="00957D6D" w:rsidP="00957D6D">
      <w:pPr>
        <w:pStyle w:val="ae"/>
        <w:ind w:leftChars="600" w:left="1260"/>
      </w:pPr>
      <w:r>
        <w:t>validStartTime</w:t>
      </w:r>
      <w:r>
        <w:rPr>
          <w:rFonts w:hint="eastAsia"/>
        </w:rPr>
        <w:t>Right:</w:t>
      </w:r>
      <w:r>
        <w:t>””</w:t>
      </w:r>
      <w:r>
        <w:rPr>
          <w:rFonts w:hint="eastAsia"/>
        </w:rPr>
        <w:t>,</w:t>
      </w:r>
    </w:p>
    <w:p w:rsidR="00957D6D" w:rsidRDefault="00957D6D" w:rsidP="00957D6D">
      <w:pPr>
        <w:pStyle w:val="ae"/>
        <w:ind w:leftChars="600" w:left="1260"/>
      </w:pPr>
      <w:r w:rsidRPr="00FE40B6">
        <w:t>valid</w:t>
      </w:r>
      <w:r>
        <w:rPr>
          <w:rFonts w:hint="eastAsia"/>
        </w:rPr>
        <w:t>End</w:t>
      </w:r>
      <w:r w:rsidRPr="00FE40B6">
        <w:t>TimeLeft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957D6D" w:rsidRDefault="00957D6D" w:rsidP="00957D6D">
      <w:pPr>
        <w:pStyle w:val="ae"/>
        <w:ind w:leftChars="600" w:left="1260"/>
      </w:pPr>
      <w:r>
        <w:t>valid</w:t>
      </w:r>
      <w:r>
        <w:rPr>
          <w:rFonts w:hint="eastAsia"/>
        </w:rPr>
        <w:t>End</w:t>
      </w:r>
      <w:r>
        <w:t>Time</w:t>
      </w:r>
      <w:r>
        <w:rPr>
          <w:rFonts w:hint="eastAsia"/>
        </w:rPr>
        <w:t>Right:</w:t>
      </w:r>
      <w:r>
        <w:t>””</w:t>
      </w:r>
      <w:r>
        <w:rPr>
          <w:rFonts w:hint="eastAsia"/>
        </w:rPr>
        <w:t>,</w:t>
      </w:r>
    </w:p>
    <w:p w:rsidR="000321C7" w:rsidRDefault="000321C7" w:rsidP="00A374F9">
      <w:pPr>
        <w:pStyle w:val="ae"/>
        <w:ind w:left="840"/>
      </w:pPr>
      <w:r>
        <w:t>}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返回结果</w:t>
      </w:r>
    </w:p>
    <w:p w:rsidR="000321C7" w:rsidRDefault="000321C7" w:rsidP="00A374F9">
      <w:pPr>
        <w:pStyle w:val="ae"/>
        <w:ind w:left="840"/>
      </w:pPr>
      <w:r>
        <w:lastRenderedPageBreak/>
        <w:t xml:space="preserve">{ </w:t>
      </w:r>
    </w:p>
    <w:p w:rsidR="00D407F6" w:rsidRDefault="000321C7" w:rsidP="00933883">
      <w:pPr>
        <w:pStyle w:val="ae"/>
        <w:ind w:leftChars="600" w:left="1260"/>
      </w:pPr>
      <w:r>
        <w:t>"data" :</w:t>
      </w:r>
    </w:p>
    <w:p w:rsidR="000321C7" w:rsidRDefault="000321C7" w:rsidP="00D407F6">
      <w:pPr>
        <w:pStyle w:val="ae"/>
        <w:ind w:leftChars="800" w:left="1680"/>
      </w:pPr>
      <w:r>
        <w:t xml:space="preserve">{ </w:t>
      </w:r>
    </w:p>
    <w:p w:rsidR="000321C7" w:rsidRDefault="000321C7" w:rsidP="00D407F6">
      <w:pPr>
        <w:pStyle w:val="ae"/>
        <w:ind w:leftChars="1000" w:left="2100"/>
      </w:pPr>
      <w:r>
        <w:t>"currentPage" : 1,</w:t>
      </w:r>
    </w:p>
    <w:p w:rsidR="000321C7" w:rsidRDefault="000321C7" w:rsidP="00D407F6">
      <w:pPr>
        <w:pStyle w:val="ae"/>
        <w:ind w:leftChars="1000" w:left="2100"/>
      </w:pPr>
      <w:r>
        <w:t xml:space="preserve">"pageData" :[{ 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accountMoney: 100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carportsStr: "101"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createTime: 1544667604000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id: 2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isValid: 1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orgCode: "001002"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orgName: "</w:t>
      </w:r>
      <w:r w:rsidRPr="00AE5395">
        <w:t>楼宇</w:t>
      </w:r>
      <w:r w:rsidRPr="00AE5395">
        <w:t>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owner: "vic"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ownerAddress: "</w:t>
      </w:r>
      <w:r w:rsidRPr="00AE5395">
        <w:t>天府四街</w:t>
      </w:r>
      <w:r w:rsidRPr="00AE5395">
        <w:t>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ownerCode: "008"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ownerEmail: ""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ownerSex: 1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ownerSexStr: "</w:t>
      </w:r>
      <w:r w:rsidRPr="00AE5395">
        <w:t>男</w:t>
      </w:r>
      <w:r w:rsidRPr="00AE5395">
        <w:t>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ownerTel: "18966668888"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ownerType: 2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ownerTypeStr: "</w:t>
      </w:r>
      <w:r w:rsidRPr="00AE5395">
        <w:t>月卡用户</w:t>
      </w:r>
      <w:r w:rsidRPr="00AE5395">
        <w:t>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ownerValidPeriod: "2019-02-19</w:t>
      </w:r>
      <w:r w:rsidRPr="00AE5395">
        <w:t>至</w:t>
      </w:r>
      <w:r w:rsidRPr="00AE5395">
        <w:t>2020-06-18; "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parkCur: 0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parkTotal: 1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status: 1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updateTime: 1550730298000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validEndTime: 1592409600000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validStartTime: 1550505600000</w:t>
      </w:r>
    </w:p>
    <w:p w:rsidR="00AE5395" w:rsidRPr="00AE5395" w:rsidRDefault="00AE5395" w:rsidP="00AE5395">
      <w:pPr>
        <w:pStyle w:val="ae"/>
        <w:ind w:leftChars="1700" w:left="3570"/>
      </w:pPr>
      <w:r w:rsidRPr="00AE5395">
        <w:t>validStr: "</w:t>
      </w:r>
      <w:r w:rsidRPr="00AE5395">
        <w:t>有效</w:t>
      </w:r>
      <w:r w:rsidRPr="00AE5395">
        <w:t>"</w:t>
      </w:r>
    </w:p>
    <w:p w:rsidR="000321C7" w:rsidRDefault="000321C7" w:rsidP="00D407F6">
      <w:pPr>
        <w:pStyle w:val="ae"/>
        <w:ind w:leftChars="1190" w:left="2499" w:firstLine="21"/>
      </w:pPr>
      <w:r>
        <w:t>}</w:t>
      </w:r>
      <w:r w:rsidR="00D407F6">
        <w:rPr>
          <w:rFonts w:hint="eastAsia"/>
        </w:rPr>
        <w:t xml:space="preserve"> </w:t>
      </w:r>
      <w:r w:rsidR="00D407F6">
        <w:t>]</w:t>
      </w:r>
    </w:p>
    <w:p w:rsidR="000321C7" w:rsidRDefault="000321C7" w:rsidP="00D407F6">
      <w:pPr>
        <w:pStyle w:val="ae"/>
        <w:ind w:leftChars="1000" w:left="2100"/>
      </w:pPr>
      <w:r>
        <w:t>"pageSize" : 10,</w:t>
      </w:r>
    </w:p>
    <w:p w:rsidR="000321C7" w:rsidRDefault="000321C7" w:rsidP="00D407F6">
      <w:pPr>
        <w:pStyle w:val="ae"/>
        <w:ind w:leftChars="1000" w:left="2100"/>
      </w:pPr>
      <w:r>
        <w:t>"totalPage" : 1,</w:t>
      </w:r>
    </w:p>
    <w:p w:rsidR="00487624" w:rsidRDefault="000321C7" w:rsidP="00D407F6">
      <w:pPr>
        <w:pStyle w:val="ae"/>
        <w:ind w:leftChars="1000" w:left="2100"/>
      </w:pPr>
      <w:r>
        <w:t>"totalRows" : 1</w:t>
      </w:r>
    </w:p>
    <w:p w:rsidR="000321C7" w:rsidRDefault="00D407F6" w:rsidP="00D407F6">
      <w:pPr>
        <w:pStyle w:val="ae"/>
        <w:ind w:leftChars="800" w:left="1680"/>
      </w:pPr>
      <w:r>
        <w:t>}</w:t>
      </w:r>
    </w:p>
    <w:p w:rsidR="000321C7" w:rsidRDefault="000321C7" w:rsidP="00933883">
      <w:pPr>
        <w:pStyle w:val="ae"/>
        <w:ind w:leftChars="600" w:left="1260"/>
      </w:pPr>
      <w:r>
        <w:t>"errMsg" : "success",</w:t>
      </w:r>
    </w:p>
    <w:p w:rsidR="000321C7" w:rsidRDefault="000321C7" w:rsidP="00933883">
      <w:pPr>
        <w:pStyle w:val="ae"/>
        <w:ind w:leftChars="600" w:left="1260"/>
      </w:pPr>
      <w:r>
        <w:t>"success" : TRUE</w:t>
      </w:r>
    </w:p>
    <w:p w:rsidR="000321C7" w:rsidRDefault="000321C7" w:rsidP="00A374F9">
      <w:pPr>
        <w:pStyle w:val="ae"/>
        <w:ind w:left="840"/>
      </w:pPr>
      <w:r>
        <w:t>}</w:t>
      </w:r>
    </w:p>
    <w:p w:rsidR="000321C7" w:rsidRDefault="000321C7" w:rsidP="00A374F9">
      <w:pPr>
        <w:pStyle w:val="af3"/>
        <w:spacing w:before="156"/>
      </w:pPr>
      <w:r w:rsidRPr="00A374F9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700"/>
        <w:gridCol w:w="1134"/>
        <w:gridCol w:w="1276"/>
        <w:gridCol w:w="3071"/>
      </w:tblGrid>
      <w:tr w:rsidR="00933883" w:rsidRPr="00CC7470" w:rsidTr="007E47CD">
        <w:trPr>
          <w:cantSplit/>
          <w:trHeight w:val="253"/>
          <w:tblHeader/>
        </w:trPr>
        <w:tc>
          <w:tcPr>
            <w:tcW w:w="1607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933883" w:rsidRPr="00CC7470" w:rsidTr="007E47CD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933883" w:rsidRPr="00CC3388" w:rsidRDefault="00933883" w:rsidP="00933883">
            <w:pPr>
              <w:pStyle w:val="afe"/>
            </w:pPr>
            <w:r w:rsidRPr="00CC3388">
              <w:t>R</w:t>
            </w:r>
            <w:r w:rsidRPr="00CC3388">
              <w:rPr>
                <w:rFonts w:hint="eastAsia"/>
              </w:rPr>
              <w:t>equest</w:t>
            </w:r>
          </w:p>
        </w:tc>
      </w:tr>
      <w:tr w:rsidR="00933883" w:rsidRPr="00CC7470" w:rsidTr="00933883">
        <w:trPr>
          <w:cantSplit/>
          <w:trHeight w:val="186"/>
        </w:trPr>
        <w:tc>
          <w:tcPr>
            <w:tcW w:w="1607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 w:rsidRPr="00FE40B6">
              <w:lastRenderedPageBreak/>
              <w:t>pageNum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3883" w:rsidRPr="00FC43D9" w:rsidRDefault="00957D6D" w:rsidP="00933883">
            <w:pPr>
              <w:pStyle w:val="afe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必填</w:t>
            </w:r>
          </w:p>
        </w:tc>
      </w:tr>
      <w:tr w:rsidR="00933883" w:rsidRPr="00CC7470" w:rsidTr="00933883">
        <w:trPr>
          <w:cantSplit/>
          <w:trHeight w:val="303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pageSize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134" w:type="dxa"/>
          </w:tcPr>
          <w:p w:rsidR="00933883" w:rsidRPr="00FC43D9" w:rsidRDefault="00957D6D" w:rsidP="00933883">
            <w:pPr>
              <w:pStyle w:val="afe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必填</w:t>
            </w:r>
          </w:p>
        </w:tc>
      </w:tr>
      <w:tr w:rsidR="00957D6D" w:rsidRPr="00CC7470" w:rsidTr="00933883">
        <w:trPr>
          <w:cantSplit/>
          <w:trHeight w:val="303"/>
        </w:trPr>
        <w:tc>
          <w:tcPr>
            <w:tcW w:w="1607" w:type="dxa"/>
          </w:tcPr>
          <w:p w:rsidR="00957D6D" w:rsidRPr="00FE40B6" w:rsidRDefault="00957D6D" w:rsidP="00933883">
            <w:pPr>
              <w:pStyle w:val="afe"/>
            </w:pPr>
            <w:r>
              <w:rPr>
                <w:rFonts w:hint="eastAsia"/>
              </w:rPr>
              <w:t>ownerSex</w:t>
            </w:r>
          </w:p>
        </w:tc>
        <w:tc>
          <w:tcPr>
            <w:tcW w:w="1700" w:type="dxa"/>
          </w:tcPr>
          <w:p w:rsidR="00957D6D" w:rsidRDefault="00957D6D" w:rsidP="00933883">
            <w:pPr>
              <w:pStyle w:val="afe"/>
            </w:pPr>
            <w:r>
              <w:rPr>
                <w:rFonts w:hint="eastAsia"/>
              </w:rPr>
              <w:t>车主性别</w:t>
            </w:r>
          </w:p>
        </w:tc>
        <w:tc>
          <w:tcPr>
            <w:tcW w:w="1134" w:type="dxa"/>
          </w:tcPr>
          <w:p w:rsidR="00957D6D" w:rsidRDefault="00957D6D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57D6D" w:rsidRDefault="00957D6D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957D6D" w:rsidRDefault="00957D6D" w:rsidP="00933883">
            <w:pPr>
              <w:pStyle w:val="afe"/>
            </w:pPr>
            <w:r w:rsidRPr="00957D6D">
              <w:rPr>
                <w:rFonts w:hint="eastAsia"/>
              </w:rPr>
              <w:t>1-</w:t>
            </w:r>
            <w:r w:rsidRPr="00957D6D">
              <w:rPr>
                <w:rFonts w:hint="eastAsia"/>
              </w:rPr>
              <w:t>男</w:t>
            </w:r>
            <w:r w:rsidRPr="00957D6D">
              <w:rPr>
                <w:rFonts w:hint="eastAsia"/>
              </w:rPr>
              <w:t>2-</w:t>
            </w:r>
            <w:r w:rsidRPr="00957D6D">
              <w:rPr>
                <w:rFonts w:hint="eastAsia"/>
              </w:rPr>
              <w:t>女</w:t>
            </w:r>
          </w:p>
        </w:tc>
      </w:tr>
      <w:tr w:rsidR="00933883" w:rsidRPr="00CC7470" w:rsidTr="00933883">
        <w:trPr>
          <w:cantSplit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ownerLikeStr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933883" w:rsidRPr="00FC43D9" w:rsidRDefault="00957D6D" w:rsidP="00933883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ownerCodeStr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134" w:type="dxa"/>
          </w:tcPr>
          <w:p w:rsidR="00933883" w:rsidRPr="00FC43D9" w:rsidRDefault="00957D6D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933883" w:rsidRPr="00535097" w:rsidRDefault="00957D6D" w:rsidP="00933883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carportsStr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关联车位</w:t>
            </w:r>
            <w:r w:rsidR="00957D6D"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933883" w:rsidRPr="00535097" w:rsidRDefault="00957D6D" w:rsidP="00933883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Pr="00FE40B6" w:rsidRDefault="00AE5395" w:rsidP="00933883">
            <w:pPr>
              <w:pStyle w:val="afe"/>
            </w:pPr>
            <w:r>
              <w:rPr>
                <w:rFonts w:hint="eastAsia"/>
              </w:rPr>
              <w:t>ownerType</w:t>
            </w:r>
          </w:p>
        </w:tc>
        <w:tc>
          <w:tcPr>
            <w:tcW w:w="1700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34" w:type="dxa"/>
          </w:tcPr>
          <w:p w:rsidR="00AE5395" w:rsidRDefault="00AE5395" w:rsidP="00933883">
            <w:pPr>
              <w:pStyle w:val="afe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AE5395" w:rsidRDefault="00AE5395" w:rsidP="00AE5395">
            <w:pPr>
              <w:pStyle w:val="afe"/>
              <w:numPr>
                <w:ilvl w:val="0"/>
                <w:numId w:val="30"/>
              </w:numPr>
            </w:pPr>
            <w:r>
              <w:rPr>
                <w:rFonts w:hint="eastAsia"/>
              </w:rPr>
              <w:t>临时用户，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储值用户</w:t>
            </w:r>
          </w:p>
          <w:p w:rsidR="00AE5395" w:rsidRDefault="00AE5395" w:rsidP="00AE5395">
            <w:pPr>
              <w:pStyle w:val="afe"/>
              <w:numPr>
                <w:ilvl w:val="0"/>
                <w:numId w:val="31"/>
              </w:numPr>
            </w:pPr>
            <w:r>
              <w:rPr>
                <w:rFonts w:hint="eastAsia"/>
              </w:rPr>
              <w:t>月卡用户，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长期用户</w:t>
            </w:r>
          </w:p>
          <w:p w:rsidR="00AE5395" w:rsidRPr="00AE5395" w:rsidRDefault="00AE5395" w:rsidP="00AE5395">
            <w:pPr>
              <w:pStyle w:val="afe"/>
            </w:pPr>
            <w:r>
              <w:rPr>
                <w:rFonts w:hint="eastAsia"/>
              </w:rPr>
              <w:t xml:space="preserve">-1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未设置</w:t>
            </w: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validStartTime</w:t>
            </w:r>
          </w:p>
        </w:tc>
        <w:tc>
          <w:tcPr>
            <w:tcW w:w="1700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有效开始日期</w:t>
            </w:r>
          </w:p>
        </w:tc>
        <w:tc>
          <w:tcPr>
            <w:tcW w:w="1134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AE5395" w:rsidRDefault="00AE5395" w:rsidP="00AE5395">
            <w:pPr>
              <w:pStyle w:val="afe"/>
              <w:ind w:left="360"/>
            </w:pP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Default="00AE5395" w:rsidP="00AE5395">
            <w:pPr>
              <w:pStyle w:val="afe"/>
            </w:pPr>
            <w:r>
              <w:rPr>
                <w:rFonts w:hint="eastAsia"/>
              </w:rPr>
              <w:t>validSEndTime</w:t>
            </w:r>
          </w:p>
        </w:tc>
        <w:tc>
          <w:tcPr>
            <w:tcW w:w="1700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有效结束日期</w:t>
            </w:r>
          </w:p>
        </w:tc>
        <w:tc>
          <w:tcPr>
            <w:tcW w:w="1134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AE5395" w:rsidRDefault="00AE5395" w:rsidP="00AE5395">
            <w:pPr>
              <w:pStyle w:val="afe"/>
              <w:ind w:left="360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validStartTimeLeft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有效开始日期起</w:t>
            </w:r>
          </w:p>
        </w:tc>
        <w:tc>
          <w:tcPr>
            <w:tcW w:w="1134" w:type="dxa"/>
          </w:tcPr>
          <w:p w:rsidR="00933883" w:rsidRPr="00FC43D9" w:rsidRDefault="00957D6D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Merge w:val="restart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这两个值确定有效开始日期的一个区间</w:t>
            </w: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validStartTimeRight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有效开始日期止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Merge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isValid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34" w:type="dxa"/>
          </w:tcPr>
          <w:p w:rsidR="00933883" w:rsidRPr="00FC43D9" w:rsidRDefault="00957D6D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</w:tcPr>
          <w:p w:rsidR="00933883" w:rsidRPr="00554495" w:rsidRDefault="00933883" w:rsidP="00933883">
            <w:pPr>
              <w:pStyle w:val="afe"/>
              <w:rPr>
                <w:color w:val="FF0000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</w:t>
            </w: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E40B6">
              <w:t>validEndTimeLeft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有效结束日期起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Merge w:val="restart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这两个值确定有效结束日期的一个区间</w:t>
            </w:r>
          </w:p>
        </w:tc>
      </w:tr>
      <w:tr w:rsidR="00933883" w:rsidRPr="00CC7470" w:rsidTr="007E47CD">
        <w:trPr>
          <w:cantSplit/>
          <w:trHeight w:val="227"/>
        </w:trPr>
        <w:tc>
          <w:tcPr>
            <w:tcW w:w="1607" w:type="dxa"/>
            <w:tcBorders>
              <w:bottom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 w:rsidRPr="00FE40B6">
              <w:t>validEndTimeRight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有效开始日期止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Merge/>
            <w:tcBorders>
              <w:bottom w:val="single" w:sz="4" w:space="0" w:color="auto"/>
            </w:tcBorders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7E47CD">
        <w:trPr>
          <w:cantSplit/>
          <w:trHeight w:val="227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933883" w:rsidRPr="00CC3388" w:rsidRDefault="00810B67" w:rsidP="00933883">
            <w:pPr>
              <w:pStyle w:val="afe"/>
            </w:pPr>
            <w:r w:rsidRPr="00CC3388">
              <w:t>R</w:t>
            </w:r>
            <w:r w:rsidR="00933883" w:rsidRPr="00CC3388">
              <w:rPr>
                <w:rFonts w:hint="eastAsia"/>
              </w:rPr>
              <w:t>esponse</w:t>
            </w: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D01C99" w:rsidRDefault="00933883" w:rsidP="00933883">
            <w:pPr>
              <w:pStyle w:val="afe"/>
            </w:pPr>
            <w:r w:rsidRPr="0034024C">
              <w:t>errMsg</w:t>
            </w:r>
          </w:p>
        </w:tc>
        <w:tc>
          <w:tcPr>
            <w:tcW w:w="1700" w:type="dxa"/>
          </w:tcPr>
          <w:p w:rsidR="00933883" w:rsidRPr="00B570E9" w:rsidRDefault="00810B67" w:rsidP="00933883">
            <w:pPr>
              <w:pStyle w:val="afe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134" w:type="dxa"/>
          </w:tcPr>
          <w:p w:rsidR="00933883" w:rsidRPr="00B570E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Pr="00B570E9" w:rsidRDefault="00933883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D01C99" w:rsidRDefault="00933883" w:rsidP="00933883">
            <w:pPr>
              <w:pStyle w:val="afe"/>
            </w:pPr>
            <w:r w:rsidRPr="0034024C">
              <w:t>success</w:t>
            </w:r>
          </w:p>
        </w:tc>
        <w:tc>
          <w:tcPr>
            <w:tcW w:w="1700" w:type="dxa"/>
          </w:tcPr>
          <w:p w:rsidR="00933883" w:rsidRPr="00B570E9" w:rsidRDefault="00810B67" w:rsidP="00933883">
            <w:pPr>
              <w:pStyle w:val="afe"/>
            </w:pPr>
            <w:r>
              <w:rPr>
                <w:rFonts w:hint="eastAsia"/>
              </w:rPr>
              <w:t>操作提示信息</w:t>
            </w:r>
          </w:p>
        </w:tc>
        <w:tc>
          <w:tcPr>
            <w:tcW w:w="1134" w:type="dxa"/>
          </w:tcPr>
          <w:p w:rsidR="00933883" w:rsidRPr="00B570E9" w:rsidRDefault="00810B67" w:rsidP="00933883">
            <w:pPr>
              <w:pStyle w:val="afe"/>
            </w:pPr>
            <w:r>
              <w:rPr>
                <w:rFonts w:hint="eastAsia"/>
              </w:rPr>
              <w:t>Boolean</w:t>
            </w:r>
          </w:p>
        </w:tc>
        <w:tc>
          <w:tcPr>
            <w:tcW w:w="1276" w:type="dxa"/>
          </w:tcPr>
          <w:p w:rsidR="00933883" w:rsidRPr="00B570E9" w:rsidRDefault="00933883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Pr="0034024C" w:rsidRDefault="00AE5395" w:rsidP="00933883">
            <w:pPr>
              <w:pStyle w:val="afe"/>
            </w:pPr>
            <w:r w:rsidRPr="00AE5395">
              <w:t>accountMoney</w:t>
            </w:r>
          </w:p>
        </w:tc>
        <w:tc>
          <w:tcPr>
            <w:tcW w:w="1700" w:type="dxa"/>
          </w:tcPr>
          <w:p w:rsidR="00AE5395" w:rsidRDefault="00140296" w:rsidP="00933883">
            <w:pPr>
              <w:pStyle w:val="afe"/>
            </w:pPr>
            <w:r>
              <w:rPr>
                <w:rFonts w:hint="eastAsia"/>
              </w:rPr>
              <w:t>账户金额</w:t>
            </w:r>
          </w:p>
        </w:tc>
        <w:tc>
          <w:tcPr>
            <w:tcW w:w="1134" w:type="dxa"/>
          </w:tcPr>
          <w:p w:rsidR="00AE5395" w:rsidRDefault="00140296" w:rsidP="00933883">
            <w:pPr>
              <w:pStyle w:val="afe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AE5395" w:rsidRPr="003C4F8D" w:rsidRDefault="00AE5395" w:rsidP="00933883">
            <w:pPr>
              <w:pStyle w:val="afe"/>
            </w:pP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Pr="0034024C" w:rsidRDefault="00AE5395" w:rsidP="00933883">
            <w:pPr>
              <w:pStyle w:val="afe"/>
            </w:pPr>
            <w:r w:rsidRPr="00AE5395">
              <w:t>carportsStr</w:t>
            </w:r>
          </w:p>
        </w:tc>
        <w:tc>
          <w:tcPr>
            <w:tcW w:w="1700" w:type="dxa"/>
          </w:tcPr>
          <w:p w:rsidR="00AE5395" w:rsidRDefault="00140296" w:rsidP="00933883">
            <w:pPr>
              <w:pStyle w:val="afe"/>
            </w:pPr>
            <w:r>
              <w:rPr>
                <w:rFonts w:hint="eastAsia"/>
              </w:rPr>
              <w:t>绑定车位</w:t>
            </w:r>
          </w:p>
        </w:tc>
        <w:tc>
          <w:tcPr>
            <w:tcW w:w="1134" w:type="dxa"/>
          </w:tcPr>
          <w:p w:rsidR="00AE5395" w:rsidRDefault="006A51EC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AE5395" w:rsidRPr="003C4F8D" w:rsidRDefault="00AE5395" w:rsidP="00933883">
            <w:pPr>
              <w:pStyle w:val="afe"/>
            </w:pP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Pr="0034024C" w:rsidRDefault="00AE5395" w:rsidP="00933883">
            <w:pPr>
              <w:pStyle w:val="afe"/>
            </w:pPr>
            <w:r w:rsidRPr="00AE5395">
              <w:t>createTime</w:t>
            </w:r>
          </w:p>
        </w:tc>
        <w:tc>
          <w:tcPr>
            <w:tcW w:w="1700" w:type="dxa"/>
          </w:tcPr>
          <w:p w:rsidR="00AE5395" w:rsidRDefault="00140296" w:rsidP="00933883">
            <w:pPr>
              <w:pStyle w:val="afe"/>
            </w:pPr>
            <w:r>
              <w:rPr>
                <w:rFonts w:hint="eastAsia"/>
              </w:rPr>
              <w:t>创建时间戳</w:t>
            </w:r>
          </w:p>
        </w:tc>
        <w:tc>
          <w:tcPr>
            <w:tcW w:w="1134" w:type="dxa"/>
          </w:tcPr>
          <w:p w:rsidR="00AE5395" w:rsidRDefault="00810B67" w:rsidP="00933883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AE5395" w:rsidRPr="003C4F8D" w:rsidRDefault="00AE5395" w:rsidP="00933883">
            <w:pPr>
              <w:pStyle w:val="afe"/>
            </w:pPr>
          </w:p>
        </w:tc>
      </w:tr>
      <w:tr w:rsidR="00AE5395" w:rsidRPr="00CC7470" w:rsidTr="00933883">
        <w:trPr>
          <w:cantSplit/>
          <w:trHeight w:val="227"/>
        </w:trPr>
        <w:tc>
          <w:tcPr>
            <w:tcW w:w="1607" w:type="dxa"/>
          </w:tcPr>
          <w:p w:rsidR="00AE5395" w:rsidRPr="0034024C" w:rsidRDefault="00AE5395" w:rsidP="00933883">
            <w:pPr>
              <w:pStyle w:val="afe"/>
            </w:pPr>
            <w:r w:rsidRPr="00AE5395">
              <w:t>id</w:t>
            </w:r>
          </w:p>
        </w:tc>
        <w:tc>
          <w:tcPr>
            <w:tcW w:w="1700" w:type="dxa"/>
          </w:tcPr>
          <w:p w:rsidR="00AE5395" w:rsidRDefault="00140296" w:rsidP="00933883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AE5395" w:rsidRDefault="00810B67" w:rsidP="00933883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AE5395" w:rsidRDefault="00AE5395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AE5395" w:rsidRPr="003C4F8D" w:rsidRDefault="00AE5395" w:rsidP="00933883">
            <w:pPr>
              <w:pStyle w:val="afe"/>
            </w:pPr>
          </w:p>
        </w:tc>
      </w:tr>
      <w:tr w:rsidR="00810B67" w:rsidRPr="00CC7470" w:rsidTr="00E74612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isValid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</w:tcPr>
          <w:p w:rsidR="00810B67" w:rsidRPr="00554495" w:rsidRDefault="00810B67" w:rsidP="00E74612">
            <w:pPr>
              <w:pStyle w:val="afe"/>
              <w:rPr>
                <w:color w:val="FF0000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</w:t>
            </w: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orgCode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所属组织编号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orgName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所属组织名称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ownerAddress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ownerCode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ownerEmail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用户邮件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ownerSex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  <w:r w:rsidRPr="00957D6D">
              <w:rPr>
                <w:rFonts w:hint="eastAsia"/>
              </w:rPr>
              <w:t>1-</w:t>
            </w:r>
            <w:r w:rsidRPr="00957D6D">
              <w:rPr>
                <w:rFonts w:hint="eastAsia"/>
              </w:rPr>
              <w:t>男</w:t>
            </w:r>
            <w:r w:rsidRPr="00957D6D">
              <w:rPr>
                <w:rFonts w:hint="eastAsia"/>
              </w:rPr>
              <w:t>2-</w:t>
            </w:r>
            <w:r w:rsidRPr="00957D6D">
              <w:rPr>
                <w:rFonts w:hint="eastAsia"/>
              </w:rPr>
              <w:t>女</w:t>
            </w: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ownerSexStr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ownerTel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用户联系方式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E74612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ownerType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</w:tcPr>
          <w:p w:rsidR="00810B67" w:rsidRDefault="00810B67" w:rsidP="00E74612">
            <w:pPr>
              <w:pStyle w:val="afe"/>
              <w:numPr>
                <w:ilvl w:val="0"/>
                <w:numId w:val="30"/>
              </w:numPr>
            </w:pPr>
            <w:r>
              <w:rPr>
                <w:rFonts w:hint="eastAsia"/>
              </w:rPr>
              <w:t>临时用户，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储值用户</w:t>
            </w:r>
          </w:p>
          <w:p w:rsidR="00810B67" w:rsidRDefault="00810B67" w:rsidP="00E74612">
            <w:pPr>
              <w:pStyle w:val="afe"/>
              <w:numPr>
                <w:ilvl w:val="0"/>
                <w:numId w:val="31"/>
              </w:numPr>
            </w:pPr>
            <w:r>
              <w:rPr>
                <w:rFonts w:hint="eastAsia"/>
              </w:rPr>
              <w:t>月卡用户，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长期用户</w:t>
            </w:r>
          </w:p>
          <w:p w:rsidR="00810B67" w:rsidRPr="00AE5395" w:rsidRDefault="00810B67" w:rsidP="00E74612">
            <w:pPr>
              <w:pStyle w:val="afe"/>
            </w:pPr>
            <w:r>
              <w:rPr>
                <w:rFonts w:hint="eastAsia"/>
              </w:rPr>
              <w:t xml:space="preserve">-1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未设置</w:t>
            </w: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ownerTypeStr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ownerValidPeriod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用户有效时间段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  <w:r>
              <w:rPr>
                <w:rFonts w:hint="eastAsia"/>
              </w:rPr>
              <w:t>有效开始时间到有效截止时间</w:t>
            </w: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parkCur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用户停车数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lastRenderedPageBreak/>
              <w:t>parkTotal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用户可停车总数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34024C" w:rsidRDefault="00810B67" w:rsidP="00933883">
            <w:pPr>
              <w:pStyle w:val="afe"/>
            </w:pPr>
            <w:r w:rsidRPr="00AE5395">
              <w:t>Status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用户是否停用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</w:t>
            </w: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AE5395" w:rsidRDefault="00810B67" w:rsidP="00933883">
            <w:pPr>
              <w:pStyle w:val="afe"/>
            </w:pPr>
            <w:r w:rsidRPr="00AE5395">
              <w:t>updateTime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更新时间戳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AE5395" w:rsidRDefault="00810B67" w:rsidP="00933883">
            <w:pPr>
              <w:pStyle w:val="afe"/>
            </w:pPr>
            <w:r w:rsidRPr="00AE5395">
              <w:t>validEndTime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有效截止时间戳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AE5395" w:rsidRDefault="00810B67" w:rsidP="00933883">
            <w:pPr>
              <w:pStyle w:val="afe"/>
            </w:pPr>
            <w:r w:rsidRPr="00AE5395">
              <w:t>validStartTime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有效开始时间戳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  <w:tr w:rsidR="00810B67" w:rsidRPr="00CC7470" w:rsidTr="00933883">
        <w:trPr>
          <w:cantSplit/>
          <w:trHeight w:val="227"/>
        </w:trPr>
        <w:tc>
          <w:tcPr>
            <w:tcW w:w="1607" w:type="dxa"/>
          </w:tcPr>
          <w:p w:rsidR="00810B67" w:rsidRPr="00AE5395" w:rsidRDefault="00810B67" w:rsidP="00933883">
            <w:pPr>
              <w:pStyle w:val="afe"/>
            </w:pPr>
            <w:r w:rsidRPr="00AE5395">
              <w:t>validStr</w:t>
            </w:r>
          </w:p>
        </w:tc>
        <w:tc>
          <w:tcPr>
            <w:tcW w:w="1700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34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10B67" w:rsidRDefault="00810B67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810B67" w:rsidRPr="003C4F8D" w:rsidRDefault="00810B67" w:rsidP="00933883">
            <w:pPr>
              <w:pStyle w:val="afe"/>
            </w:pPr>
          </w:p>
        </w:tc>
      </w:tr>
    </w:tbl>
    <w:p w:rsidR="000321C7" w:rsidRPr="00D574AD" w:rsidRDefault="000321C7" w:rsidP="000321C7">
      <w:pPr>
        <w:pStyle w:val="3"/>
        <w:spacing w:before="312" w:after="156"/>
      </w:pPr>
      <w:bookmarkStart w:id="45" w:name="_Toc520384682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bookmarkEnd w:id="45"/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接口名称</w:t>
      </w:r>
    </w:p>
    <w:p w:rsidR="000321C7" w:rsidRDefault="000321C7" w:rsidP="00CC3388">
      <w:pPr>
        <w:pStyle w:val="ae"/>
        <w:ind w:left="840"/>
      </w:pPr>
      <w:r>
        <w:rPr>
          <w:rFonts w:hint="eastAsia"/>
        </w:rPr>
        <w:t>查询人员信息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请求类型</w:t>
      </w:r>
    </w:p>
    <w:p w:rsidR="000321C7" w:rsidRDefault="000321C7" w:rsidP="00CC3388">
      <w:pPr>
        <w:pStyle w:val="ae"/>
        <w:ind w:left="840"/>
      </w:pPr>
      <w:r>
        <w:rPr>
          <w:rFonts w:hint="eastAsia"/>
        </w:rPr>
        <w:t>get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URL</w:t>
      </w:r>
    </w:p>
    <w:p w:rsidR="000321C7" w:rsidRDefault="00803547" w:rsidP="00CC3388">
      <w:pPr>
        <w:pStyle w:val="ae"/>
        <w:ind w:left="840"/>
      </w:pPr>
      <w:hyperlink r:id="rId61" w:history="1">
        <w:r w:rsidR="00E738CC" w:rsidRPr="00203261">
          <w:rPr>
            <w:rStyle w:val="afa"/>
          </w:rPr>
          <w:t>http://ip:port/ipms/</w:t>
        </w:r>
        <w:r w:rsidR="00E738CC" w:rsidRPr="00203261">
          <w:rPr>
            <w:rStyle w:val="afa"/>
            <w:rFonts w:hint="eastAsia"/>
          </w:rPr>
          <w:t>owner</w:t>
        </w:r>
        <w:r w:rsidR="00E738CC" w:rsidRPr="00203261">
          <w:rPr>
            <w:rStyle w:val="afa"/>
          </w:rPr>
          <w:t>/</w:t>
        </w:r>
        <w:r w:rsidR="00E738CC" w:rsidRPr="00203261">
          <w:rPr>
            <w:rStyle w:val="afa"/>
            <w:rFonts w:hint="eastAsia"/>
          </w:rPr>
          <w:t>find/{id}</w:t>
        </w:r>
      </w:hyperlink>
    </w:p>
    <w:p w:rsidR="00E738CC" w:rsidRPr="00594344" w:rsidRDefault="00E738CC" w:rsidP="00CC3388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1855AE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接口描述</w:t>
      </w:r>
    </w:p>
    <w:p w:rsidR="000321C7" w:rsidRDefault="000321C7" w:rsidP="00CC3388">
      <w:pPr>
        <w:pStyle w:val="ae"/>
        <w:ind w:left="840"/>
      </w:pPr>
      <w:r w:rsidRPr="00835914">
        <w:rPr>
          <w:rFonts w:hint="eastAsia"/>
        </w:rPr>
        <w:t>根据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Pr="00835914">
        <w:rPr>
          <w:rFonts w:hint="eastAsia"/>
        </w:rPr>
        <w:t>，</w:t>
      </w:r>
      <w:r w:rsidRPr="0090572C">
        <w:rPr>
          <w:rFonts w:hint="eastAsia"/>
        </w:rPr>
        <w:t>查询</w:t>
      </w:r>
      <w:r>
        <w:rPr>
          <w:rFonts w:hint="eastAsia"/>
        </w:rPr>
        <w:t>人员</w:t>
      </w:r>
      <w:r w:rsidRPr="0090572C">
        <w:rPr>
          <w:rFonts w:hint="eastAsia"/>
        </w:rPr>
        <w:t>信息</w:t>
      </w:r>
    </w:p>
    <w:p w:rsidR="000321C7" w:rsidRPr="00A374F9" w:rsidRDefault="000321C7" w:rsidP="00A374F9">
      <w:pPr>
        <w:pStyle w:val="af3"/>
        <w:spacing w:before="156"/>
      </w:pPr>
      <w:r w:rsidRPr="00A374F9">
        <w:rPr>
          <w:rFonts w:hint="eastAsia"/>
        </w:rPr>
        <w:t>返回结果</w:t>
      </w:r>
    </w:p>
    <w:p w:rsidR="000321C7" w:rsidRDefault="000321C7" w:rsidP="00CC3388">
      <w:pPr>
        <w:pStyle w:val="ae"/>
        <w:ind w:left="840"/>
      </w:pPr>
      <w:r>
        <w:t>{</w:t>
      </w:r>
    </w:p>
    <w:p w:rsidR="00D407F6" w:rsidRDefault="000321C7" w:rsidP="00933883">
      <w:pPr>
        <w:pStyle w:val="ae"/>
        <w:ind w:leftChars="600" w:left="1260"/>
      </w:pPr>
      <w:r>
        <w:t>"d</w:t>
      </w:r>
      <w:r w:rsidR="00D407F6">
        <w:t>ata":</w:t>
      </w:r>
    </w:p>
    <w:p w:rsidR="000321C7" w:rsidRDefault="000321C7" w:rsidP="00D407F6">
      <w:pPr>
        <w:pStyle w:val="ae"/>
        <w:ind w:leftChars="600" w:left="1260" w:firstLine="420"/>
      </w:pPr>
      <w:r>
        <w:t>{</w:t>
      </w:r>
    </w:p>
    <w:p w:rsidR="000321C7" w:rsidRDefault="000321C7" w:rsidP="00D407F6">
      <w:pPr>
        <w:pStyle w:val="ae"/>
        <w:ind w:leftChars="1000" w:left="2100"/>
      </w:pPr>
      <w:r>
        <w:t>"createTime": "2017-11-15 10:16:18",</w:t>
      </w:r>
    </w:p>
    <w:p w:rsidR="000321C7" w:rsidRDefault="000321C7" w:rsidP="00D407F6">
      <w:pPr>
        <w:pStyle w:val="ae"/>
        <w:ind w:leftChars="1000" w:left="2100"/>
      </w:pPr>
      <w:r>
        <w:t>"id": 2,</w:t>
      </w:r>
    </w:p>
    <w:p w:rsidR="000321C7" w:rsidRDefault="000321C7" w:rsidP="00D407F6">
      <w:pPr>
        <w:pStyle w:val="ae"/>
        <w:ind w:leftChars="1000" w:left="2100"/>
      </w:pPr>
      <w:r>
        <w:t xml:space="preserve">"isValid": </w:t>
      </w:r>
      <w:r>
        <w:rPr>
          <w:rFonts w:hint="eastAsia"/>
        </w:rPr>
        <w:t>0</w:t>
      </w:r>
      <w:r>
        <w:t>,</w:t>
      </w:r>
    </w:p>
    <w:p w:rsidR="000321C7" w:rsidRDefault="000321C7" w:rsidP="00D407F6">
      <w:pPr>
        <w:pStyle w:val="ae"/>
        <w:ind w:leftChars="1000" w:left="2100"/>
      </w:pPr>
      <w:r>
        <w:rPr>
          <w:rFonts w:hint="eastAsia"/>
        </w:rPr>
        <w:t>"memo":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0321C7" w:rsidRDefault="000321C7" w:rsidP="00D407F6">
      <w:pPr>
        <w:pStyle w:val="ae"/>
        <w:ind w:leftChars="1000" w:left="2100"/>
      </w:pPr>
      <w:r>
        <w:t>"orgCode": "002",</w:t>
      </w:r>
    </w:p>
    <w:p w:rsidR="000321C7" w:rsidRDefault="000321C7" w:rsidP="00D407F6">
      <w:pPr>
        <w:pStyle w:val="ae"/>
        <w:ind w:leftChars="1000" w:left="2100"/>
      </w:pPr>
      <w:r>
        <w:rPr>
          <w:rFonts w:hint="eastAsia"/>
        </w:rPr>
        <w:t>"orgName": "</w:t>
      </w:r>
      <w:r>
        <w:rPr>
          <w:rFonts w:hint="eastAsia"/>
        </w:rPr>
        <w:t>根节点</w:t>
      </w:r>
      <w:r>
        <w:rPr>
          <w:rFonts w:hint="eastAsia"/>
        </w:rPr>
        <w:t>2",</w:t>
      </w:r>
    </w:p>
    <w:p w:rsidR="000321C7" w:rsidRDefault="000321C7" w:rsidP="00D407F6">
      <w:pPr>
        <w:pStyle w:val="ae"/>
        <w:ind w:leftChars="1000" w:left="2100"/>
      </w:pPr>
      <w:r>
        <w:t>"owner": "owner2",</w:t>
      </w:r>
    </w:p>
    <w:p w:rsidR="000321C7" w:rsidRDefault="000321C7" w:rsidP="00D407F6">
      <w:pPr>
        <w:pStyle w:val="ae"/>
        <w:ind w:leftChars="1000" w:left="2100"/>
      </w:pPr>
      <w:r>
        <w:rPr>
          <w:rFonts w:hint="eastAsia"/>
        </w:rPr>
        <w:t>"ownerAddress": "</w:t>
      </w:r>
      <w:r>
        <w:rPr>
          <w:rFonts w:hint="eastAsia"/>
        </w:rPr>
        <w:t>联系地址</w:t>
      </w:r>
      <w:r>
        <w:rPr>
          <w:rFonts w:hint="eastAsia"/>
        </w:rPr>
        <w:t>",</w:t>
      </w:r>
    </w:p>
    <w:p w:rsidR="000321C7" w:rsidRDefault="000321C7" w:rsidP="00D407F6">
      <w:pPr>
        <w:pStyle w:val="ae"/>
        <w:ind w:leftChars="1000" w:left="2100"/>
      </w:pPr>
      <w:r>
        <w:t>"ownerEmail": "yangkun_hdu@163.com",</w:t>
      </w:r>
    </w:p>
    <w:p w:rsidR="000321C7" w:rsidRDefault="000321C7" w:rsidP="00D407F6">
      <w:pPr>
        <w:pStyle w:val="ae"/>
        <w:ind w:leftChars="1000" w:left="2100"/>
      </w:pPr>
      <w:r>
        <w:t>"ownerTel": "13285819803",</w:t>
      </w:r>
    </w:p>
    <w:p w:rsidR="000321C7" w:rsidRDefault="000321C7" w:rsidP="00D407F6">
      <w:pPr>
        <w:pStyle w:val="ae"/>
        <w:ind w:leftChars="1000" w:left="2100"/>
      </w:pPr>
      <w:r>
        <w:t>"ownerType": 2,</w:t>
      </w:r>
    </w:p>
    <w:p w:rsidR="000321C7" w:rsidRDefault="000321C7" w:rsidP="00D407F6">
      <w:pPr>
        <w:pStyle w:val="ae"/>
        <w:ind w:leftChars="1000" w:left="2100"/>
      </w:pPr>
      <w:r>
        <w:t>"parkCur": 9,</w:t>
      </w:r>
    </w:p>
    <w:p w:rsidR="000321C7" w:rsidRDefault="000321C7" w:rsidP="00D407F6">
      <w:pPr>
        <w:pStyle w:val="ae"/>
        <w:ind w:leftChars="1000" w:left="2100"/>
      </w:pPr>
      <w:r>
        <w:t>"parkNum": 0,</w:t>
      </w:r>
    </w:p>
    <w:p w:rsidR="000321C7" w:rsidRDefault="000321C7" w:rsidP="00D407F6">
      <w:pPr>
        <w:pStyle w:val="ae"/>
        <w:ind w:leftChars="1000" w:left="2100"/>
      </w:pPr>
      <w:r>
        <w:t>"parkTotal": 1000,</w:t>
      </w:r>
    </w:p>
    <w:p w:rsidR="000321C7" w:rsidRDefault="000321C7" w:rsidP="00D407F6">
      <w:pPr>
        <w:pStyle w:val="ae"/>
        <w:ind w:leftChars="1000" w:left="2100"/>
      </w:pPr>
      <w:r>
        <w:t>"status": 1,</w:t>
      </w:r>
    </w:p>
    <w:p w:rsidR="000321C7" w:rsidRDefault="000321C7" w:rsidP="00D407F6">
      <w:pPr>
        <w:pStyle w:val="ae"/>
        <w:ind w:leftChars="1000" w:left="2100"/>
      </w:pPr>
      <w:r>
        <w:t>"updateTime": "2017-11-15 14:04:42"</w:t>
      </w:r>
    </w:p>
    <w:p w:rsidR="000321C7" w:rsidRDefault="000321C7" w:rsidP="00933883">
      <w:pPr>
        <w:pStyle w:val="ae"/>
        <w:ind w:leftChars="800" w:left="1680"/>
      </w:pPr>
      <w:r>
        <w:t>},</w:t>
      </w:r>
    </w:p>
    <w:p w:rsidR="000321C7" w:rsidRDefault="000321C7" w:rsidP="00933883">
      <w:pPr>
        <w:pStyle w:val="ae"/>
        <w:ind w:leftChars="600" w:left="1260"/>
      </w:pPr>
      <w:r>
        <w:lastRenderedPageBreak/>
        <w:t>"errMsg": "success",</w:t>
      </w:r>
    </w:p>
    <w:p w:rsidR="000321C7" w:rsidRDefault="000321C7" w:rsidP="00933883">
      <w:pPr>
        <w:pStyle w:val="ae"/>
        <w:ind w:leftChars="600" w:left="1260"/>
      </w:pPr>
      <w:r>
        <w:t>"success": true</w:t>
      </w:r>
    </w:p>
    <w:p w:rsidR="000321C7" w:rsidRDefault="000321C7" w:rsidP="00CC3388">
      <w:pPr>
        <w:pStyle w:val="ae"/>
        <w:ind w:left="840"/>
      </w:pPr>
      <w:r>
        <w:t>}</w:t>
      </w:r>
    </w:p>
    <w:p w:rsidR="000321C7" w:rsidRDefault="000321C7" w:rsidP="00A374F9">
      <w:pPr>
        <w:pStyle w:val="af3"/>
        <w:spacing w:before="156"/>
      </w:pPr>
      <w:r w:rsidRPr="00A374F9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700"/>
        <w:gridCol w:w="1134"/>
        <w:gridCol w:w="1276"/>
        <w:gridCol w:w="3071"/>
      </w:tblGrid>
      <w:tr w:rsidR="00933883" w:rsidRPr="00CC7470" w:rsidTr="007E47CD">
        <w:trPr>
          <w:cantSplit/>
          <w:trHeight w:val="253"/>
          <w:tblHeader/>
        </w:trPr>
        <w:tc>
          <w:tcPr>
            <w:tcW w:w="1607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D9D9D9"/>
          </w:tcPr>
          <w:p w:rsidR="00933883" w:rsidRPr="00EB2F75" w:rsidRDefault="00933883" w:rsidP="00933883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933883" w:rsidRPr="00CC7470" w:rsidTr="007E47CD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933883" w:rsidRPr="00CC3388" w:rsidRDefault="00933883" w:rsidP="00933883">
            <w:pPr>
              <w:pStyle w:val="afe"/>
            </w:pPr>
            <w:r w:rsidRPr="00CC3388">
              <w:rPr>
                <w:rFonts w:hint="eastAsia"/>
              </w:rPr>
              <w:t>response</w:t>
            </w:r>
          </w:p>
        </w:tc>
      </w:tr>
      <w:tr w:rsidR="00933883" w:rsidRPr="00CC7470" w:rsidTr="00933883">
        <w:trPr>
          <w:cantSplit/>
          <w:trHeight w:val="186"/>
        </w:trPr>
        <w:tc>
          <w:tcPr>
            <w:tcW w:w="1607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  <w:rPr>
                <w:b/>
              </w:rPr>
            </w:pPr>
            <w:r>
              <w:t>id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933883" w:rsidRPr="00FC43D9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303"/>
        </w:trPr>
        <w:tc>
          <w:tcPr>
            <w:tcW w:w="1607" w:type="dxa"/>
          </w:tcPr>
          <w:p w:rsidR="00933883" w:rsidRPr="00FA4ACA" w:rsidRDefault="00933883" w:rsidP="00933883">
            <w:pPr>
              <w:pStyle w:val="afe"/>
            </w:pPr>
            <w:r>
              <w:t>isValid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</w:tcPr>
          <w:p w:rsidR="00933883" w:rsidRPr="00FC43D9" w:rsidRDefault="00933883" w:rsidP="00933883">
            <w:pPr>
              <w:pStyle w:val="afe"/>
            </w:pPr>
            <w:r w:rsidRPr="001B0475">
              <w:rPr>
                <w:rFonts w:hint="eastAsia"/>
              </w:rPr>
              <w:t>长期用户，月卡用户是否有效</w:t>
            </w:r>
            <w:r w:rsidRPr="001B0475">
              <w:rPr>
                <w:rFonts w:hint="eastAsia"/>
              </w:rPr>
              <w:t>:0-</w:t>
            </w:r>
            <w:r w:rsidRPr="001B0475">
              <w:rPr>
                <w:rFonts w:hint="eastAsia"/>
              </w:rPr>
              <w:t>无效</w:t>
            </w:r>
            <w:r w:rsidRPr="001B0475">
              <w:rPr>
                <w:rFonts w:hint="eastAsia"/>
              </w:rPr>
              <w:t>,1-</w:t>
            </w:r>
            <w:r w:rsidRPr="001B0475">
              <w:rPr>
                <w:rFonts w:hint="eastAsia"/>
              </w:rPr>
              <w:t>有效</w:t>
            </w:r>
          </w:p>
        </w:tc>
      </w:tr>
      <w:tr w:rsidR="00933883" w:rsidRPr="00CC7470" w:rsidTr="00933883">
        <w:trPr>
          <w:cantSplit/>
        </w:trPr>
        <w:tc>
          <w:tcPr>
            <w:tcW w:w="1607" w:type="dxa"/>
          </w:tcPr>
          <w:p w:rsidR="00933883" w:rsidRPr="00FA4ACA" w:rsidRDefault="00933883" w:rsidP="00933883">
            <w:pPr>
              <w:pStyle w:val="afe"/>
            </w:pPr>
            <w:r>
              <w:t>orgCode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所属组织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</w:tcPr>
          <w:p w:rsidR="00933883" w:rsidRPr="00535097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A4ACA" w:rsidRDefault="00933883" w:rsidP="00933883">
            <w:pPr>
              <w:pStyle w:val="afe"/>
            </w:pPr>
            <w:r>
              <w:rPr>
                <w:rFonts w:hint="eastAsia"/>
              </w:rPr>
              <w:t>orgName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所属组织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</w:tcPr>
          <w:p w:rsidR="00933883" w:rsidRPr="00FC43D9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A4ACA" w:rsidRDefault="00933883" w:rsidP="00933883">
            <w:pPr>
              <w:pStyle w:val="afe"/>
            </w:pPr>
            <w:r>
              <w:t>owner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</w:tcPr>
          <w:p w:rsidR="00933883" w:rsidRPr="0027560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A4ACA" w:rsidRDefault="00933883" w:rsidP="00933883">
            <w:pPr>
              <w:pStyle w:val="afe"/>
            </w:pPr>
            <w:r>
              <w:rPr>
                <w:rFonts w:hint="eastAsia"/>
              </w:rPr>
              <w:t>ownerAddress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  <w:vMerge w:val="restart"/>
          </w:tcPr>
          <w:p w:rsidR="00933883" w:rsidRPr="00554495" w:rsidRDefault="00933883" w:rsidP="00933883">
            <w:pPr>
              <w:pStyle w:val="afe"/>
              <w:rPr>
                <w:color w:val="FF0000"/>
              </w:rPr>
            </w:pPr>
          </w:p>
          <w:p w:rsidR="00933883" w:rsidRPr="00554495" w:rsidRDefault="00933883" w:rsidP="00933883">
            <w:pPr>
              <w:pStyle w:val="afe"/>
              <w:rPr>
                <w:color w:val="FF0000"/>
              </w:rPr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>
              <w:t>ownerEmail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  <w:vMerge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A4ACA" w:rsidRDefault="00933883" w:rsidP="00933883">
            <w:pPr>
              <w:pStyle w:val="afe"/>
            </w:pPr>
            <w:r>
              <w:t>ownerTel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用户电话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</w:tcPr>
          <w:p w:rsidR="00933883" w:rsidRPr="00FC43D9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Default="00933883" w:rsidP="00933883">
            <w:pPr>
              <w:pStyle w:val="afe"/>
            </w:pPr>
            <w:r>
              <w:t>status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 w:rsidRPr="00EB56A2">
              <w:rPr>
                <w:rFonts w:hint="eastAsia"/>
              </w:rPr>
              <w:t>是否已经停用</w:t>
            </w:r>
          </w:p>
        </w:tc>
        <w:tc>
          <w:tcPr>
            <w:tcW w:w="1134" w:type="dxa"/>
          </w:tcPr>
          <w:p w:rsidR="00933883" w:rsidRPr="00FC43D9" w:rsidRDefault="00810B67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</w:p>
        </w:tc>
        <w:tc>
          <w:tcPr>
            <w:tcW w:w="3071" w:type="dxa"/>
            <w:vMerge w:val="restart"/>
          </w:tcPr>
          <w:p w:rsidR="00933883" w:rsidRPr="00FC43D9" w:rsidRDefault="00933883" w:rsidP="00933883">
            <w:pPr>
              <w:pStyle w:val="afe"/>
            </w:pPr>
          </w:p>
          <w:p w:rsidR="00933883" w:rsidRDefault="00933883" w:rsidP="00933883">
            <w:pPr>
              <w:pStyle w:val="afe"/>
            </w:pPr>
            <w:r w:rsidRPr="0056039B">
              <w:t>0-</w:t>
            </w:r>
            <w:r w:rsidRPr="0056039B">
              <w:t>临时用户；</w:t>
            </w:r>
          </w:p>
          <w:p w:rsidR="00933883" w:rsidRDefault="00933883" w:rsidP="00933883">
            <w:pPr>
              <w:pStyle w:val="afe"/>
            </w:pPr>
            <w:r w:rsidRPr="0056039B">
              <w:t>1-</w:t>
            </w:r>
            <w:r w:rsidRPr="0056039B">
              <w:t>储值用户；</w:t>
            </w:r>
          </w:p>
          <w:p w:rsidR="00933883" w:rsidRDefault="00933883" w:rsidP="00933883">
            <w:pPr>
              <w:pStyle w:val="afe"/>
            </w:pPr>
            <w:r w:rsidRPr="0056039B">
              <w:t>2-</w:t>
            </w:r>
            <w:r w:rsidRPr="0056039B">
              <w:t>月卡用户；</w:t>
            </w:r>
          </w:p>
          <w:p w:rsidR="00933883" w:rsidRPr="00FC43D9" w:rsidRDefault="00933883" w:rsidP="00933883">
            <w:pPr>
              <w:pStyle w:val="afe"/>
            </w:pPr>
            <w:r w:rsidRPr="0056039B">
              <w:t>3-</w:t>
            </w:r>
            <w:r w:rsidRPr="0056039B">
              <w:t>长期用户</w:t>
            </w: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FC43D9" w:rsidRDefault="00933883" w:rsidP="00933883">
            <w:pPr>
              <w:pStyle w:val="afe"/>
            </w:pPr>
            <w:r w:rsidRPr="00FB3FC1">
              <w:t>ownerType</w:t>
            </w:r>
          </w:p>
        </w:tc>
        <w:tc>
          <w:tcPr>
            <w:tcW w:w="1700" w:type="dxa"/>
          </w:tcPr>
          <w:p w:rsidR="00933883" w:rsidRPr="00FC43D9" w:rsidRDefault="00933883" w:rsidP="00933883">
            <w:pPr>
              <w:pStyle w:val="afe"/>
            </w:pPr>
            <w:r w:rsidRPr="000069BC">
              <w:t>车主</w:t>
            </w: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33883" w:rsidRPr="00FC43D9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Merge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Pr="000D3C2F" w:rsidRDefault="00933883" w:rsidP="00933883">
            <w:pPr>
              <w:pStyle w:val="afe"/>
            </w:pPr>
            <w:r w:rsidRPr="00FB3FC1">
              <w:t>parkNum</w:t>
            </w:r>
          </w:p>
        </w:tc>
        <w:tc>
          <w:tcPr>
            <w:tcW w:w="1700" w:type="dxa"/>
          </w:tcPr>
          <w:p w:rsidR="00933883" w:rsidRPr="009F622B" w:rsidRDefault="00933883" w:rsidP="00933883">
            <w:pPr>
              <w:pStyle w:val="afe"/>
            </w:pPr>
            <w:r w:rsidRPr="009C4977">
              <w:t>已绑定车位数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Default="00933883" w:rsidP="00933883">
            <w:pPr>
              <w:pStyle w:val="afe"/>
            </w:pPr>
            <w:r>
              <w:t>parkCur</w:t>
            </w:r>
          </w:p>
        </w:tc>
        <w:tc>
          <w:tcPr>
            <w:tcW w:w="1700" w:type="dxa"/>
          </w:tcPr>
          <w:p w:rsidR="00933883" w:rsidRDefault="00933883" w:rsidP="00933883">
            <w:pPr>
              <w:pStyle w:val="afe"/>
            </w:pPr>
            <w:r w:rsidRPr="009F622B">
              <w:t>月卡用户停车数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  <w:tr w:rsidR="00933883" w:rsidRPr="00CC7470" w:rsidTr="00933883">
        <w:trPr>
          <w:cantSplit/>
          <w:trHeight w:val="227"/>
        </w:trPr>
        <w:tc>
          <w:tcPr>
            <w:tcW w:w="1607" w:type="dxa"/>
          </w:tcPr>
          <w:p w:rsidR="00933883" w:rsidRDefault="00933883" w:rsidP="00933883">
            <w:pPr>
              <w:pStyle w:val="afe"/>
            </w:pPr>
            <w:r w:rsidRPr="006B4C06">
              <w:t>parkTotal</w:t>
            </w:r>
          </w:p>
        </w:tc>
        <w:tc>
          <w:tcPr>
            <w:tcW w:w="1700" w:type="dxa"/>
          </w:tcPr>
          <w:p w:rsidR="00933883" w:rsidRDefault="00933883" w:rsidP="00933883">
            <w:pPr>
              <w:pStyle w:val="afe"/>
            </w:pPr>
            <w:r w:rsidRPr="006B4C06">
              <w:t>月卡用户可停车总数</w:t>
            </w:r>
          </w:p>
        </w:tc>
        <w:tc>
          <w:tcPr>
            <w:tcW w:w="1134" w:type="dxa"/>
          </w:tcPr>
          <w:p w:rsidR="00933883" w:rsidRDefault="00933883" w:rsidP="00933883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933883" w:rsidRPr="003C4F8D" w:rsidRDefault="00933883" w:rsidP="00933883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933883" w:rsidRPr="003C4F8D" w:rsidRDefault="00933883" w:rsidP="00933883">
            <w:pPr>
              <w:pStyle w:val="afe"/>
            </w:pPr>
          </w:p>
        </w:tc>
      </w:tr>
    </w:tbl>
    <w:p w:rsidR="000321C7" w:rsidRDefault="000321C7" w:rsidP="000321C7">
      <w:pPr>
        <w:pStyle w:val="2"/>
        <w:spacing w:before="624" w:after="312"/>
      </w:pPr>
      <w:bookmarkStart w:id="46" w:name="_Toc520384683"/>
      <w:commentRangeStart w:id="47"/>
      <w:r>
        <w:rPr>
          <w:rFonts w:hint="eastAsia"/>
        </w:rPr>
        <w:t>卡片管理</w:t>
      </w:r>
      <w:bookmarkEnd w:id="46"/>
      <w:commentRangeEnd w:id="47"/>
      <w:r w:rsidR="00763B2F">
        <w:rPr>
          <w:rStyle w:val="aff4"/>
          <w:rFonts w:eastAsiaTheme="minorEastAsia" w:cstheme="minorBidi"/>
          <w:bCs w:val="0"/>
        </w:rPr>
        <w:commentReference w:id="47"/>
      </w:r>
    </w:p>
    <w:p w:rsidR="000321C7" w:rsidRDefault="000321C7" w:rsidP="000321C7">
      <w:pPr>
        <w:pStyle w:val="3"/>
        <w:spacing w:before="312" w:after="156"/>
      </w:pPr>
      <w:bookmarkStart w:id="48" w:name="_Toc520384684"/>
      <w:r>
        <w:rPr>
          <w:rFonts w:hint="eastAsia"/>
        </w:rPr>
        <w:t>增加</w:t>
      </w:r>
      <w:bookmarkEnd w:id="48"/>
    </w:p>
    <w:p w:rsidR="00933883" w:rsidRDefault="000321C7" w:rsidP="00933883">
      <w:pPr>
        <w:pStyle w:val="af3"/>
        <w:spacing w:before="156"/>
      </w:pPr>
      <w:r w:rsidRPr="00C92806">
        <w:rPr>
          <w:rFonts w:hint="eastAsia"/>
        </w:rPr>
        <w:t>接口名称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增加卡片</w:t>
      </w:r>
    </w:p>
    <w:p w:rsidR="00933883" w:rsidRPr="00933883" w:rsidRDefault="00933883" w:rsidP="00933883">
      <w:pPr>
        <w:pStyle w:val="af3"/>
        <w:spacing w:before="156"/>
      </w:pPr>
      <w:r w:rsidRPr="00933883">
        <w:rPr>
          <w:rFonts w:hint="eastAsia"/>
        </w:rPr>
        <w:t>请求类型</w:t>
      </w:r>
      <w:bookmarkStart w:id="49" w:name="_GoBack"/>
      <w:bookmarkEnd w:id="49"/>
    </w:p>
    <w:p w:rsidR="000321C7" w:rsidRDefault="000321C7" w:rsidP="00DA278F">
      <w:pPr>
        <w:pStyle w:val="ae"/>
        <w:ind w:left="840"/>
      </w:pPr>
      <w:r>
        <w:rPr>
          <w:rFonts w:hint="eastAsia"/>
        </w:rPr>
        <w:t>post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URL</w:t>
      </w:r>
    </w:p>
    <w:p w:rsidR="000321C7" w:rsidRDefault="00803547" w:rsidP="00DA278F">
      <w:pPr>
        <w:pStyle w:val="ae"/>
        <w:ind w:left="840"/>
      </w:pPr>
      <w:hyperlink r:id="rId62" w:history="1">
        <w:r w:rsidR="000321C7" w:rsidRPr="004D3DCC">
          <w:t>http://ip</w:t>
        </w:r>
      </w:hyperlink>
      <w:r w:rsidR="000321C7">
        <w:t>:</w:t>
      </w:r>
      <w:r w:rsidR="000321C7">
        <w:rPr>
          <w:rFonts w:hint="eastAsia"/>
        </w:rPr>
        <w:t>端口</w:t>
      </w:r>
      <w:r w:rsidR="000321C7" w:rsidRPr="00E42FA8">
        <w:t>/ipms</w:t>
      </w:r>
      <w:r w:rsidR="000321C7" w:rsidRPr="007D35EE">
        <w:t>/card/add</w:t>
      </w:r>
    </w:p>
    <w:p w:rsidR="00E738CC" w:rsidRPr="00B105FF" w:rsidRDefault="00E738CC" w:rsidP="00DA278F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接口描述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添加卡片</w:t>
      </w: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输入参数</w:t>
      </w:r>
    </w:p>
    <w:p w:rsidR="00DA278F" w:rsidRDefault="00763B2F" w:rsidP="00DA278F">
      <w:pPr>
        <w:pStyle w:val="aff0"/>
        <w:ind w:left="840"/>
      </w:pPr>
      <w:r>
        <w:lastRenderedPageBreak/>
        <w:pict>
          <v:shape id="_x0000_i1026" type="#_x0000_t75" alt="说明: Y:\07_说明书图纸设计\06中文安全警示标志\1中文版\2018.5图标规范\008说明.png" style="width:17pt;height:12.9pt;visibility:visible;mso-wrap-style:square" o:bullet="t">
            <v:imagedata r:id="rId56" o:title="008说明"/>
          </v:shape>
        </w:pict>
      </w:r>
    </w:p>
    <w:p w:rsidR="00DA278F" w:rsidRPr="00DA278F" w:rsidRDefault="00DA278F" w:rsidP="00DA278F">
      <w:pPr>
        <w:pStyle w:val="af5"/>
      </w:pPr>
      <w:r>
        <w:rPr>
          <w:rFonts w:hint="eastAsia"/>
        </w:rPr>
        <w:t>以下黄色阴影为必填字段。</w:t>
      </w:r>
    </w:p>
    <w:p w:rsidR="00DA278F" w:rsidRDefault="000321C7" w:rsidP="00DA278F">
      <w:pPr>
        <w:pStyle w:val="ae"/>
        <w:ind w:left="840"/>
      </w:pPr>
      <w:r>
        <w:t>{</w:t>
      </w:r>
    </w:p>
    <w:p w:rsidR="000321C7" w:rsidRDefault="000321C7" w:rsidP="00DA278F">
      <w:pPr>
        <w:pStyle w:val="ae"/>
        <w:ind w:leftChars="600" w:left="1260"/>
      </w:pPr>
      <w:r w:rsidRPr="00EE3F42">
        <w:rPr>
          <w:highlight w:val="yellow"/>
        </w:rPr>
        <w:t>"cardNumber"</w:t>
      </w:r>
      <w:r>
        <w:t xml:space="preserve"> : "118",</w:t>
      </w:r>
    </w:p>
    <w:p w:rsidR="000321C7" w:rsidRDefault="000321C7" w:rsidP="00DA278F">
      <w:pPr>
        <w:pStyle w:val="ae"/>
        <w:ind w:leftChars="600" w:left="1260"/>
      </w:pPr>
      <w:r w:rsidRPr="00DE49EF">
        <w:t>"owner"</w:t>
      </w:r>
      <w:r>
        <w:t xml:space="preserve"> : </w:t>
      </w:r>
      <w:r>
        <w:rPr>
          <w:rFonts w:hint="eastAsia"/>
        </w:rPr>
        <w:t>null</w:t>
      </w:r>
      <w:r>
        <w:t>,</w:t>
      </w:r>
    </w:p>
    <w:p w:rsidR="000321C7" w:rsidRDefault="000321C7" w:rsidP="00DA278F">
      <w:pPr>
        <w:pStyle w:val="ae"/>
        <w:ind w:leftChars="600" w:left="1260"/>
      </w:pPr>
      <w:r w:rsidRPr="002F351E">
        <w:rPr>
          <w:highlight w:val="yellow"/>
        </w:rPr>
        <w:t>"ownerId"</w:t>
      </w:r>
      <w:r w:rsidRPr="00DE49EF">
        <w:t xml:space="preserve"> : "1",</w:t>
      </w:r>
      <w:r>
        <w:rPr>
          <w:rFonts w:hint="eastAsia"/>
        </w:rPr>
        <w:t xml:space="preserve">              </w:t>
      </w:r>
    </w:p>
    <w:p w:rsidR="000321C7" w:rsidRDefault="000321C7" w:rsidP="00DA278F">
      <w:pPr>
        <w:pStyle w:val="ae"/>
        <w:ind w:leftChars="600" w:left="1260"/>
      </w:pPr>
      <w:r w:rsidRPr="00276BDC">
        <w:rPr>
          <w:highlight w:val="yellow"/>
        </w:rPr>
        <w:t>"state"</w:t>
      </w:r>
      <w:r>
        <w:t xml:space="preserve"> : 0,</w:t>
      </w:r>
    </w:p>
    <w:p w:rsidR="000321C7" w:rsidRDefault="000321C7" w:rsidP="00DA278F">
      <w:pPr>
        <w:pStyle w:val="ae"/>
        <w:ind w:leftChars="600" w:left="1260"/>
      </w:pPr>
      <w:r>
        <w:t xml:space="preserve">"stateStr" : </w:t>
      </w:r>
      <w:r>
        <w:rPr>
          <w:rFonts w:hint="eastAsia"/>
        </w:rPr>
        <w:t>null</w:t>
      </w:r>
      <w:r>
        <w:t>,</w:t>
      </w:r>
    </w:p>
    <w:p w:rsidR="000321C7" w:rsidRDefault="000321C7" w:rsidP="00DA278F">
      <w:pPr>
        <w:pStyle w:val="ae"/>
        <w:ind w:leftChars="600" w:left="1260"/>
      </w:pPr>
      <w:r w:rsidRPr="00EE3F42">
        <w:rPr>
          <w:highlight w:val="yellow"/>
        </w:rPr>
        <w:t>"cardType"</w:t>
      </w:r>
      <w:r>
        <w:t xml:space="preserve"> : 0,</w:t>
      </w:r>
    </w:p>
    <w:p w:rsidR="000321C7" w:rsidRDefault="000321C7" w:rsidP="00DA278F">
      <w:pPr>
        <w:pStyle w:val="ae"/>
        <w:ind w:leftChars="600" w:left="1260"/>
      </w:pPr>
      <w:r>
        <w:t>"startDate" : "2018-01-24T16:00:00.000Z",</w:t>
      </w:r>
      <w:r>
        <w:rPr>
          <w:rFonts w:hint="eastAsia"/>
        </w:rPr>
        <w:t xml:space="preserve">  </w:t>
      </w:r>
    </w:p>
    <w:p w:rsidR="000321C7" w:rsidRDefault="000321C7" w:rsidP="00DA278F">
      <w:pPr>
        <w:pStyle w:val="ae"/>
        <w:ind w:leftChars="600" w:left="1260"/>
      </w:pPr>
      <w:r>
        <w:t>"endDate" : "2035-12-31T16:00:00.000Z",</w:t>
      </w:r>
    </w:p>
    <w:p w:rsidR="000321C7" w:rsidRDefault="000321C7" w:rsidP="00DA278F">
      <w:pPr>
        <w:pStyle w:val="ae"/>
        <w:ind w:leftChars="600" w:left="1260"/>
      </w:pPr>
      <w:r>
        <w:t>"memo" : "145",</w:t>
      </w:r>
    </w:p>
    <w:p w:rsidR="00DA278F" w:rsidRDefault="000321C7" w:rsidP="00DA278F">
      <w:pPr>
        <w:pStyle w:val="ae"/>
        <w:ind w:leftChars="600" w:left="1260"/>
      </w:pPr>
      <w:r>
        <w:t xml:space="preserve">"sluiceChns" : </w:t>
      </w:r>
      <w:r>
        <w:rPr>
          <w:rFonts w:hint="eastAsia"/>
        </w:rPr>
        <w:t>null</w:t>
      </w:r>
    </w:p>
    <w:p w:rsidR="000321C7" w:rsidRDefault="000321C7" w:rsidP="00DA278F">
      <w:pPr>
        <w:pStyle w:val="ae"/>
        <w:ind w:left="840"/>
      </w:pPr>
      <w:r>
        <w:t>}</w:t>
      </w:r>
    </w:p>
    <w:p w:rsidR="000321C7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返回结果</w:t>
      </w:r>
    </w:p>
    <w:p w:rsidR="000321C7" w:rsidRDefault="000321C7" w:rsidP="00DA278F">
      <w:pPr>
        <w:pStyle w:val="ae"/>
        <w:ind w:left="840"/>
      </w:pPr>
      <w:r>
        <w:t>{</w:t>
      </w:r>
    </w:p>
    <w:p w:rsidR="000321C7" w:rsidRDefault="000321C7" w:rsidP="00DA278F">
      <w:pPr>
        <w:pStyle w:val="ae"/>
        <w:ind w:leftChars="600" w:left="1260"/>
      </w:pPr>
      <w:r>
        <w:t>"data": 9,</w:t>
      </w:r>
    </w:p>
    <w:p w:rsidR="000321C7" w:rsidRDefault="000321C7" w:rsidP="00DA278F">
      <w:pPr>
        <w:pStyle w:val="ae"/>
        <w:ind w:leftChars="600" w:left="1260"/>
      </w:pPr>
      <w:r>
        <w:t>"errMsg": "success",</w:t>
      </w:r>
    </w:p>
    <w:p w:rsidR="000321C7" w:rsidRDefault="000321C7" w:rsidP="00DA278F">
      <w:pPr>
        <w:pStyle w:val="ae"/>
        <w:ind w:leftChars="600" w:left="1260"/>
      </w:pPr>
      <w:r>
        <w:t>"success": true</w:t>
      </w:r>
    </w:p>
    <w:p w:rsidR="000321C7" w:rsidRDefault="000321C7" w:rsidP="00DA278F">
      <w:pPr>
        <w:pStyle w:val="ae"/>
        <w:ind w:left="840"/>
      </w:pPr>
      <w:r>
        <w:t>}</w:t>
      </w: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700"/>
        <w:gridCol w:w="1134"/>
        <w:gridCol w:w="1276"/>
        <w:gridCol w:w="3071"/>
      </w:tblGrid>
      <w:tr w:rsidR="00DA278F" w:rsidRPr="00CC7470" w:rsidTr="007E47CD">
        <w:trPr>
          <w:cantSplit/>
          <w:trHeight w:val="253"/>
          <w:tblHeader/>
        </w:trPr>
        <w:tc>
          <w:tcPr>
            <w:tcW w:w="1607" w:type="dxa"/>
            <w:tcBorders>
              <w:bottom w:val="single" w:sz="4" w:space="0" w:color="auto"/>
            </w:tcBorders>
            <w:shd w:val="clear" w:color="auto" w:fill="D9D9D9"/>
          </w:tcPr>
          <w:p w:rsidR="00DA278F" w:rsidRPr="00EB2F75" w:rsidRDefault="00DA278F" w:rsidP="00DA278F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D9D9D9"/>
          </w:tcPr>
          <w:p w:rsidR="00DA278F" w:rsidRPr="00EB2F75" w:rsidRDefault="00DA278F" w:rsidP="00DA278F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:rsidR="00DA278F" w:rsidRPr="00EB2F75" w:rsidRDefault="00DA278F" w:rsidP="00DA278F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DA278F" w:rsidRPr="00EB2F75" w:rsidRDefault="00DA278F" w:rsidP="00DA278F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D9D9D9"/>
          </w:tcPr>
          <w:p w:rsidR="00DA278F" w:rsidRPr="00EB2F75" w:rsidRDefault="00DA278F" w:rsidP="00DA278F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DA278F" w:rsidRPr="00CC7470" w:rsidTr="007E47CD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DA278F" w:rsidRPr="00DA278F" w:rsidRDefault="00DA278F" w:rsidP="00DA278F">
            <w:pPr>
              <w:pStyle w:val="afe"/>
            </w:pPr>
            <w:r w:rsidRPr="00DA278F">
              <w:t>R</w:t>
            </w:r>
            <w:r w:rsidRPr="00DA278F">
              <w:rPr>
                <w:rFonts w:hint="eastAsia"/>
              </w:rPr>
              <w:t>equest</w:t>
            </w:r>
          </w:p>
        </w:tc>
      </w:tr>
      <w:tr w:rsidR="00DA278F" w:rsidRPr="00CC7470" w:rsidTr="00DA278F">
        <w:trPr>
          <w:cantSplit/>
          <w:trHeight w:val="186"/>
        </w:trPr>
        <w:tc>
          <w:tcPr>
            <w:tcW w:w="1607" w:type="dxa"/>
            <w:tcBorders>
              <w:top w:val="single" w:sz="4" w:space="0" w:color="auto"/>
            </w:tcBorders>
          </w:tcPr>
          <w:p w:rsidR="00DA278F" w:rsidRPr="00E50537" w:rsidRDefault="00DA278F" w:rsidP="00DA278F">
            <w:pPr>
              <w:pStyle w:val="afe"/>
            </w:pPr>
            <w:r w:rsidRPr="00542702">
              <w:t>cardNumber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A278F" w:rsidRPr="003C4F8D" w:rsidRDefault="00DA278F" w:rsidP="00DA278F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DA278F">
        <w:trPr>
          <w:cantSplit/>
          <w:trHeight w:val="303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5F1084">
              <w:t>owner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人员</w:t>
            </w:r>
          </w:p>
        </w:tc>
        <w:tc>
          <w:tcPr>
            <w:tcW w:w="1134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  <w:r>
              <w:rPr>
                <w:rFonts w:hint="eastAsia"/>
              </w:rPr>
              <w:t>不起作用</w:t>
            </w:r>
          </w:p>
        </w:tc>
      </w:tr>
      <w:tr w:rsidR="00DA278F" w:rsidRPr="00CC7470" w:rsidTr="00DA278F">
        <w:trPr>
          <w:cantSplit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C509A5">
              <w:t>ownerId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A278F" w:rsidRDefault="00C07909" w:rsidP="00DA278F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普通卡的话必填</w:t>
            </w:r>
          </w:p>
          <w:p w:rsidR="00DA278F" w:rsidRPr="003C4F8D" w:rsidRDefault="00DA278F" w:rsidP="00DA278F">
            <w:pPr>
              <w:pStyle w:val="afe"/>
            </w:pPr>
            <w:r>
              <w:rPr>
                <w:rFonts w:hint="eastAsia"/>
              </w:rPr>
              <w:t>临时卡的话不需要</w:t>
            </w: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2B3EEA">
              <w:t>state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34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  <w:r w:rsidRPr="00C03CFA">
              <w:t>状态：</w:t>
            </w:r>
            <w:r w:rsidRPr="00C03CFA">
              <w:t xml:space="preserve"> 0-</w:t>
            </w:r>
            <w:r w:rsidRPr="00C03CFA">
              <w:t>正常，</w:t>
            </w:r>
            <w:r w:rsidRPr="00C03CFA">
              <w:t>1-</w:t>
            </w:r>
            <w:r w:rsidRPr="00C03CFA">
              <w:t>挂失，</w:t>
            </w:r>
            <w:r w:rsidRPr="00C03CFA">
              <w:t>2</w:t>
            </w:r>
            <w:r w:rsidRPr="00C03CFA">
              <w:t>注销</w:t>
            </w: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7A51F8">
              <w:t>stateStr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</w:p>
        </w:tc>
        <w:tc>
          <w:tcPr>
            <w:tcW w:w="1134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9C7C12">
              <w:t>cardType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DA278F" w:rsidRDefault="00C07909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普通卡，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临时卡</w:t>
            </w: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032849">
              <w:t>startDate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DA278F" w:rsidRDefault="00061E6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032849">
              <w:t>endDate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DA278F" w:rsidRDefault="00061E6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E50537" w:rsidRDefault="00DA278F" w:rsidP="00DA278F">
            <w:pPr>
              <w:pStyle w:val="afe"/>
            </w:pPr>
            <w:r w:rsidRPr="00714906">
              <w:t>memo</w:t>
            </w:r>
          </w:p>
        </w:tc>
        <w:tc>
          <w:tcPr>
            <w:tcW w:w="1700" w:type="dxa"/>
          </w:tcPr>
          <w:p w:rsidR="00DA278F" w:rsidRPr="009F622B" w:rsidRDefault="00DA278F" w:rsidP="00DA278F">
            <w:pPr>
              <w:pStyle w:val="afe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Default="00DA278F" w:rsidP="00DA278F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7E47CD">
        <w:trPr>
          <w:cantSplit/>
          <w:trHeight w:val="227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DA278F" w:rsidRPr="003C4F8D" w:rsidRDefault="00DA278F" w:rsidP="00DA278F">
            <w:pPr>
              <w:pStyle w:val="afe"/>
            </w:pPr>
            <w:r w:rsidRPr="00CC3388">
              <w:rPr>
                <w:rFonts w:hint="eastAsia"/>
              </w:rPr>
              <w:t>response</w:t>
            </w: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D01C99" w:rsidRDefault="00DA278F" w:rsidP="00DA278F">
            <w:pPr>
              <w:pStyle w:val="afe"/>
            </w:pPr>
            <w:r w:rsidRPr="00E50537">
              <w:t>data</w:t>
            </w:r>
          </w:p>
        </w:tc>
        <w:tc>
          <w:tcPr>
            <w:tcW w:w="1700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D01C99" w:rsidRDefault="00DA278F" w:rsidP="00DA278F">
            <w:pPr>
              <w:pStyle w:val="afe"/>
            </w:pPr>
            <w:r w:rsidRPr="00E50537">
              <w:t>errMsg</w:t>
            </w:r>
          </w:p>
        </w:tc>
        <w:tc>
          <w:tcPr>
            <w:tcW w:w="1700" w:type="dxa"/>
          </w:tcPr>
          <w:p w:rsidR="00DA278F" w:rsidRPr="00B570E9" w:rsidRDefault="00DA278F" w:rsidP="00DA278F">
            <w:pPr>
              <w:pStyle w:val="afe"/>
            </w:pPr>
          </w:p>
        </w:tc>
        <w:tc>
          <w:tcPr>
            <w:tcW w:w="1134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  <w:tr w:rsidR="00DA278F" w:rsidRPr="00CC7470" w:rsidTr="00DA278F">
        <w:trPr>
          <w:cantSplit/>
          <w:trHeight w:val="227"/>
        </w:trPr>
        <w:tc>
          <w:tcPr>
            <w:tcW w:w="1607" w:type="dxa"/>
          </w:tcPr>
          <w:p w:rsidR="00DA278F" w:rsidRPr="00D01C99" w:rsidRDefault="00DA278F" w:rsidP="00DA278F">
            <w:pPr>
              <w:pStyle w:val="afe"/>
            </w:pPr>
            <w:r w:rsidRPr="00E50537">
              <w:t>success</w:t>
            </w:r>
          </w:p>
        </w:tc>
        <w:tc>
          <w:tcPr>
            <w:tcW w:w="1700" w:type="dxa"/>
          </w:tcPr>
          <w:p w:rsidR="00DA278F" w:rsidRPr="00B570E9" w:rsidRDefault="00DA278F" w:rsidP="00DA278F">
            <w:pPr>
              <w:pStyle w:val="afe"/>
            </w:pPr>
          </w:p>
        </w:tc>
        <w:tc>
          <w:tcPr>
            <w:tcW w:w="1134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DA278F" w:rsidRPr="00B570E9" w:rsidRDefault="00DA278F" w:rsidP="00DA278F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DA278F" w:rsidRPr="003C4F8D" w:rsidRDefault="00DA278F" w:rsidP="00DA278F">
            <w:pPr>
              <w:pStyle w:val="afe"/>
            </w:pPr>
          </w:p>
        </w:tc>
      </w:tr>
    </w:tbl>
    <w:p w:rsidR="000321C7" w:rsidRDefault="000321C7" w:rsidP="000321C7">
      <w:pPr>
        <w:pStyle w:val="3"/>
        <w:spacing w:before="312" w:after="156"/>
      </w:pPr>
      <w:bookmarkStart w:id="50" w:name="_Toc520384685"/>
      <w:r>
        <w:rPr>
          <w:rFonts w:hint="eastAsia"/>
        </w:rPr>
        <w:t>删除</w:t>
      </w:r>
      <w:bookmarkEnd w:id="50"/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接口名称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删除卡片</w:t>
      </w:r>
    </w:p>
    <w:p w:rsidR="00DA278F" w:rsidRDefault="000321C7" w:rsidP="00933883">
      <w:pPr>
        <w:pStyle w:val="af3"/>
        <w:spacing w:before="156"/>
      </w:pPr>
      <w:r w:rsidRPr="00933883">
        <w:rPr>
          <w:rFonts w:hint="eastAsia"/>
        </w:rPr>
        <w:lastRenderedPageBreak/>
        <w:t>请求类型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post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URL</w:t>
      </w:r>
    </w:p>
    <w:p w:rsidR="000321C7" w:rsidRDefault="00803547" w:rsidP="00DA278F">
      <w:pPr>
        <w:pStyle w:val="ae"/>
        <w:ind w:left="840"/>
      </w:pPr>
      <w:hyperlink r:id="rId63" w:history="1">
        <w:r w:rsidR="00E738CC" w:rsidRPr="00203261">
          <w:rPr>
            <w:rStyle w:val="afa"/>
          </w:rPr>
          <w:t>http://10.33.7.87/ipms/card/delete/batch</w:t>
        </w:r>
      </w:hyperlink>
    </w:p>
    <w:p w:rsidR="00E738CC" w:rsidRPr="00B105FF" w:rsidRDefault="00E738CC" w:rsidP="00DA278F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接口描述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删除卡片</w:t>
      </w: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输入参数</w:t>
      </w:r>
    </w:p>
    <w:p w:rsidR="00B7123D" w:rsidRDefault="00B7123D" w:rsidP="00B7123D">
      <w:pPr>
        <w:pStyle w:val="aff0"/>
        <w:ind w:left="840"/>
      </w:pPr>
      <w:r>
        <w:drawing>
          <wp:inline distT="0" distB="0" distL="0" distR="0" wp14:anchorId="72AEDE0C" wp14:editId="39897902">
            <wp:extent cx="219075" cy="161925"/>
            <wp:effectExtent l="0" t="0" r="9525" b="9525"/>
            <wp:docPr id="29" name="图片 29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3D" w:rsidRPr="00DA278F" w:rsidRDefault="00B7123D" w:rsidP="00B7123D">
      <w:pPr>
        <w:pStyle w:val="af5"/>
      </w:pPr>
      <w:r>
        <w:rPr>
          <w:rFonts w:hint="eastAsia"/>
        </w:rPr>
        <w:t>以下黄色阴影为必填字段。</w:t>
      </w:r>
    </w:p>
    <w:p w:rsidR="00487624" w:rsidRPr="00487624" w:rsidRDefault="00487624" w:rsidP="00DA278F">
      <w:pPr>
        <w:pStyle w:val="ae"/>
        <w:ind w:left="840"/>
      </w:pPr>
      <w:r w:rsidRPr="00487624">
        <w:rPr>
          <w:rFonts w:hint="eastAsia"/>
        </w:rPr>
        <w:t>{</w:t>
      </w:r>
    </w:p>
    <w:p w:rsidR="000321C7" w:rsidRDefault="000321C7" w:rsidP="00487624">
      <w:pPr>
        <w:pStyle w:val="ae"/>
        <w:ind w:leftChars="590" w:left="1239" w:firstLine="21"/>
      </w:pPr>
      <w:r w:rsidRPr="00101C43">
        <w:rPr>
          <w:highlight w:val="yellow"/>
        </w:rPr>
        <w:t>[20,21]</w:t>
      </w:r>
      <w:r>
        <w:rPr>
          <w:rFonts w:hint="eastAsia"/>
        </w:rPr>
        <w:t xml:space="preserve">   //</w:t>
      </w:r>
      <w:r>
        <w:rPr>
          <w:rFonts w:hint="eastAsia"/>
        </w:rPr>
        <w:t>这是卡号</w:t>
      </w:r>
      <w:r>
        <w:rPr>
          <w:rFonts w:hint="eastAsia"/>
        </w:rPr>
        <w:t>id</w:t>
      </w:r>
      <w:r w:rsidR="001423D9">
        <w:rPr>
          <w:rFonts w:hint="eastAsia"/>
        </w:rPr>
        <w:t>数组</w:t>
      </w:r>
    </w:p>
    <w:p w:rsidR="00487624" w:rsidRDefault="00487624" w:rsidP="00DA278F">
      <w:pPr>
        <w:pStyle w:val="ae"/>
        <w:ind w:left="840"/>
      </w:pPr>
      <w:r>
        <w:rPr>
          <w:rFonts w:hint="eastAsia"/>
        </w:rPr>
        <w:t>}</w:t>
      </w:r>
    </w:p>
    <w:p w:rsidR="000321C7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返回结果</w:t>
      </w:r>
    </w:p>
    <w:p w:rsidR="000321C7" w:rsidRDefault="000321C7" w:rsidP="00DA278F">
      <w:pPr>
        <w:pStyle w:val="ae"/>
        <w:ind w:left="840"/>
      </w:pPr>
      <w:r>
        <w:t>{</w:t>
      </w:r>
    </w:p>
    <w:p w:rsidR="000321C7" w:rsidRDefault="000321C7" w:rsidP="00DA278F">
      <w:pPr>
        <w:pStyle w:val="ae"/>
        <w:ind w:leftChars="600" w:left="1260"/>
      </w:pPr>
      <w:r>
        <w:t>"errMsg": "success",</w:t>
      </w:r>
    </w:p>
    <w:p w:rsidR="000321C7" w:rsidRDefault="000321C7" w:rsidP="00DA278F">
      <w:pPr>
        <w:pStyle w:val="ae"/>
        <w:ind w:leftChars="600" w:left="1260"/>
      </w:pPr>
      <w:r>
        <w:t>"success": true</w:t>
      </w:r>
    </w:p>
    <w:p w:rsidR="000321C7" w:rsidRDefault="000321C7" w:rsidP="00DA278F">
      <w:pPr>
        <w:pStyle w:val="ae"/>
        <w:ind w:left="840"/>
      </w:pPr>
      <w:r>
        <w:t>}</w:t>
      </w:r>
    </w:p>
    <w:p w:rsidR="000321C7" w:rsidRDefault="000321C7" w:rsidP="000321C7">
      <w:pPr>
        <w:pStyle w:val="3"/>
        <w:spacing w:before="312" w:after="156"/>
      </w:pPr>
      <w:bookmarkStart w:id="51" w:name="_Toc520384686"/>
      <w:r>
        <w:rPr>
          <w:rFonts w:hint="eastAsia"/>
        </w:rPr>
        <w:t>修改</w:t>
      </w:r>
      <w:bookmarkEnd w:id="51"/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接口名称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修改卡片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请求类型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post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URL</w:t>
      </w:r>
    </w:p>
    <w:p w:rsidR="000321C7" w:rsidRDefault="00803547" w:rsidP="00DA278F">
      <w:pPr>
        <w:pStyle w:val="ae"/>
        <w:ind w:left="840"/>
      </w:pPr>
      <w:hyperlink r:id="rId64" w:history="1">
        <w:r w:rsidR="00E738CC" w:rsidRPr="00203261">
          <w:rPr>
            <w:rStyle w:val="afa"/>
            <w:highlight w:val="yellow"/>
          </w:rPr>
          <w:t>http://10.33.7.87/ipms/card/update</w:t>
        </w:r>
      </w:hyperlink>
    </w:p>
    <w:p w:rsidR="00E738CC" w:rsidRPr="00B105FF" w:rsidRDefault="00E738CC" w:rsidP="00DA278F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接口描述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添加卡片</w:t>
      </w:r>
    </w:p>
    <w:p w:rsidR="000321C7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输入参数</w:t>
      </w:r>
    </w:p>
    <w:p w:rsidR="00B7123D" w:rsidRDefault="00B7123D" w:rsidP="00B7123D">
      <w:pPr>
        <w:pStyle w:val="aff0"/>
        <w:ind w:left="840"/>
      </w:pPr>
      <w:r>
        <w:drawing>
          <wp:inline distT="0" distB="0" distL="0" distR="0" wp14:anchorId="69F404EF" wp14:editId="516E4267">
            <wp:extent cx="219075" cy="161925"/>
            <wp:effectExtent l="0" t="0" r="9525" b="9525"/>
            <wp:docPr id="30" name="图片 30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3D" w:rsidRPr="00DA278F" w:rsidRDefault="00B7123D" w:rsidP="00B7123D">
      <w:pPr>
        <w:pStyle w:val="af5"/>
      </w:pPr>
      <w:r>
        <w:rPr>
          <w:rFonts w:hint="eastAsia"/>
        </w:rPr>
        <w:t>以下黄色阴影为必填字段。</w:t>
      </w:r>
    </w:p>
    <w:p w:rsidR="00DA278F" w:rsidRDefault="000321C7" w:rsidP="00DA278F">
      <w:pPr>
        <w:pStyle w:val="ae"/>
        <w:ind w:left="840"/>
      </w:pPr>
      <w:r>
        <w:t>{</w:t>
      </w:r>
    </w:p>
    <w:p w:rsidR="000321C7" w:rsidRDefault="000321C7" w:rsidP="00DA278F">
      <w:pPr>
        <w:pStyle w:val="ae"/>
        <w:ind w:leftChars="600" w:left="1260"/>
      </w:pPr>
      <w:r w:rsidRPr="00055988">
        <w:rPr>
          <w:highlight w:val="yellow"/>
        </w:rPr>
        <w:t>"cardNumber"</w:t>
      </w:r>
      <w:r>
        <w:t xml:space="preserve"> : "4545",</w:t>
      </w:r>
    </w:p>
    <w:p w:rsidR="000321C7" w:rsidRDefault="000321C7" w:rsidP="00DA278F">
      <w:pPr>
        <w:pStyle w:val="ae"/>
        <w:ind w:leftChars="600" w:left="1260"/>
      </w:pPr>
      <w:r w:rsidRPr="00055988">
        <w:rPr>
          <w:highlight w:val="yellow"/>
        </w:rPr>
        <w:t>"cardType"</w:t>
      </w:r>
      <w:r>
        <w:t xml:space="preserve"> : "0",</w:t>
      </w:r>
    </w:p>
    <w:p w:rsidR="000321C7" w:rsidRDefault="000321C7" w:rsidP="00DA278F">
      <w:pPr>
        <w:pStyle w:val="ae"/>
        <w:ind w:leftChars="600" w:left="1260"/>
      </w:pPr>
      <w:r w:rsidRPr="00704F32">
        <w:rPr>
          <w:rFonts w:hint="eastAsia"/>
        </w:rPr>
        <w:t>"cardTypeStr"</w:t>
      </w:r>
      <w:r>
        <w:rPr>
          <w:rFonts w:hint="eastAsia"/>
        </w:rPr>
        <w:t xml:space="preserve"> : "</w:t>
      </w:r>
      <w:r>
        <w:rPr>
          <w:rFonts w:hint="eastAsia"/>
        </w:rPr>
        <w:t>普通卡</w:t>
      </w:r>
      <w:r>
        <w:rPr>
          <w:rFonts w:hint="eastAsia"/>
        </w:rPr>
        <w:t>",</w:t>
      </w:r>
    </w:p>
    <w:p w:rsidR="000321C7" w:rsidRDefault="000321C7" w:rsidP="00DA278F">
      <w:pPr>
        <w:pStyle w:val="ae"/>
        <w:ind w:leftChars="600" w:left="1260"/>
      </w:pPr>
      <w:r>
        <w:t>"createUser" : 1,</w:t>
      </w:r>
    </w:p>
    <w:p w:rsidR="000321C7" w:rsidRDefault="000321C7" w:rsidP="00DA278F">
      <w:pPr>
        <w:pStyle w:val="ae"/>
        <w:ind w:leftChars="600" w:left="1260"/>
      </w:pPr>
      <w:r>
        <w:lastRenderedPageBreak/>
        <w:t>"endDate" : "2028-01-24T16:00</w:t>
      </w:r>
      <w:r w:rsidRPr="00055988">
        <w:rPr>
          <w:b/>
        </w:rPr>
        <w:t>:00.000Z",</w:t>
      </w:r>
    </w:p>
    <w:p w:rsidR="000321C7" w:rsidRDefault="000321C7" w:rsidP="00DA278F">
      <w:pPr>
        <w:pStyle w:val="ae"/>
        <w:ind w:leftChars="600" w:left="1260"/>
      </w:pPr>
      <w:r w:rsidRPr="00055988">
        <w:rPr>
          <w:highlight w:val="yellow"/>
        </w:rPr>
        <w:t>"id" : 22</w:t>
      </w:r>
      <w:r>
        <w:t>,</w:t>
      </w:r>
    </w:p>
    <w:p w:rsidR="000321C7" w:rsidRDefault="000321C7" w:rsidP="00DA278F">
      <w:pPr>
        <w:pStyle w:val="ae"/>
        <w:ind w:leftChars="600" w:left="1260"/>
      </w:pPr>
      <w:r>
        <w:t>"memo" : "15614",</w:t>
      </w:r>
    </w:p>
    <w:p w:rsidR="000321C7" w:rsidRDefault="000321C7" w:rsidP="00DA278F">
      <w:pPr>
        <w:pStyle w:val="ae"/>
        <w:ind w:leftChars="600" w:left="1260"/>
      </w:pPr>
      <w:r>
        <w:t>"owner" : "Test",</w:t>
      </w:r>
    </w:p>
    <w:p w:rsidR="000321C7" w:rsidRDefault="000321C7" w:rsidP="00DA278F">
      <w:pPr>
        <w:pStyle w:val="ae"/>
        <w:ind w:leftChars="600" w:left="1260"/>
      </w:pPr>
      <w:r w:rsidRPr="00BD1BD5">
        <w:rPr>
          <w:highlight w:val="yellow"/>
        </w:rPr>
        <w:t>"ownerId"</w:t>
      </w:r>
      <w:r>
        <w:t xml:space="preserve"> : "2",</w:t>
      </w:r>
    </w:p>
    <w:p w:rsidR="000321C7" w:rsidRDefault="000321C7" w:rsidP="00DA278F">
      <w:pPr>
        <w:pStyle w:val="ae"/>
        <w:ind w:leftChars="600" w:left="1260"/>
      </w:pPr>
      <w:r>
        <w:t>"startDate" : "2018-01-24T16:00:00.000Z",</w:t>
      </w:r>
    </w:p>
    <w:p w:rsidR="000321C7" w:rsidRDefault="000321C7" w:rsidP="00DA278F">
      <w:pPr>
        <w:pStyle w:val="ae"/>
        <w:ind w:leftChars="600" w:left="1260"/>
      </w:pPr>
      <w:r w:rsidRPr="00CE13DD">
        <w:rPr>
          <w:highlight w:val="yellow"/>
        </w:rPr>
        <w:t>"state"</w:t>
      </w:r>
      <w:r>
        <w:t xml:space="preserve"> : "0",</w:t>
      </w:r>
    </w:p>
    <w:p w:rsidR="000321C7" w:rsidRDefault="000321C7" w:rsidP="00DA278F">
      <w:pPr>
        <w:pStyle w:val="ae"/>
        <w:ind w:leftChars="600" w:left="1260"/>
      </w:pPr>
      <w:r>
        <w:t xml:space="preserve">"stateStr" : </w:t>
      </w:r>
      <w:r>
        <w:rPr>
          <w:rFonts w:hint="eastAsia"/>
        </w:rPr>
        <w:t>null</w:t>
      </w:r>
      <w:r>
        <w:t>,</w:t>
      </w:r>
    </w:p>
    <w:p w:rsidR="00933883" w:rsidRDefault="000321C7" w:rsidP="00DA278F">
      <w:pPr>
        <w:pStyle w:val="ae"/>
        <w:ind w:left="840"/>
      </w:pPr>
      <w:r>
        <w:t>}</w:t>
      </w:r>
    </w:p>
    <w:p w:rsidR="000321C7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返回结果</w:t>
      </w:r>
    </w:p>
    <w:p w:rsidR="000321C7" w:rsidRDefault="000321C7" w:rsidP="00DA278F">
      <w:pPr>
        <w:pStyle w:val="ae"/>
        <w:ind w:left="840"/>
      </w:pPr>
      <w:r>
        <w:t>{</w:t>
      </w:r>
    </w:p>
    <w:p w:rsidR="000321C7" w:rsidRDefault="000321C7" w:rsidP="00DA278F">
      <w:pPr>
        <w:pStyle w:val="ae"/>
        <w:ind w:leftChars="600" w:left="1260"/>
      </w:pPr>
      <w:r>
        <w:t>"data": 22,</w:t>
      </w:r>
    </w:p>
    <w:p w:rsidR="000321C7" w:rsidRDefault="000321C7" w:rsidP="00DA278F">
      <w:pPr>
        <w:pStyle w:val="ae"/>
        <w:ind w:leftChars="600" w:left="1260"/>
      </w:pPr>
      <w:r>
        <w:t>"errMsg": "success",</w:t>
      </w:r>
    </w:p>
    <w:p w:rsidR="000321C7" w:rsidRDefault="000321C7" w:rsidP="00DA278F">
      <w:pPr>
        <w:pStyle w:val="ae"/>
        <w:ind w:leftChars="600" w:left="1260"/>
      </w:pPr>
      <w:r>
        <w:t>"success": true</w:t>
      </w:r>
    </w:p>
    <w:p w:rsidR="000321C7" w:rsidRDefault="000321C7" w:rsidP="00DA278F">
      <w:pPr>
        <w:pStyle w:val="ae"/>
        <w:ind w:left="840"/>
      </w:pPr>
      <w:r>
        <w:t>}</w:t>
      </w:r>
    </w:p>
    <w:p w:rsidR="000321C7" w:rsidRDefault="000321C7" w:rsidP="000321C7">
      <w:pPr>
        <w:pStyle w:val="3"/>
        <w:spacing w:before="312" w:after="156"/>
      </w:pPr>
      <w:bookmarkStart w:id="52" w:name="_Toc520384687"/>
      <w:r>
        <w:rPr>
          <w:rFonts w:hint="eastAsia"/>
        </w:rPr>
        <w:t>分页查询</w:t>
      </w:r>
      <w:bookmarkEnd w:id="52"/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接口名称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查询卡片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请求类型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get</w:t>
      </w:r>
    </w:p>
    <w:p w:rsidR="00DA278F" w:rsidRDefault="00DA278F" w:rsidP="00DA278F">
      <w:pPr>
        <w:pStyle w:val="af3"/>
        <w:spacing w:before="156"/>
      </w:pPr>
      <w:r>
        <w:rPr>
          <w:rFonts w:hint="eastAsia"/>
        </w:rPr>
        <w:t>URL</w:t>
      </w:r>
    </w:p>
    <w:p w:rsidR="000321C7" w:rsidRDefault="00803547" w:rsidP="00DA278F">
      <w:pPr>
        <w:pStyle w:val="ae"/>
        <w:ind w:left="840"/>
      </w:pPr>
      <w:hyperlink r:id="rId65" w:history="1">
        <w:r w:rsidR="00E738CC" w:rsidRPr="00203261">
          <w:rPr>
            <w:rStyle w:val="afa"/>
          </w:rPr>
          <w:t>http://10.33.7.87/ipms/card/list?pageNum=1&amp;pageSize=10&amp;cardNumLikeStr=25&amp;ownerLikeStr=Test&amp;cardStat=0&amp;memoLikeStr=11&amp;cardTypes=0%2C2&amp;_=1516866502492</w:t>
        </w:r>
      </w:hyperlink>
    </w:p>
    <w:p w:rsidR="00E738CC" w:rsidRPr="00DA278F" w:rsidRDefault="00E738CC" w:rsidP="00DA278F">
      <w:pPr>
        <w:pStyle w:val="ae"/>
        <w:ind w:left="840"/>
      </w:pPr>
      <w:r w:rsidRPr="00E738CC">
        <w:rPr>
          <w:rStyle w:val="afa"/>
          <w:rFonts w:hint="eastAsia"/>
          <w:color w:val="FF0000"/>
          <w:u w:val="none"/>
        </w:rPr>
        <w:t>（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无服务器</w:t>
      </w:r>
      <w:r w:rsidRPr="00E738CC">
        <w:rPr>
          <w:rStyle w:val="afa"/>
          <w:rFonts w:hint="eastAsia"/>
          <w:color w:val="FF0000"/>
          <w:u w:val="none"/>
        </w:rPr>
        <w:t>IP</w:t>
      </w:r>
      <w:r w:rsidRPr="00E738CC">
        <w:rPr>
          <w:rStyle w:val="afa"/>
          <w:rFonts w:hint="eastAsia"/>
          <w:color w:val="FF0000"/>
          <w:u w:val="none"/>
        </w:rPr>
        <w:t>，</w:t>
      </w:r>
      <w:r w:rsidR="005A70B3" w:rsidRPr="00E738CC">
        <w:rPr>
          <w:rStyle w:val="afa"/>
          <w:rFonts w:hint="eastAsia"/>
          <w:color w:val="FF0000"/>
          <w:u w:val="none"/>
        </w:rPr>
        <w:t>端口</w:t>
      </w:r>
      <w:r w:rsidR="005A70B3">
        <w:rPr>
          <w:rStyle w:val="afa"/>
          <w:rFonts w:hint="eastAsia"/>
          <w:color w:val="FF0000"/>
          <w:u w:val="none"/>
        </w:rPr>
        <w:t>8103</w:t>
      </w:r>
      <w:r w:rsidRPr="00E738CC">
        <w:rPr>
          <w:rStyle w:val="afa"/>
          <w:rFonts w:hint="eastAsia"/>
          <w:color w:val="FF0000"/>
          <w:u w:val="none"/>
        </w:rPr>
        <w:t>）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接口描述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查询卡片</w:t>
      </w: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输入参数</w:t>
      </w:r>
    </w:p>
    <w:p w:rsidR="00DE56FD" w:rsidRDefault="00DE56FD" w:rsidP="00DE56FD">
      <w:pPr>
        <w:pStyle w:val="aff0"/>
        <w:ind w:left="840"/>
      </w:pPr>
      <w:r>
        <w:drawing>
          <wp:inline distT="0" distB="0" distL="0" distR="0" wp14:anchorId="0FD06077" wp14:editId="48117153">
            <wp:extent cx="219075" cy="161925"/>
            <wp:effectExtent l="0" t="0" r="9525" b="9525"/>
            <wp:docPr id="36" name="图片 36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FD" w:rsidRPr="00DA278F" w:rsidRDefault="00DE56FD" w:rsidP="00DE56FD">
      <w:pPr>
        <w:pStyle w:val="af5"/>
      </w:pPr>
      <w:r>
        <w:rPr>
          <w:rFonts w:hint="eastAsia"/>
        </w:rPr>
        <w:t>以下黄色阴影为必填字段。</w:t>
      </w:r>
    </w:p>
    <w:p w:rsidR="00487624" w:rsidRPr="00697C02" w:rsidRDefault="00487624" w:rsidP="00487624">
      <w:pPr>
        <w:pStyle w:val="ae"/>
        <w:ind w:left="840"/>
      </w:pPr>
      <w:r w:rsidRPr="00697C02">
        <w:t>{</w:t>
      </w:r>
    </w:p>
    <w:p w:rsidR="000321C7" w:rsidRDefault="000321C7" w:rsidP="00487624">
      <w:pPr>
        <w:pStyle w:val="ae"/>
        <w:ind w:leftChars="600" w:left="1260"/>
      </w:pPr>
      <w:r w:rsidRPr="007556E0">
        <w:t>cardNumLikeStr</w:t>
      </w:r>
      <w:r>
        <w:rPr>
          <w:rFonts w:hint="eastAsia"/>
        </w:rPr>
        <w:t xml:space="preserve"> //</w:t>
      </w:r>
      <w:r>
        <w:rPr>
          <w:rFonts w:hint="eastAsia"/>
        </w:rPr>
        <w:t>卡号</w:t>
      </w:r>
    </w:p>
    <w:p w:rsidR="000321C7" w:rsidRDefault="000321C7" w:rsidP="00487624">
      <w:pPr>
        <w:pStyle w:val="ae"/>
        <w:ind w:leftChars="600" w:left="1260"/>
      </w:pPr>
      <w:r w:rsidRPr="007556E0">
        <w:t>ownerLikeStr</w:t>
      </w:r>
      <w:r>
        <w:rPr>
          <w:rFonts w:hint="eastAsia"/>
        </w:rPr>
        <w:t xml:space="preserve">   //</w:t>
      </w:r>
      <w:r>
        <w:rPr>
          <w:rFonts w:hint="eastAsia"/>
        </w:rPr>
        <w:t>人员名字</w:t>
      </w:r>
    </w:p>
    <w:p w:rsidR="000321C7" w:rsidRDefault="000321C7" w:rsidP="00487624">
      <w:pPr>
        <w:pStyle w:val="ae"/>
        <w:ind w:leftChars="600" w:left="1260"/>
      </w:pPr>
      <w:r w:rsidRPr="007556E0">
        <w:t>cardStat</w:t>
      </w:r>
      <w:r>
        <w:rPr>
          <w:rFonts w:hint="eastAsia"/>
        </w:rPr>
        <w:t xml:space="preserve">      //</w:t>
      </w:r>
      <w:r>
        <w:rPr>
          <w:rFonts w:hint="eastAsia"/>
        </w:rPr>
        <w:t>卡片状态</w:t>
      </w:r>
      <w:r>
        <w:rPr>
          <w:rFonts w:hint="eastAsia"/>
        </w:rPr>
        <w:t xml:space="preserve">  0-</w:t>
      </w:r>
      <w:r>
        <w:rPr>
          <w:rFonts w:hint="eastAsia"/>
        </w:rPr>
        <w:t>正常</w:t>
      </w:r>
      <w:r>
        <w:rPr>
          <w:rFonts w:hint="eastAsia"/>
        </w:rPr>
        <w:t xml:space="preserve">  1-</w:t>
      </w:r>
      <w:r>
        <w:rPr>
          <w:rFonts w:hint="eastAsia"/>
        </w:rPr>
        <w:t>异常</w:t>
      </w:r>
    </w:p>
    <w:p w:rsidR="000321C7" w:rsidRDefault="000321C7" w:rsidP="00487624">
      <w:pPr>
        <w:pStyle w:val="ae"/>
        <w:ind w:leftChars="600" w:left="1260"/>
      </w:pPr>
      <w:r w:rsidRPr="007556E0">
        <w:t>memoLikeStr</w:t>
      </w:r>
      <w:r>
        <w:rPr>
          <w:rFonts w:hint="eastAsia"/>
        </w:rPr>
        <w:t xml:space="preserve">   //</w:t>
      </w:r>
      <w:r>
        <w:rPr>
          <w:rFonts w:hint="eastAsia"/>
        </w:rPr>
        <w:t>备注</w:t>
      </w:r>
    </w:p>
    <w:p w:rsidR="000321C7" w:rsidRDefault="00CA6DA3" w:rsidP="00487624">
      <w:pPr>
        <w:pStyle w:val="ae"/>
        <w:ind w:leftChars="600" w:left="1260"/>
      </w:pPr>
      <w:r>
        <w:t>cardType</w:t>
      </w:r>
      <w:r>
        <w:rPr>
          <w:rFonts w:hint="eastAsia"/>
        </w:rPr>
        <w:t>Array</w:t>
      </w:r>
      <w:r w:rsidR="000321C7">
        <w:rPr>
          <w:rFonts w:hint="eastAsia"/>
        </w:rPr>
        <w:t xml:space="preserve">   //</w:t>
      </w:r>
      <w:r w:rsidR="000321C7">
        <w:rPr>
          <w:rFonts w:hint="eastAsia"/>
        </w:rPr>
        <w:t>卡片类型</w:t>
      </w:r>
      <w:r w:rsidR="000321C7">
        <w:rPr>
          <w:rFonts w:hint="eastAsia"/>
        </w:rPr>
        <w:t xml:space="preserve">  </w:t>
      </w:r>
    </w:p>
    <w:p w:rsidR="00843748" w:rsidRPr="00843748" w:rsidRDefault="00843748" w:rsidP="00843748">
      <w:pPr>
        <w:pStyle w:val="ae"/>
        <w:ind w:leftChars="600" w:left="1260"/>
      </w:pPr>
      <w:r w:rsidRPr="00843748">
        <w:t>pageNum:1</w:t>
      </w:r>
    </w:p>
    <w:p w:rsidR="00843748" w:rsidRPr="00843748" w:rsidRDefault="00843748" w:rsidP="00843748">
      <w:pPr>
        <w:pStyle w:val="ae"/>
        <w:ind w:leftChars="600" w:left="1260"/>
      </w:pPr>
      <w:r w:rsidRPr="00843748">
        <w:t>pageSize:10</w:t>
      </w:r>
    </w:p>
    <w:p w:rsidR="00843748" w:rsidRDefault="00843748" w:rsidP="00487624">
      <w:pPr>
        <w:pStyle w:val="ae"/>
        <w:ind w:leftChars="600" w:left="1260"/>
      </w:pPr>
    </w:p>
    <w:p w:rsidR="00487624" w:rsidRDefault="00487624" w:rsidP="00487624">
      <w:pPr>
        <w:pStyle w:val="ae"/>
        <w:ind w:leftChars="390" w:left="819" w:firstLine="21"/>
      </w:pPr>
      <w:r>
        <w:t>}</w:t>
      </w:r>
    </w:p>
    <w:p w:rsidR="000321C7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返回结果</w:t>
      </w:r>
    </w:p>
    <w:p w:rsidR="000321C7" w:rsidRDefault="000321C7" w:rsidP="00DA278F">
      <w:pPr>
        <w:pStyle w:val="ae"/>
        <w:ind w:left="840"/>
      </w:pPr>
      <w:r>
        <w:t>{</w:t>
      </w:r>
    </w:p>
    <w:p w:rsidR="00D407F6" w:rsidRDefault="00D407F6" w:rsidP="00DA278F">
      <w:pPr>
        <w:pStyle w:val="ae"/>
        <w:ind w:left="840" w:firstLine="420"/>
      </w:pPr>
      <w:r>
        <w:t>"data":</w:t>
      </w:r>
    </w:p>
    <w:p w:rsidR="000321C7" w:rsidRDefault="000321C7" w:rsidP="00DA278F">
      <w:pPr>
        <w:pStyle w:val="ae"/>
        <w:ind w:left="840" w:firstLine="420"/>
      </w:pPr>
      <w:r>
        <w:t>{</w:t>
      </w:r>
    </w:p>
    <w:p w:rsidR="000321C7" w:rsidRDefault="000321C7" w:rsidP="00DA278F">
      <w:pPr>
        <w:pStyle w:val="ae"/>
        <w:ind w:leftChars="800" w:left="1680"/>
      </w:pPr>
      <w:r>
        <w:t>"currentPage": 1,</w:t>
      </w:r>
    </w:p>
    <w:p w:rsidR="000321C7" w:rsidRDefault="000321C7" w:rsidP="00D407F6">
      <w:pPr>
        <w:pStyle w:val="ae"/>
        <w:ind w:leftChars="800" w:left="1680"/>
      </w:pPr>
      <w:r>
        <w:t>"pageData": [{</w:t>
      </w:r>
    </w:p>
    <w:p w:rsidR="000321C7" w:rsidRDefault="000321C7" w:rsidP="00DA278F">
      <w:pPr>
        <w:pStyle w:val="ae"/>
        <w:ind w:leftChars="1000" w:left="2100"/>
      </w:pPr>
      <w:r>
        <w:t>"cardNumber": "25",</w:t>
      </w:r>
    </w:p>
    <w:p w:rsidR="000321C7" w:rsidRDefault="000321C7" w:rsidP="00DA278F">
      <w:pPr>
        <w:pStyle w:val="ae"/>
        <w:ind w:leftChars="1000" w:left="2100"/>
      </w:pPr>
      <w:r>
        <w:t>"cardType": "0",</w:t>
      </w:r>
    </w:p>
    <w:p w:rsidR="000321C7" w:rsidRDefault="000321C7" w:rsidP="00DA278F">
      <w:pPr>
        <w:pStyle w:val="ae"/>
        <w:ind w:leftChars="1000" w:left="2100"/>
      </w:pPr>
      <w:r>
        <w:rPr>
          <w:rFonts w:hint="eastAsia"/>
        </w:rPr>
        <w:t>"cardTypeStr": "</w:t>
      </w:r>
      <w:r>
        <w:rPr>
          <w:rFonts w:hint="eastAsia"/>
        </w:rPr>
        <w:t>普通卡</w:t>
      </w:r>
      <w:r>
        <w:rPr>
          <w:rFonts w:hint="eastAsia"/>
        </w:rPr>
        <w:t>",</w:t>
      </w:r>
    </w:p>
    <w:p w:rsidR="000321C7" w:rsidRDefault="000321C7" w:rsidP="00DA278F">
      <w:pPr>
        <w:pStyle w:val="ae"/>
        <w:ind w:leftChars="1000" w:left="2100"/>
      </w:pPr>
      <w:r>
        <w:t>"createTime": "2018-01-25",</w:t>
      </w:r>
    </w:p>
    <w:p w:rsidR="000321C7" w:rsidRDefault="000321C7" w:rsidP="00DA278F">
      <w:pPr>
        <w:pStyle w:val="ae"/>
        <w:ind w:leftChars="1000" w:left="2100"/>
      </w:pPr>
      <w:r>
        <w:t>"createUser": 1,</w:t>
      </w:r>
    </w:p>
    <w:p w:rsidR="000321C7" w:rsidRDefault="000321C7" w:rsidP="00DA278F">
      <w:pPr>
        <w:pStyle w:val="ae"/>
        <w:ind w:leftChars="1000" w:left="2100"/>
      </w:pPr>
      <w:r>
        <w:t>"endDate": "2028-01-25",</w:t>
      </w:r>
    </w:p>
    <w:p w:rsidR="000321C7" w:rsidRDefault="000321C7" w:rsidP="00DA278F">
      <w:pPr>
        <w:pStyle w:val="ae"/>
        <w:ind w:leftChars="1000" w:left="2100"/>
      </w:pPr>
      <w:r>
        <w:t>"id": 10,</w:t>
      </w:r>
    </w:p>
    <w:p w:rsidR="000321C7" w:rsidRDefault="000321C7" w:rsidP="00DA278F">
      <w:pPr>
        <w:pStyle w:val="ae"/>
        <w:ind w:leftChars="1000" w:left="2100"/>
      </w:pPr>
      <w:r>
        <w:t>"memo": "11",</w:t>
      </w:r>
    </w:p>
    <w:p w:rsidR="000321C7" w:rsidRDefault="000321C7" w:rsidP="00DA278F">
      <w:pPr>
        <w:pStyle w:val="ae"/>
        <w:ind w:leftChars="1000" w:left="2100"/>
      </w:pPr>
      <w:r>
        <w:t>"owner": "Test",</w:t>
      </w:r>
    </w:p>
    <w:p w:rsidR="000321C7" w:rsidRDefault="000321C7" w:rsidP="00DA278F">
      <w:pPr>
        <w:pStyle w:val="ae"/>
        <w:ind w:leftChars="1000" w:left="2100"/>
      </w:pPr>
      <w:r>
        <w:t>"ownerId": 1,</w:t>
      </w:r>
    </w:p>
    <w:p w:rsidR="000321C7" w:rsidRDefault="000321C7" w:rsidP="00DA278F">
      <w:pPr>
        <w:pStyle w:val="ae"/>
        <w:ind w:leftChars="1000" w:left="2100"/>
      </w:pPr>
      <w:r>
        <w:t>"startDate": "2018-01-25",</w:t>
      </w:r>
    </w:p>
    <w:p w:rsidR="000321C7" w:rsidRDefault="000321C7" w:rsidP="00DA278F">
      <w:pPr>
        <w:pStyle w:val="ae"/>
        <w:ind w:leftChars="1000" w:left="2100"/>
      </w:pPr>
      <w:r>
        <w:t>"state": "0",</w:t>
      </w:r>
    </w:p>
    <w:p w:rsidR="000321C7" w:rsidRDefault="000321C7" w:rsidP="00DA278F">
      <w:pPr>
        <w:pStyle w:val="ae"/>
        <w:ind w:leftChars="1000" w:left="2100"/>
      </w:pPr>
      <w:r>
        <w:rPr>
          <w:rFonts w:hint="eastAsia"/>
        </w:rPr>
        <w:t>"stateStr": "</w:t>
      </w:r>
      <w:r>
        <w:rPr>
          <w:rFonts w:hint="eastAsia"/>
        </w:rPr>
        <w:t>正常</w:t>
      </w:r>
      <w:r>
        <w:rPr>
          <w:rFonts w:hint="eastAsia"/>
        </w:rPr>
        <w:t>"</w:t>
      </w:r>
    </w:p>
    <w:p w:rsidR="000321C7" w:rsidRDefault="000321C7" w:rsidP="00D407F6">
      <w:pPr>
        <w:pStyle w:val="ae"/>
        <w:ind w:leftChars="800" w:left="1680"/>
      </w:pPr>
      <w:r>
        <w:t>}</w:t>
      </w:r>
      <w:r w:rsidR="00D407F6">
        <w:t>]</w:t>
      </w:r>
    </w:p>
    <w:p w:rsidR="000321C7" w:rsidRDefault="000321C7" w:rsidP="00B7123D">
      <w:pPr>
        <w:pStyle w:val="ae"/>
        <w:ind w:leftChars="800" w:left="1680"/>
      </w:pPr>
      <w:r>
        <w:t>"pageSize": 10,</w:t>
      </w:r>
    </w:p>
    <w:p w:rsidR="000321C7" w:rsidRDefault="000321C7" w:rsidP="00B7123D">
      <w:pPr>
        <w:pStyle w:val="ae"/>
        <w:ind w:leftChars="800" w:left="1680"/>
      </w:pPr>
      <w:r>
        <w:t>"totalPage": 1,</w:t>
      </w:r>
    </w:p>
    <w:p w:rsidR="000321C7" w:rsidRDefault="000321C7" w:rsidP="00B7123D">
      <w:pPr>
        <w:pStyle w:val="ae"/>
        <w:ind w:leftChars="800" w:left="1680"/>
      </w:pPr>
      <w:r>
        <w:t>"totalRows": 1</w:t>
      </w:r>
    </w:p>
    <w:p w:rsidR="000321C7" w:rsidRDefault="000321C7" w:rsidP="00DA278F">
      <w:pPr>
        <w:pStyle w:val="ae"/>
        <w:ind w:left="840" w:firstLine="420"/>
      </w:pPr>
      <w:r>
        <w:t>},</w:t>
      </w:r>
    </w:p>
    <w:p w:rsidR="000321C7" w:rsidRDefault="000321C7" w:rsidP="00B7123D">
      <w:pPr>
        <w:pStyle w:val="ae"/>
        <w:ind w:leftChars="600" w:left="1260"/>
      </w:pPr>
      <w:r>
        <w:t>"errMsg": "success",</w:t>
      </w:r>
    </w:p>
    <w:p w:rsidR="000321C7" w:rsidRDefault="000321C7" w:rsidP="00B7123D">
      <w:pPr>
        <w:pStyle w:val="ae"/>
        <w:ind w:leftChars="600" w:left="1260"/>
      </w:pPr>
      <w:r>
        <w:t>"success": true</w:t>
      </w:r>
    </w:p>
    <w:p w:rsidR="000321C7" w:rsidRDefault="000321C7" w:rsidP="00DA278F">
      <w:pPr>
        <w:pStyle w:val="ae"/>
        <w:ind w:left="840"/>
      </w:pPr>
      <w:r>
        <w:t>}</w:t>
      </w: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参数说明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700"/>
        <w:gridCol w:w="1134"/>
        <w:gridCol w:w="1276"/>
        <w:gridCol w:w="3071"/>
      </w:tblGrid>
      <w:tr w:rsidR="00843748" w:rsidRPr="00CC7470" w:rsidTr="00843748">
        <w:trPr>
          <w:cantSplit/>
          <w:trHeight w:val="253"/>
          <w:tblHeader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3748" w:rsidRPr="00EB2F75" w:rsidRDefault="00843748" w:rsidP="00E74612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3748" w:rsidRPr="00EB2F75" w:rsidRDefault="00843748" w:rsidP="00E74612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3748" w:rsidRPr="00EB2F75" w:rsidRDefault="00843748" w:rsidP="00E74612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3748" w:rsidRPr="00EB2F75" w:rsidRDefault="00843748" w:rsidP="00E74612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3748" w:rsidRPr="00EB2F75" w:rsidRDefault="00843748" w:rsidP="00E74612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843748" w:rsidRPr="00CC7470" w:rsidTr="00E74612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843748" w:rsidRPr="00DA278F" w:rsidRDefault="00843748" w:rsidP="00E74612">
            <w:pPr>
              <w:pStyle w:val="afe"/>
            </w:pPr>
            <w:r w:rsidRPr="00DA278F">
              <w:t>R</w:t>
            </w:r>
            <w:r w:rsidRPr="00DA278F">
              <w:rPr>
                <w:rFonts w:hint="eastAsia"/>
              </w:rPr>
              <w:t>equest</w:t>
            </w:r>
          </w:p>
        </w:tc>
      </w:tr>
      <w:tr w:rsidR="00843748" w:rsidRPr="00CC7470" w:rsidTr="00E74612">
        <w:trPr>
          <w:cantSplit/>
          <w:trHeight w:val="186"/>
        </w:trPr>
        <w:tc>
          <w:tcPr>
            <w:tcW w:w="1607" w:type="dxa"/>
            <w:tcBorders>
              <w:top w:val="single" w:sz="4" w:space="0" w:color="auto"/>
            </w:tcBorders>
          </w:tcPr>
          <w:p w:rsidR="00843748" w:rsidRPr="00E50537" w:rsidRDefault="00843748" w:rsidP="00E74612">
            <w:pPr>
              <w:pStyle w:val="afe"/>
            </w:pPr>
            <w:r w:rsidRPr="007556E0">
              <w:t>cardNumLikeStr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43748" w:rsidRPr="003C4F8D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vAlign w:val="center"/>
          </w:tcPr>
          <w:p w:rsidR="00843748" w:rsidRPr="003C4F8D" w:rsidRDefault="006704B5" w:rsidP="00E74612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843748" w:rsidRPr="00CC7470" w:rsidTr="00E74612">
        <w:trPr>
          <w:cantSplit/>
          <w:trHeight w:val="303"/>
        </w:trPr>
        <w:tc>
          <w:tcPr>
            <w:tcW w:w="1607" w:type="dxa"/>
          </w:tcPr>
          <w:p w:rsidR="00843748" w:rsidRPr="00E50537" w:rsidRDefault="00843748" w:rsidP="00E74612">
            <w:pPr>
              <w:pStyle w:val="afe"/>
            </w:pPr>
            <w:r w:rsidRPr="007556E0">
              <w:t>ownerLikeStr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1700" w:type="dxa"/>
          </w:tcPr>
          <w:p w:rsidR="00843748" w:rsidRPr="009F622B" w:rsidRDefault="00843748" w:rsidP="00E74612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843748" w:rsidRPr="003C4F8D" w:rsidRDefault="006704B5" w:rsidP="00E74612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Pr="00E50537" w:rsidRDefault="00843748" w:rsidP="00E74612">
            <w:pPr>
              <w:pStyle w:val="afe"/>
            </w:pPr>
            <w:r w:rsidRPr="007556E0">
              <w:t>cardStat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700" w:type="dxa"/>
          </w:tcPr>
          <w:p w:rsidR="00843748" w:rsidRPr="009F622B" w:rsidRDefault="00843748" w:rsidP="00E74612">
            <w:pPr>
              <w:pStyle w:val="afe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34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  <w:r w:rsidRPr="00C03CFA">
              <w:t>状态：</w:t>
            </w:r>
            <w:r w:rsidRPr="00C03CFA">
              <w:t xml:space="preserve"> 0-</w:t>
            </w:r>
            <w:r w:rsidRPr="00C03CFA">
              <w:t>正常，</w:t>
            </w:r>
            <w:r w:rsidRPr="00C03CFA">
              <w:t>1-</w:t>
            </w:r>
            <w:r w:rsidRPr="00C03CFA">
              <w:t>挂失，</w:t>
            </w:r>
            <w:r w:rsidRPr="00C03CFA">
              <w:t>2</w:t>
            </w:r>
            <w:r w:rsidRPr="00C03CFA">
              <w:t>注销</w:t>
            </w: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Pr="00E50537" w:rsidRDefault="00843748" w:rsidP="00E74612">
            <w:pPr>
              <w:pStyle w:val="afe"/>
            </w:pPr>
            <w:r w:rsidRPr="007556E0">
              <w:t>memoLikeStr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700" w:type="dxa"/>
          </w:tcPr>
          <w:p w:rsidR="00843748" w:rsidRPr="009F622B" w:rsidRDefault="00843748" w:rsidP="00E74612">
            <w:pPr>
              <w:pStyle w:val="afe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134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Pr="007556E0" w:rsidRDefault="00843748" w:rsidP="00E74612">
            <w:pPr>
              <w:pStyle w:val="afe"/>
            </w:pPr>
            <w:r>
              <w:t>cardType</w:t>
            </w:r>
            <w:r>
              <w:rPr>
                <w:rFonts w:hint="eastAsia"/>
              </w:rPr>
              <w:t xml:space="preserve">Array   </w:t>
            </w:r>
          </w:p>
        </w:tc>
        <w:tc>
          <w:tcPr>
            <w:tcW w:w="1700" w:type="dxa"/>
          </w:tcPr>
          <w:p w:rsidR="00843748" w:rsidRPr="009F622B" w:rsidRDefault="00843748" w:rsidP="00E74612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String[]</w:t>
            </w:r>
          </w:p>
        </w:tc>
        <w:tc>
          <w:tcPr>
            <w:tcW w:w="1276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Default="00843748" w:rsidP="00E74612">
            <w:pPr>
              <w:pStyle w:val="afe"/>
            </w:pPr>
            <w:r w:rsidRPr="00843748">
              <w:t>pageNum</w:t>
            </w:r>
          </w:p>
        </w:tc>
        <w:tc>
          <w:tcPr>
            <w:tcW w:w="1700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134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Default="00843748" w:rsidP="00E74612">
            <w:pPr>
              <w:pStyle w:val="afe"/>
            </w:pPr>
            <w:r w:rsidRPr="00843748">
              <w:t>pageSize</w:t>
            </w:r>
          </w:p>
        </w:tc>
        <w:tc>
          <w:tcPr>
            <w:tcW w:w="1700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页面显示条数</w:t>
            </w:r>
          </w:p>
        </w:tc>
        <w:tc>
          <w:tcPr>
            <w:tcW w:w="1134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43748" w:rsidRDefault="00843748" w:rsidP="00E74612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843748" w:rsidRPr="00CC7470" w:rsidTr="00E74612">
        <w:trPr>
          <w:cantSplit/>
          <w:trHeight w:val="227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843748" w:rsidRPr="003C4F8D" w:rsidRDefault="00843748" w:rsidP="00E74612">
            <w:pPr>
              <w:pStyle w:val="afe"/>
            </w:pPr>
            <w:r w:rsidRPr="00CC3388">
              <w:rPr>
                <w:rFonts w:hint="eastAsia"/>
              </w:rPr>
              <w:t>response</w:t>
            </w: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Pr="00D01C99" w:rsidRDefault="00843748" w:rsidP="00E74612">
            <w:pPr>
              <w:pStyle w:val="afe"/>
            </w:pPr>
            <w:r w:rsidRPr="00E50537">
              <w:lastRenderedPageBreak/>
              <w:t>data</w:t>
            </w:r>
          </w:p>
        </w:tc>
        <w:tc>
          <w:tcPr>
            <w:tcW w:w="1700" w:type="dxa"/>
          </w:tcPr>
          <w:p w:rsidR="00843748" w:rsidRPr="00B570E9" w:rsidRDefault="006704B5" w:rsidP="00E74612">
            <w:pPr>
              <w:pStyle w:val="afe"/>
            </w:pP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843748" w:rsidRPr="00B570E9" w:rsidRDefault="00843748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43748" w:rsidRPr="00B570E9" w:rsidRDefault="00843748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Pr="00D01C99" w:rsidRDefault="00843748" w:rsidP="00E74612">
            <w:pPr>
              <w:pStyle w:val="afe"/>
            </w:pPr>
            <w:r w:rsidRPr="00E50537">
              <w:t>errMsg</w:t>
            </w:r>
          </w:p>
        </w:tc>
        <w:tc>
          <w:tcPr>
            <w:tcW w:w="1700" w:type="dxa"/>
          </w:tcPr>
          <w:p w:rsidR="00843748" w:rsidRPr="00B570E9" w:rsidRDefault="006704B5" w:rsidP="00E74612">
            <w:pPr>
              <w:pStyle w:val="afe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134" w:type="dxa"/>
          </w:tcPr>
          <w:p w:rsidR="00843748" w:rsidRPr="00B570E9" w:rsidRDefault="00843748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43748" w:rsidRPr="00B570E9" w:rsidRDefault="00843748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843748" w:rsidRPr="00CC7470" w:rsidTr="00E74612">
        <w:trPr>
          <w:cantSplit/>
          <w:trHeight w:val="227"/>
        </w:trPr>
        <w:tc>
          <w:tcPr>
            <w:tcW w:w="1607" w:type="dxa"/>
          </w:tcPr>
          <w:p w:rsidR="00843748" w:rsidRPr="00D01C99" w:rsidRDefault="00843748" w:rsidP="00E74612">
            <w:pPr>
              <w:pStyle w:val="afe"/>
            </w:pPr>
            <w:r w:rsidRPr="00E50537">
              <w:t>success</w:t>
            </w:r>
          </w:p>
        </w:tc>
        <w:tc>
          <w:tcPr>
            <w:tcW w:w="1700" w:type="dxa"/>
          </w:tcPr>
          <w:p w:rsidR="00843748" w:rsidRPr="00B570E9" w:rsidRDefault="006704B5" w:rsidP="00E74612">
            <w:pPr>
              <w:pStyle w:val="afe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134" w:type="dxa"/>
          </w:tcPr>
          <w:p w:rsidR="00843748" w:rsidRPr="00B570E9" w:rsidRDefault="00843748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43748" w:rsidRPr="00B570E9" w:rsidRDefault="00843748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843748" w:rsidRPr="003C4F8D" w:rsidRDefault="00843748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currentPage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pageSize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页面显示条数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totalPage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totalRows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记录总数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cardNumber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cardType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 xml:space="preserve">Y 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普通卡，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临时卡</w:t>
            </w: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rPr>
                <w:rFonts w:hint="eastAsia"/>
              </w:rPr>
              <w:t>cardTypeStr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createTime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Pr="00E50537" w:rsidRDefault="006704B5" w:rsidP="00E74612">
            <w:pPr>
              <w:pStyle w:val="afe"/>
            </w:pPr>
            <w:r>
              <w:t>createUser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创建人编号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t>endDate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t>id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t>memo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t>owner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t>ownerId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t>startDate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704B5" w:rsidP="00E74612">
            <w:pPr>
              <w:pStyle w:val="afe"/>
            </w:pPr>
          </w:p>
        </w:tc>
      </w:tr>
      <w:tr w:rsidR="006704B5" w:rsidRPr="00CC7470" w:rsidTr="00E74612">
        <w:trPr>
          <w:cantSplit/>
          <w:trHeight w:val="227"/>
        </w:trPr>
        <w:tc>
          <w:tcPr>
            <w:tcW w:w="1607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stateStr</w:t>
            </w:r>
          </w:p>
        </w:tc>
        <w:tc>
          <w:tcPr>
            <w:tcW w:w="1700" w:type="dxa"/>
          </w:tcPr>
          <w:p w:rsidR="006704B5" w:rsidRPr="00B570E9" w:rsidRDefault="006704B5" w:rsidP="00E74612">
            <w:pPr>
              <w:pStyle w:val="afe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34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704B5" w:rsidRDefault="006704B5" w:rsidP="00E74612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6704B5" w:rsidRPr="003C4F8D" w:rsidRDefault="00690825" w:rsidP="00E74612">
            <w:pPr>
              <w:pStyle w:val="afe"/>
            </w:pPr>
            <w:r w:rsidRPr="00C03CFA">
              <w:t>状态：</w:t>
            </w:r>
            <w:r w:rsidRPr="00C03CFA">
              <w:t xml:space="preserve"> 0-</w:t>
            </w:r>
            <w:r w:rsidRPr="00C03CFA">
              <w:t>正常，</w:t>
            </w:r>
            <w:r w:rsidRPr="00C03CFA">
              <w:t>1-</w:t>
            </w:r>
            <w:r w:rsidRPr="00C03CFA">
              <w:t>挂失，</w:t>
            </w:r>
            <w:r w:rsidRPr="00C03CFA">
              <w:t>2</w:t>
            </w:r>
            <w:r w:rsidRPr="00C03CFA">
              <w:t>注销</w:t>
            </w:r>
          </w:p>
        </w:tc>
      </w:tr>
    </w:tbl>
    <w:p w:rsidR="000321C7" w:rsidRDefault="000321C7" w:rsidP="000321C7">
      <w:pPr>
        <w:pStyle w:val="3"/>
        <w:spacing w:before="312" w:after="156"/>
      </w:pPr>
      <w:bookmarkStart w:id="53" w:name="_Toc520384688"/>
      <w:r>
        <w:rPr>
          <w:rFonts w:hint="eastAsia"/>
        </w:rPr>
        <w:t>条件查询</w:t>
      </w:r>
      <w:bookmarkEnd w:id="53"/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接口名称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查询卡片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请求类型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get</w:t>
      </w:r>
    </w:p>
    <w:p w:rsidR="00933883" w:rsidRPr="00933883" w:rsidRDefault="00933883" w:rsidP="00933883">
      <w:pPr>
        <w:pStyle w:val="af3"/>
        <w:spacing w:before="156"/>
      </w:pPr>
      <w:r w:rsidRPr="00933883">
        <w:rPr>
          <w:rFonts w:hint="eastAsia"/>
        </w:rPr>
        <w:t>URL</w:t>
      </w:r>
    </w:p>
    <w:p w:rsidR="000321C7" w:rsidRDefault="000321C7" w:rsidP="00DA278F">
      <w:pPr>
        <w:pStyle w:val="ae"/>
        <w:ind w:left="840"/>
      </w:pPr>
      <w:r w:rsidRPr="007556E0">
        <w:t>http://10.33.7.87/ipms/card/list?pageNum=1&amp;pageSize=10&amp;cardNumLikeStr=25&amp;ownerLikeStr=Test&amp;cardStat=0&amp;memoLikeStr=11&amp;cardTypes=0%2C2&amp;_=1516866502492</w:t>
      </w:r>
    </w:p>
    <w:p w:rsidR="00933883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接口描述</w:t>
      </w:r>
    </w:p>
    <w:p w:rsidR="000321C7" w:rsidRDefault="000321C7" w:rsidP="00DA278F">
      <w:pPr>
        <w:pStyle w:val="ae"/>
        <w:ind w:left="840"/>
      </w:pPr>
      <w:r>
        <w:rPr>
          <w:rFonts w:hint="eastAsia"/>
        </w:rPr>
        <w:t>查询卡片</w:t>
      </w: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输入参数</w:t>
      </w:r>
    </w:p>
    <w:p w:rsidR="00DE56FD" w:rsidRDefault="00DE56FD" w:rsidP="00DE56FD">
      <w:pPr>
        <w:pStyle w:val="aff0"/>
        <w:ind w:left="840"/>
      </w:pPr>
      <w:r>
        <w:drawing>
          <wp:inline distT="0" distB="0" distL="0" distR="0" wp14:anchorId="0457BEB0" wp14:editId="353B0D93">
            <wp:extent cx="219075" cy="161925"/>
            <wp:effectExtent l="0" t="0" r="9525" b="9525"/>
            <wp:docPr id="42" name="图片 42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FD" w:rsidRPr="00DA278F" w:rsidRDefault="00DE56FD" w:rsidP="00DE56FD">
      <w:pPr>
        <w:pStyle w:val="af5"/>
      </w:pPr>
      <w:r>
        <w:rPr>
          <w:rFonts w:hint="eastAsia"/>
        </w:rPr>
        <w:t>以下黄色阴影为必填字段。</w:t>
      </w:r>
    </w:p>
    <w:p w:rsidR="00487624" w:rsidRDefault="00487624" w:rsidP="00DA278F">
      <w:pPr>
        <w:pStyle w:val="ae"/>
        <w:ind w:left="840"/>
      </w:pPr>
      <w:r>
        <w:rPr>
          <w:rFonts w:hint="eastAsia"/>
        </w:rPr>
        <w:t>{</w:t>
      </w:r>
    </w:p>
    <w:p w:rsidR="003F34DA" w:rsidRDefault="003F34DA" w:rsidP="003F34DA">
      <w:pPr>
        <w:pStyle w:val="ae"/>
        <w:ind w:leftChars="600" w:left="1260"/>
      </w:pPr>
      <w:r w:rsidRPr="007556E0">
        <w:t>cardNumLikeStr</w:t>
      </w:r>
      <w:r>
        <w:rPr>
          <w:rFonts w:hint="eastAsia"/>
        </w:rPr>
        <w:t xml:space="preserve"> //</w:t>
      </w:r>
      <w:r>
        <w:rPr>
          <w:rFonts w:hint="eastAsia"/>
        </w:rPr>
        <w:t>卡号</w:t>
      </w:r>
    </w:p>
    <w:p w:rsidR="003F34DA" w:rsidRDefault="003F34DA" w:rsidP="003F34DA">
      <w:pPr>
        <w:pStyle w:val="ae"/>
        <w:ind w:leftChars="600" w:left="1260"/>
      </w:pPr>
      <w:r w:rsidRPr="007556E0">
        <w:t>ownerLikeStr</w:t>
      </w:r>
      <w:r>
        <w:rPr>
          <w:rFonts w:hint="eastAsia"/>
        </w:rPr>
        <w:t xml:space="preserve">   //</w:t>
      </w:r>
      <w:r>
        <w:rPr>
          <w:rFonts w:hint="eastAsia"/>
        </w:rPr>
        <w:t>人员名字</w:t>
      </w:r>
    </w:p>
    <w:p w:rsidR="003F34DA" w:rsidRDefault="003F34DA" w:rsidP="003F34DA">
      <w:pPr>
        <w:pStyle w:val="ae"/>
        <w:ind w:leftChars="600" w:left="1260"/>
      </w:pPr>
      <w:r w:rsidRPr="007556E0">
        <w:t>cardStat</w:t>
      </w:r>
      <w:r>
        <w:rPr>
          <w:rFonts w:hint="eastAsia"/>
        </w:rPr>
        <w:t xml:space="preserve">      //</w:t>
      </w:r>
      <w:r>
        <w:rPr>
          <w:rFonts w:hint="eastAsia"/>
        </w:rPr>
        <w:t>卡片状态</w:t>
      </w:r>
      <w:r>
        <w:rPr>
          <w:rFonts w:hint="eastAsia"/>
        </w:rPr>
        <w:t xml:space="preserve">  0-</w:t>
      </w:r>
      <w:r>
        <w:rPr>
          <w:rFonts w:hint="eastAsia"/>
        </w:rPr>
        <w:t>正常</w:t>
      </w:r>
      <w:r>
        <w:rPr>
          <w:rFonts w:hint="eastAsia"/>
        </w:rPr>
        <w:t xml:space="preserve">  1-</w:t>
      </w:r>
      <w:r>
        <w:rPr>
          <w:rFonts w:hint="eastAsia"/>
        </w:rPr>
        <w:t>异常</w:t>
      </w:r>
    </w:p>
    <w:p w:rsidR="003F34DA" w:rsidRDefault="003F34DA" w:rsidP="003F34DA">
      <w:pPr>
        <w:pStyle w:val="ae"/>
        <w:ind w:leftChars="600" w:left="1260"/>
      </w:pPr>
      <w:r w:rsidRPr="007556E0">
        <w:t>memoLikeStr</w:t>
      </w:r>
      <w:r>
        <w:rPr>
          <w:rFonts w:hint="eastAsia"/>
        </w:rPr>
        <w:t xml:space="preserve">   //</w:t>
      </w:r>
      <w:r>
        <w:rPr>
          <w:rFonts w:hint="eastAsia"/>
        </w:rPr>
        <w:t>备注</w:t>
      </w:r>
    </w:p>
    <w:p w:rsidR="003F34DA" w:rsidRDefault="003F34DA" w:rsidP="003F34DA">
      <w:pPr>
        <w:pStyle w:val="ae"/>
        <w:ind w:leftChars="600" w:left="1260"/>
      </w:pPr>
      <w:r>
        <w:t>cardType</w:t>
      </w:r>
      <w:r>
        <w:rPr>
          <w:rFonts w:hint="eastAsia"/>
        </w:rPr>
        <w:t>Array   //</w:t>
      </w:r>
      <w:r>
        <w:rPr>
          <w:rFonts w:hint="eastAsia"/>
        </w:rPr>
        <w:t>卡片类型</w:t>
      </w:r>
      <w:r>
        <w:rPr>
          <w:rFonts w:hint="eastAsia"/>
        </w:rPr>
        <w:t xml:space="preserve">  </w:t>
      </w:r>
    </w:p>
    <w:p w:rsidR="003F34DA" w:rsidRPr="00843748" w:rsidRDefault="003F34DA" w:rsidP="003F34DA">
      <w:pPr>
        <w:pStyle w:val="ae"/>
        <w:ind w:leftChars="600" w:left="1260"/>
      </w:pPr>
      <w:r w:rsidRPr="00843748">
        <w:t>pageNum:1</w:t>
      </w:r>
    </w:p>
    <w:p w:rsidR="003F34DA" w:rsidRPr="00843748" w:rsidRDefault="003F34DA" w:rsidP="003F34DA">
      <w:pPr>
        <w:pStyle w:val="ae"/>
        <w:ind w:leftChars="600" w:left="1260"/>
      </w:pPr>
      <w:r w:rsidRPr="00843748">
        <w:lastRenderedPageBreak/>
        <w:t>pageSize:10</w:t>
      </w:r>
    </w:p>
    <w:p w:rsidR="00487624" w:rsidRPr="00C92806" w:rsidRDefault="00487624" w:rsidP="00DA278F">
      <w:pPr>
        <w:pStyle w:val="ae"/>
        <w:ind w:left="840"/>
      </w:pPr>
      <w:r>
        <w:rPr>
          <w:rFonts w:hint="eastAsia"/>
        </w:rPr>
        <w:t>}</w:t>
      </w:r>
    </w:p>
    <w:p w:rsidR="000321C7" w:rsidRPr="00933883" w:rsidRDefault="000321C7" w:rsidP="00933883">
      <w:pPr>
        <w:pStyle w:val="af3"/>
        <w:spacing w:before="156"/>
      </w:pPr>
      <w:r w:rsidRPr="00933883">
        <w:rPr>
          <w:rFonts w:hint="eastAsia"/>
        </w:rPr>
        <w:t>返回结果</w:t>
      </w:r>
    </w:p>
    <w:p w:rsidR="000321C7" w:rsidRDefault="000321C7" w:rsidP="00DA278F">
      <w:pPr>
        <w:pStyle w:val="ae"/>
        <w:ind w:left="840"/>
      </w:pPr>
      <w:r>
        <w:t>{</w:t>
      </w:r>
    </w:p>
    <w:p w:rsidR="00D407F6" w:rsidRDefault="000321C7" w:rsidP="00DA278F">
      <w:pPr>
        <w:pStyle w:val="ae"/>
        <w:ind w:left="840" w:firstLine="420"/>
      </w:pPr>
      <w:r>
        <w:t>"data":</w:t>
      </w:r>
    </w:p>
    <w:p w:rsidR="000321C7" w:rsidRDefault="000321C7" w:rsidP="00DA278F">
      <w:pPr>
        <w:pStyle w:val="ae"/>
        <w:ind w:left="840" w:firstLine="420"/>
      </w:pPr>
      <w:r>
        <w:t>{</w:t>
      </w:r>
    </w:p>
    <w:p w:rsidR="000321C7" w:rsidRDefault="000321C7" w:rsidP="00DA278F">
      <w:pPr>
        <w:pStyle w:val="ae"/>
        <w:ind w:leftChars="800" w:left="1680"/>
      </w:pPr>
      <w:r>
        <w:t>"currentPage": 1,</w:t>
      </w:r>
    </w:p>
    <w:p w:rsidR="000321C7" w:rsidRDefault="000321C7" w:rsidP="00D407F6">
      <w:pPr>
        <w:pStyle w:val="ae"/>
        <w:ind w:leftChars="800" w:left="1680"/>
      </w:pPr>
      <w:r>
        <w:t>"pageData": [{</w:t>
      </w:r>
    </w:p>
    <w:p w:rsidR="000321C7" w:rsidRDefault="000321C7" w:rsidP="00B7123D">
      <w:pPr>
        <w:pStyle w:val="ae"/>
        <w:ind w:leftChars="1200" w:left="2520"/>
      </w:pPr>
      <w:r>
        <w:t>"cardNumber": "25",</w:t>
      </w:r>
    </w:p>
    <w:p w:rsidR="000321C7" w:rsidRDefault="000321C7" w:rsidP="00B7123D">
      <w:pPr>
        <w:pStyle w:val="ae"/>
        <w:ind w:leftChars="1200" w:left="2520"/>
      </w:pPr>
      <w:r>
        <w:t>"cardType": "0",</w:t>
      </w:r>
    </w:p>
    <w:p w:rsidR="000321C7" w:rsidRDefault="000321C7" w:rsidP="00B7123D">
      <w:pPr>
        <w:pStyle w:val="ae"/>
        <w:ind w:leftChars="1200" w:left="2520"/>
      </w:pPr>
      <w:r>
        <w:rPr>
          <w:rFonts w:hint="eastAsia"/>
        </w:rPr>
        <w:t>"cardTypeStr": "</w:t>
      </w:r>
      <w:r>
        <w:rPr>
          <w:rFonts w:hint="eastAsia"/>
        </w:rPr>
        <w:t>普通卡</w:t>
      </w:r>
      <w:r>
        <w:rPr>
          <w:rFonts w:hint="eastAsia"/>
        </w:rPr>
        <w:t>",</w:t>
      </w:r>
    </w:p>
    <w:p w:rsidR="000321C7" w:rsidRDefault="000321C7" w:rsidP="00B7123D">
      <w:pPr>
        <w:pStyle w:val="ae"/>
        <w:ind w:leftChars="1200" w:left="2520"/>
      </w:pPr>
      <w:r>
        <w:t>"createTime": "2018-01-25",</w:t>
      </w:r>
    </w:p>
    <w:p w:rsidR="000321C7" w:rsidRDefault="000321C7" w:rsidP="00B7123D">
      <w:pPr>
        <w:pStyle w:val="ae"/>
        <w:ind w:leftChars="1200" w:left="2520"/>
      </w:pPr>
      <w:r>
        <w:t>"createUser": 1,</w:t>
      </w:r>
    </w:p>
    <w:p w:rsidR="000321C7" w:rsidRDefault="000321C7" w:rsidP="00B7123D">
      <w:pPr>
        <w:pStyle w:val="ae"/>
        <w:ind w:leftChars="1200" w:left="2520"/>
      </w:pPr>
      <w:r>
        <w:t>"endDate": "2028-01-25",</w:t>
      </w:r>
    </w:p>
    <w:p w:rsidR="000321C7" w:rsidRDefault="000321C7" w:rsidP="00B7123D">
      <w:pPr>
        <w:pStyle w:val="ae"/>
        <w:ind w:leftChars="1200" w:left="2520"/>
      </w:pPr>
      <w:r>
        <w:t>"id": 10,</w:t>
      </w:r>
    </w:p>
    <w:p w:rsidR="000321C7" w:rsidRDefault="000321C7" w:rsidP="00B7123D">
      <w:pPr>
        <w:pStyle w:val="ae"/>
        <w:ind w:leftChars="1200" w:left="2520"/>
      </w:pPr>
      <w:r>
        <w:t>"memo": "11",</w:t>
      </w:r>
    </w:p>
    <w:p w:rsidR="000321C7" w:rsidRDefault="000321C7" w:rsidP="00B7123D">
      <w:pPr>
        <w:pStyle w:val="ae"/>
        <w:ind w:leftChars="1200" w:left="2520"/>
      </w:pPr>
      <w:r>
        <w:t>"owner": "Test",</w:t>
      </w:r>
    </w:p>
    <w:p w:rsidR="000321C7" w:rsidRDefault="000321C7" w:rsidP="00B7123D">
      <w:pPr>
        <w:pStyle w:val="ae"/>
        <w:ind w:leftChars="1200" w:left="2520"/>
      </w:pPr>
      <w:r>
        <w:t>"ownerId": 1,</w:t>
      </w:r>
    </w:p>
    <w:p w:rsidR="000321C7" w:rsidRDefault="000321C7" w:rsidP="00B7123D">
      <w:pPr>
        <w:pStyle w:val="ae"/>
        <w:ind w:leftChars="1200" w:left="2520"/>
      </w:pPr>
      <w:r>
        <w:t>"startDate": "2018-01-25",</w:t>
      </w:r>
    </w:p>
    <w:p w:rsidR="000321C7" w:rsidRDefault="000321C7" w:rsidP="00B7123D">
      <w:pPr>
        <w:pStyle w:val="ae"/>
        <w:ind w:leftChars="1200" w:left="2520"/>
      </w:pPr>
      <w:r>
        <w:t>"state": "0",</w:t>
      </w:r>
    </w:p>
    <w:p w:rsidR="000321C7" w:rsidRDefault="000321C7" w:rsidP="00B7123D">
      <w:pPr>
        <w:pStyle w:val="ae"/>
        <w:ind w:leftChars="1200" w:left="2520"/>
      </w:pPr>
      <w:r>
        <w:rPr>
          <w:rFonts w:hint="eastAsia"/>
        </w:rPr>
        <w:t>"stateStr": "</w:t>
      </w:r>
      <w:r>
        <w:rPr>
          <w:rFonts w:hint="eastAsia"/>
        </w:rPr>
        <w:t>正常</w:t>
      </w:r>
      <w:r>
        <w:rPr>
          <w:rFonts w:hint="eastAsia"/>
        </w:rPr>
        <w:t>"</w:t>
      </w:r>
    </w:p>
    <w:p w:rsidR="000321C7" w:rsidRDefault="000321C7" w:rsidP="00D407F6">
      <w:pPr>
        <w:pStyle w:val="ae"/>
        <w:ind w:leftChars="990" w:left="2079" w:firstLine="21"/>
      </w:pPr>
      <w:r>
        <w:t>}</w:t>
      </w:r>
      <w:r w:rsidR="00D407F6">
        <w:rPr>
          <w:rFonts w:hint="eastAsia"/>
        </w:rPr>
        <w:t xml:space="preserve"> </w:t>
      </w:r>
      <w:r w:rsidR="00D407F6">
        <w:t>]</w:t>
      </w:r>
    </w:p>
    <w:p w:rsidR="000321C7" w:rsidRDefault="000321C7" w:rsidP="00B7123D">
      <w:pPr>
        <w:pStyle w:val="ae"/>
        <w:ind w:leftChars="800" w:left="1680"/>
      </w:pPr>
      <w:r>
        <w:t>"pageSize": 10,</w:t>
      </w:r>
    </w:p>
    <w:p w:rsidR="000321C7" w:rsidRDefault="000321C7" w:rsidP="00B7123D">
      <w:pPr>
        <w:pStyle w:val="ae"/>
        <w:ind w:leftChars="800" w:left="1680"/>
      </w:pPr>
      <w:r>
        <w:t>"totalPage": 1,</w:t>
      </w:r>
    </w:p>
    <w:p w:rsidR="000321C7" w:rsidRDefault="000321C7" w:rsidP="00B7123D">
      <w:pPr>
        <w:pStyle w:val="ae"/>
        <w:ind w:leftChars="800" w:left="1680"/>
      </w:pPr>
      <w:r>
        <w:t>"totalRows": 1</w:t>
      </w:r>
    </w:p>
    <w:p w:rsidR="000321C7" w:rsidRDefault="000321C7" w:rsidP="00DA278F">
      <w:pPr>
        <w:pStyle w:val="ae"/>
        <w:ind w:leftChars="600" w:left="1260"/>
      </w:pPr>
      <w:r>
        <w:t>},</w:t>
      </w:r>
    </w:p>
    <w:p w:rsidR="000321C7" w:rsidRDefault="000321C7" w:rsidP="00DA278F">
      <w:pPr>
        <w:pStyle w:val="ae"/>
        <w:ind w:leftChars="600" w:left="1260"/>
      </w:pPr>
      <w:r>
        <w:t>"errMsg": "success",</w:t>
      </w:r>
    </w:p>
    <w:p w:rsidR="000321C7" w:rsidRDefault="000321C7" w:rsidP="00DA278F">
      <w:pPr>
        <w:pStyle w:val="ae"/>
        <w:ind w:leftChars="600" w:left="1260"/>
      </w:pPr>
      <w:r>
        <w:t>"success": true</w:t>
      </w:r>
    </w:p>
    <w:p w:rsidR="000321C7" w:rsidRDefault="000321C7" w:rsidP="00DA278F">
      <w:pPr>
        <w:pStyle w:val="ae"/>
        <w:ind w:left="840"/>
      </w:pPr>
      <w:r>
        <w:t>}</w:t>
      </w:r>
    </w:p>
    <w:p w:rsidR="00CA6DA3" w:rsidRDefault="00CA6DA3" w:rsidP="00933883">
      <w:pPr>
        <w:pStyle w:val="af3"/>
        <w:spacing w:before="156"/>
      </w:pPr>
    </w:p>
    <w:p w:rsidR="000321C7" w:rsidRDefault="000321C7" w:rsidP="00933883">
      <w:pPr>
        <w:pStyle w:val="af3"/>
        <w:spacing w:before="156"/>
      </w:pPr>
      <w:r w:rsidRPr="00933883">
        <w:rPr>
          <w:rFonts w:hint="eastAsia"/>
        </w:rPr>
        <w:t>参数说明</w:t>
      </w:r>
    </w:p>
    <w:p w:rsidR="00CA6DA3" w:rsidRDefault="00CA6DA3" w:rsidP="00CA6DA3"/>
    <w:p w:rsidR="00CA6DA3" w:rsidRPr="00CA6DA3" w:rsidRDefault="00CA6DA3" w:rsidP="00CA6DA3"/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700"/>
        <w:gridCol w:w="1134"/>
        <w:gridCol w:w="1276"/>
        <w:gridCol w:w="3071"/>
      </w:tblGrid>
      <w:tr w:rsidR="003F34DA" w:rsidRPr="00CC7470" w:rsidTr="00D74D8D">
        <w:trPr>
          <w:cantSplit/>
          <w:trHeight w:val="253"/>
          <w:tblHeader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34DA" w:rsidRPr="00EB2F75" w:rsidRDefault="003F34DA" w:rsidP="00D74D8D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34DA" w:rsidRPr="00EB2F75" w:rsidRDefault="003F34DA" w:rsidP="00D74D8D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34DA" w:rsidRPr="00EB2F75" w:rsidRDefault="003F34DA" w:rsidP="00D74D8D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34DA" w:rsidRPr="00EB2F75" w:rsidRDefault="003F34DA" w:rsidP="00D74D8D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34DA" w:rsidRPr="00EB2F75" w:rsidRDefault="003F34DA" w:rsidP="00D74D8D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  <w:tr w:rsidR="003F34DA" w:rsidRPr="00CC7470" w:rsidTr="00D74D8D">
        <w:trPr>
          <w:cantSplit/>
          <w:trHeight w:val="175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3F34DA" w:rsidRPr="00DA278F" w:rsidRDefault="003F34DA" w:rsidP="00D74D8D">
            <w:pPr>
              <w:pStyle w:val="afe"/>
            </w:pPr>
            <w:r w:rsidRPr="00DA278F">
              <w:t>R</w:t>
            </w:r>
            <w:r w:rsidRPr="00DA278F">
              <w:rPr>
                <w:rFonts w:hint="eastAsia"/>
              </w:rPr>
              <w:t>equest</w:t>
            </w:r>
          </w:p>
        </w:tc>
      </w:tr>
      <w:tr w:rsidR="003F34DA" w:rsidRPr="00CC7470" w:rsidTr="00D74D8D">
        <w:trPr>
          <w:cantSplit/>
          <w:trHeight w:val="186"/>
        </w:trPr>
        <w:tc>
          <w:tcPr>
            <w:tcW w:w="1607" w:type="dxa"/>
            <w:tcBorders>
              <w:top w:val="single" w:sz="4" w:space="0" w:color="auto"/>
            </w:tcBorders>
          </w:tcPr>
          <w:p w:rsidR="003F34DA" w:rsidRPr="00E50537" w:rsidRDefault="003F34DA" w:rsidP="00D74D8D">
            <w:pPr>
              <w:pStyle w:val="afe"/>
            </w:pPr>
            <w:r w:rsidRPr="007556E0">
              <w:t>cardNumLikeStr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F34DA" w:rsidRPr="003C4F8D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vAlign w:val="center"/>
          </w:tcPr>
          <w:p w:rsidR="003F34DA" w:rsidRPr="003C4F8D" w:rsidRDefault="003F34DA" w:rsidP="00D74D8D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3F34DA" w:rsidRPr="00CC7470" w:rsidTr="00D74D8D">
        <w:trPr>
          <w:cantSplit/>
          <w:trHeight w:val="303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 w:rsidRPr="007556E0">
              <w:t>ownerLikeStr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1700" w:type="dxa"/>
          </w:tcPr>
          <w:p w:rsidR="003F34DA" w:rsidRPr="009F622B" w:rsidRDefault="003F34DA" w:rsidP="00D74D8D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  <w:r>
              <w:rPr>
                <w:rFonts w:hint="eastAsia"/>
              </w:rPr>
              <w:t>支持模糊查询</w:t>
            </w: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 w:rsidRPr="007556E0">
              <w:t>cardStat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700" w:type="dxa"/>
          </w:tcPr>
          <w:p w:rsidR="003F34DA" w:rsidRPr="009F622B" w:rsidRDefault="003F34DA" w:rsidP="00D74D8D">
            <w:pPr>
              <w:pStyle w:val="afe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  <w:r w:rsidRPr="00C03CFA">
              <w:t>状态：</w:t>
            </w:r>
            <w:r w:rsidRPr="00C03CFA">
              <w:t xml:space="preserve"> 0-</w:t>
            </w:r>
            <w:r w:rsidRPr="00C03CFA">
              <w:t>正常，</w:t>
            </w:r>
            <w:r w:rsidRPr="00C03CFA">
              <w:t>1-</w:t>
            </w:r>
            <w:r w:rsidRPr="00C03CFA">
              <w:t>挂失，</w:t>
            </w:r>
            <w:r w:rsidRPr="00C03CFA">
              <w:t>2</w:t>
            </w:r>
            <w:r w:rsidRPr="00C03CFA">
              <w:t>注销</w:t>
            </w: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 w:rsidRPr="007556E0">
              <w:t>memoLikeStr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700" w:type="dxa"/>
          </w:tcPr>
          <w:p w:rsidR="003F34DA" w:rsidRPr="009F622B" w:rsidRDefault="003F34DA" w:rsidP="00D74D8D">
            <w:pPr>
              <w:pStyle w:val="afe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7556E0" w:rsidRDefault="003F34DA" w:rsidP="00D74D8D">
            <w:pPr>
              <w:pStyle w:val="afe"/>
            </w:pPr>
            <w:r>
              <w:lastRenderedPageBreak/>
              <w:t>cardType</w:t>
            </w:r>
            <w:r>
              <w:rPr>
                <w:rFonts w:hint="eastAsia"/>
              </w:rPr>
              <w:t xml:space="preserve">Array   </w:t>
            </w:r>
          </w:p>
        </w:tc>
        <w:tc>
          <w:tcPr>
            <w:tcW w:w="1700" w:type="dxa"/>
          </w:tcPr>
          <w:p w:rsidR="003F34DA" w:rsidRPr="009F622B" w:rsidRDefault="003F34DA" w:rsidP="00D74D8D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String[]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 w:rsidRPr="00843748">
              <w:t>pageNum</w:t>
            </w:r>
          </w:p>
        </w:tc>
        <w:tc>
          <w:tcPr>
            <w:tcW w:w="1700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 w:rsidRPr="00843748">
              <w:t>pageSize</w:t>
            </w:r>
          </w:p>
        </w:tc>
        <w:tc>
          <w:tcPr>
            <w:tcW w:w="1700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页面显示条数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8788" w:type="dxa"/>
            <w:gridSpan w:val="5"/>
            <w:shd w:val="clear" w:color="auto" w:fill="E5B8B7" w:themeFill="accent2" w:themeFillTint="66"/>
          </w:tcPr>
          <w:p w:rsidR="003F34DA" w:rsidRPr="003C4F8D" w:rsidRDefault="003F34DA" w:rsidP="00D74D8D">
            <w:pPr>
              <w:pStyle w:val="afe"/>
            </w:pPr>
            <w:r w:rsidRPr="00CC3388">
              <w:rPr>
                <w:rFonts w:hint="eastAsia"/>
              </w:rPr>
              <w:t>response</w:t>
            </w: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D01C99" w:rsidRDefault="003F34DA" w:rsidP="00D74D8D">
            <w:pPr>
              <w:pStyle w:val="afe"/>
            </w:pPr>
            <w:r w:rsidRPr="00E50537">
              <w:t>data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D01C99" w:rsidRDefault="003F34DA" w:rsidP="00D74D8D">
            <w:pPr>
              <w:pStyle w:val="afe"/>
            </w:pPr>
            <w:r w:rsidRPr="00E50537">
              <w:t>errMsg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134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D01C99" w:rsidRDefault="003F34DA" w:rsidP="00D74D8D">
            <w:pPr>
              <w:pStyle w:val="afe"/>
            </w:pPr>
            <w:r w:rsidRPr="00E50537">
              <w:t>success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134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currentPage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pageSize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页面显示条数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totalPage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totalRows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记录总数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cardNumber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cardType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 xml:space="preserve">Y 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普通卡，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临时卡</w:t>
            </w: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rPr>
                <w:rFonts w:hint="eastAsia"/>
              </w:rPr>
              <w:t>cardTypeStr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createTime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Pr="00E50537" w:rsidRDefault="003F34DA" w:rsidP="00D74D8D">
            <w:pPr>
              <w:pStyle w:val="afe"/>
            </w:pPr>
            <w:r>
              <w:t>createUser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创建人编号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t>endDate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t>id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t>memo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t>owner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t>ownerId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t>startDate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</w:p>
        </w:tc>
      </w:tr>
      <w:tr w:rsidR="003F34DA" w:rsidRPr="00CC7470" w:rsidTr="00D74D8D">
        <w:trPr>
          <w:cantSplit/>
          <w:trHeight w:val="227"/>
        </w:trPr>
        <w:tc>
          <w:tcPr>
            <w:tcW w:w="1607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stateStr</w:t>
            </w:r>
          </w:p>
        </w:tc>
        <w:tc>
          <w:tcPr>
            <w:tcW w:w="1700" w:type="dxa"/>
          </w:tcPr>
          <w:p w:rsidR="003F34DA" w:rsidRPr="00B570E9" w:rsidRDefault="003F34DA" w:rsidP="00D74D8D">
            <w:pPr>
              <w:pStyle w:val="afe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34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F34DA" w:rsidRDefault="003F34DA" w:rsidP="00D74D8D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071" w:type="dxa"/>
            <w:vAlign w:val="center"/>
          </w:tcPr>
          <w:p w:rsidR="003F34DA" w:rsidRPr="003C4F8D" w:rsidRDefault="003F34DA" w:rsidP="00D74D8D">
            <w:pPr>
              <w:pStyle w:val="afe"/>
            </w:pPr>
            <w:r w:rsidRPr="00C03CFA">
              <w:t>状态：</w:t>
            </w:r>
            <w:r w:rsidRPr="00C03CFA">
              <w:t xml:space="preserve"> 0-</w:t>
            </w:r>
            <w:r w:rsidRPr="00C03CFA">
              <w:t>正常，</w:t>
            </w:r>
            <w:r w:rsidRPr="00C03CFA">
              <w:t>1-</w:t>
            </w:r>
            <w:r w:rsidRPr="00C03CFA">
              <w:t>挂失，</w:t>
            </w:r>
            <w:r w:rsidRPr="00C03CFA">
              <w:t>2</w:t>
            </w:r>
            <w:r w:rsidRPr="00C03CFA">
              <w:t>注销</w:t>
            </w:r>
          </w:p>
        </w:tc>
      </w:tr>
      <w:tr w:rsidR="00B7123D" w:rsidRPr="00CC7470" w:rsidTr="00D407F6">
        <w:trPr>
          <w:cantSplit/>
          <w:trHeight w:val="253"/>
          <w:tblHeader/>
        </w:trPr>
        <w:tc>
          <w:tcPr>
            <w:tcW w:w="1607" w:type="dxa"/>
            <w:tcBorders>
              <w:bottom w:val="single" w:sz="4" w:space="0" w:color="auto"/>
            </w:tcBorders>
            <w:shd w:val="clear" w:color="auto" w:fill="D9D9D9"/>
          </w:tcPr>
          <w:p w:rsidR="00B7123D" w:rsidRPr="00EB2F75" w:rsidRDefault="00B7123D" w:rsidP="00697C02">
            <w:pPr>
              <w:pStyle w:val="aff"/>
            </w:pPr>
            <w:r w:rsidRPr="00EB2F75"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D9D9D9"/>
          </w:tcPr>
          <w:p w:rsidR="00B7123D" w:rsidRPr="00EB2F75" w:rsidRDefault="00B7123D" w:rsidP="00697C02">
            <w:pPr>
              <w:pStyle w:val="aff"/>
            </w:pPr>
            <w:r w:rsidRPr="00EB2F75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:rsidR="00B7123D" w:rsidRPr="00EB2F75" w:rsidRDefault="00B7123D" w:rsidP="00697C02">
            <w:pPr>
              <w:pStyle w:val="aff"/>
            </w:pPr>
            <w:r w:rsidRPr="00EB2F75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B7123D" w:rsidRPr="00EB2F75" w:rsidRDefault="00B7123D" w:rsidP="00697C02">
            <w:pPr>
              <w:pStyle w:val="aff"/>
            </w:pPr>
            <w:r w:rsidRPr="00EB2F75">
              <w:rPr>
                <w:rFonts w:hint="eastAsia"/>
              </w:rPr>
              <w:t>是否必填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D9D9D9"/>
          </w:tcPr>
          <w:p w:rsidR="00B7123D" w:rsidRPr="00EB2F75" w:rsidRDefault="00B7123D" w:rsidP="00697C02">
            <w:pPr>
              <w:pStyle w:val="aff"/>
            </w:pPr>
            <w:r w:rsidRPr="00EB2F75">
              <w:rPr>
                <w:rFonts w:hint="eastAsia"/>
              </w:rPr>
              <w:t>备注</w:t>
            </w:r>
          </w:p>
        </w:tc>
      </w:tr>
    </w:tbl>
    <w:p w:rsidR="000321C7" w:rsidRPr="00116E2F" w:rsidRDefault="000321C7" w:rsidP="00B7123D">
      <w:pPr>
        <w:rPr>
          <w:b/>
        </w:rPr>
      </w:pPr>
    </w:p>
    <w:sectPr w:rsidR="000321C7" w:rsidRPr="00116E2F" w:rsidSect="00EB03D9"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0" w:author="17612" w:date="2020-08-05T08:30:00Z" w:initials="1">
    <w:p w:rsidR="00763B2F" w:rsidRDefault="00763B2F">
      <w:pPr>
        <w:pStyle w:val="aff5"/>
      </w:pPr>
      <w:r>
        <w:rPr>
          <w:rStyle w:val="aff4"/>
        </w:rPr>
        <w:annotationRef/>
      </w:r>
      <w:r>
        <w:rPr>
          <w:rFonts w:hint="eastAsia"/>
        </w:rPr>
        <w:t>废弃</w:t>
      </w:r>
      <w:r>
        <w:rPr>
          <w:rFonts w:hint="eastAsia"/>
        </w:rPr>
        <w:t>,</w:t>
      </w:r>
      <w:r>
        <w:rPr>
          <w:rFonts w:hint="eastAsia"/>
        </w:rPr>
        <w:t>通过基础数据接口文档添加人员</w:t>
      </w:r>
    </w:p>
  </w:comment>
  <w:comment w:id="42" w:author="17612" w:date="2020-08-05T08:30:00Z" w:initials="1">
    <w:p w:rsidR="00763B2F" w:rsidRDefault="00763B2F">
      <w:pPr>
        <w:pStyle w:val="aff5"/>
      </w:pPr>
      <w:r>
        <w:rPr>
          <w:rStyle w:val="aff4"/>
        </w:rPr>
        <w:annotationRef/>
      </w:r>
      <w:r>
        <w:rPr>
          <w:rFonts w:hint="eastAsia"/>
        </w:rPr>
        <w:t>废弃</w:t>
      </w:r>
      <w:r>
        <w:rPr>
          <w:rFonts w:hint="eastAsia"/>
        </w:rPr>
        <w:t>,</w:t>
      </w:r>
      <w:r>
        <w:rPr>
          <w:rFonts w:hint="eastAsia"/>
        </w:rPr>
        <w:t>通过基础数据接口文档删除</w:t>
      </w:r>
      <w:r>
        <w:rPr>
          <w:rFonts w:hint="eastAsia"/>
        </w:rPr>
        <w:t>人员</w:t>
      </w:r>
    </w:p>
  </w:comment>
  <w:comment w:id="47" w:author="17612" w:date="2020-08-05T08:30:00Z" w:initials="1">
    <w:p w:rsidR="00763B2F" w:rsidRDefault="00763B2F">
      <w:pPr>
        <w:pStyle w:val="aff5"/>
      </w:pPr>
      <w:r>
        <w:rPr>
          <w:rStyle w:val="aff4"/>
        </w:rPr>
        <w:annotationRef/>
      </w:r>
      <w:r>
        <w:rPr>
          <w:rFonts w:hint="eastAsia"/>
        </w:rPr>
        <w:t>废弃</w:t>
      </w:r>
      <w:r>
        <w:rPr>
          <w:rFonts w:hint="eastAsia"/>
        </w:rPr>
        <w:t>,</w:t>
      </w:r>
      <w:r>
        <w:rPr>
          <w:rFonts w:hint="eastAsia"/>
        </w:rPr>
        <w:t>通过基础数据接口文档</w:t>
      </w:r>
      <w:r>
        <w:rPr>
          <w:rFonts w:hint="eastAsia"/>
        </w:rPr>
        <w:t>操作卡片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47" w:rsidRDefault="00803547" w:rsidP="00EB03D9">
      <w:r>
        <w:separator/>
      </w:r>
    </w:p>
  </w:endnote>
  <w:endnote w:type="continuationSeparator" w:id="0">
    <w:p w:rsidR="00803547" w:rsidRDefault="00803547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F" w:rsidRDefault="00763B2F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D8D" w:rsidRPr="00490F64" w:rsidRDefault="00D74D8D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77687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D74D8D" w:rsidRPr="00BE015C" w:rsidRDefault="00D74D8D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产品概述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D74D8D" w:rsidRDefault="00D74D8D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614638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D74D8D" w:rsidRPr="00490F64" w:rsidRDefault="00D74D8D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763B2F">
          <w:rPr>
            <w:rFonts w:eastAsia="微软雅黑" w:cs="Times New Roman" w:hint="eastAsia"/>
            <w:noProof/>
            <w:sz w:val="24"/>
            <w:szCs w:val="24"/>
          </w:rPr>
          <w:t>前言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763B2F" w:rsidRPr="00763B2F">
          <w:rPr>
            <w:rFonts w:eastAsia="微软雅黑" w:cs="Times New Roman"/>
            <w:noProof/>
            <w:sz w:val="24"/>
            <w:szCs w:val="24"/>
            <w:lang w:val="zh-CN"/>
          </w:rPr>
          <w:t>II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803821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D74D8D" w:rsidRPr="00BE015C" w:rsidRDefault="00D74D8D" w:rsidP="00BE015C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 w:hint="eastAsia"/>
            <w:sz w:val="24"/>
            <w:szCs w:val="24"/>
          </w:rPr>
          <w:t>目录</w:t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="00763B2F" w:rsidRPr="00763B2F">
          <w:rPr>
            <w:rFonts w:eastAsia="微软雅黑"/>
            <w:noProof/>
            <w:sz w:val="24"/>
            <w:szCs w:val="24"/>
            <w:lang w:val="zh-CN"/>
          </w:rPr>
          <w:t>IV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D74D8D" w:rsidRPr="00B37492" w:rsidRDefault="00803547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47" w:rsidRDefault="00803547" w:rsidP="00EB03D9">
      <w:r>
        <w:separator/>
      </w:r>
    </w:p>
  </w:footnote>
  <w:footnote w:type="continuationSeparator" w:id="0">
    <w:p w:rsidR="00803547" w:rsidRDefault="00803547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F" w:rsidRDefault="00763B2F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D8D" w:rsidRDefault="00763B2F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a12213cd_1_1_2" o:spid="_x0000_s2053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32174  da hua  2020-08-05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F" w:rsidRDefault="00763B2F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说明: Y:\07_说明书图纸设计\06中文安全警示标志\1中文版\2018.5图标规范\008说明.png" style="width:17.65pt;height:12.9pt;visibility:visible;mso-wrap-style:square" o:bullet="t">
        <v:imagedata r:id="rId1" o:title="008说明"/>
      </v:shape>
    </w:pict>
  </w:numPicBullet>
  <w:abstractNum w:abstractNumId="0">
    <w:nsid w:val="03632E2A"/>
    <w:multiLevelType w:val="multilevel"/>
    <w:tmpl w:val="88A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E3E8C"/>
    <w:multiLevelType w:val="multilevel"/>
    <w:tmpl w:val="6ED4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E3E9C"/>
    <w:multiLevelType w:val="multilevel"/>
    <w:tmpl w:val="4AA2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D553B"/>
    <w:multiLevelType w:val="multilevel"/>
    <w:tmpl w:val="0428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76120"/>
    <w:multiLevelType w:val="multilevel"/>
    <w:tmpl w:val="67CA19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6">
    <w:nsid w:val="13D91C8C"/>
    <w:multiLevelType w:val="multilevel"/>
    <w:tmpl w:val="BCF2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8">
    <w:nsid w:val="18D26C88"/>
    <w:multiLevelType w:val="multilevel"/>
    <w:tmpl w:val="BB3A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9B65B4"/>
    <w:multiLevelType w:val="multilevel"/>
    <w:tmpl w:val="011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11">
    <w:nsid w:val="22084CC7"/>
    <w:multiLevelType w:val="multilevel"/>
    <w:tmpl w:val="6426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F1013A"/>
    <w:multiLevelType w:val="multilevel"/>
    <w:tmpl w:val="9D62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DD1C73"/>
    <w:multiLevelType w:val="multilevel"/>
    <w:tmpl w:val="2DC8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4E77C7"/>
    <w:multiLevelType w:val="hybridMultilevel"/>
    <w:tmpl w:val="56B499B6"/>
    <w:lvl w:ilvl="0" w:tplc="5752476C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07785E"/>
    <w:multiLevelType w:val="multilevel"/>
    <w:tmpl w:val="0E8A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A12F0F"/>
    <w:multiLevelType w:val="multilevel"/>
    <w:tmpl w:val="3B3E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92D76"/>
    <w:multiLevelType w:val="multilevel"/>
    <w:tmpl w:val="89E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3">
    <w:nsid w:val="57CE3BF7"/>
    <w:multiLevelType w:val="hybridMultilevel"/>
    <w:tmpl w:val="D16A721A"/>
    <w:lvl w:ilvl="0" w:tplc="E18EB8F6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4">
    <w:nsid w:val="5ECA2CEB"/>
    <w:multiLevelType w:val="hybridMultilevel"/>
    <w:tmpl w:val="698C91A8"/>
    <w:lvl w:ilvl="0" w:tplc="39FE272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6231C43"/>
    <w:multiLevelType w:val="multilevel"/>
    <w:tmpl w:val="A6D25DF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2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ED95369"/>
    <w:multiLevelType w:val="multilevel"/>
    <w:tmpl w:val="4706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8246CD"/>
    <w:multiLevelType w:val="multilevel"/>
    <w:tmpl w:val="E5F0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32">
    <w:nsid w:val="77693EF3"/>
    <w:multiLevelType w:val="multilevel"/>
    <w:tmpl w:val="6714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34">
    <w:nsid w:val="7877459C"/>
    <w:multiLevelType w:val="multilevel"/>
    <w:tmpl w:val="6058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AB4CD2"/>
    <w:multiLevelType w:val="hybridMultilevel"/>
    <w:tmpl w:val="03505156"/>
    <w:lvl w:ilvl="0" w:tplc="5316061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5"/>
  </w:num>
  <w:num w:numId="3">
    <w:abstractNumId w:val="23"/>
  </w:num>
  <w:num w:numId="4">
    <w:abstractNumId w:val="26"/>
  </w:num>
  <w:num w:numId="5">
    <w:abstractNumId w:val="27"/>
  </w:num>
  <w:num w:numId="6">
    <w:abstractNumId w:val="7"/>
  </w:num>
  <w:num w:numId="7">
    <w:abstractNumId w:val="17"/>
  </w:num>
  <w:num w:numId="8">
    <w:abstractNumId w:val="5"/>
  </w:num>
  <w:num w:numId="9">
    <w:abstractNumId w:val="30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15"/>
  </w:num>
  <w:num w:numId="13">
    <w:abstractNumId w:val="18"/>
  </w:num>
  <w:num w:numId="14">
    <w:abstractNumId w:val="25"/>
  </w:num>
  <w:num w:numId="15">
    <w:abstractNumId w:val="33"/>
  </w:num>
  <w:num w:numId="16">
    <w:abstractNumId w:val="31"/>
  </w:num>
  <w:num w:numId="17">
    <w:abstractNumId w:val="4"/>
  </w:num>
  <w:num w:numId="18">
    <w:abstractNumId w:val="1"/>
  </w:num>
  <w:num w:numId="19">
    <w:abstractNumId w:val="20"/>
  </w:num>
  <w:num w:numId="20">
    <w:abstractNumId w:val="19"/>
  </w:num>
  <w:num w:numId="21">
    <w:abstractNumId w:val="28"/>
  </w:num>
  <w:num w:numId="22">
    <w:abstractNumId w:val="8"/>
  </w:num>
  <w:num w:numId="23">
    <w:abstractNumId w:val="34"/>
  </w:num>
  <w:num w:numId="24">
    <w:abstractNumId w:val="9"/>
  </w:num>
  <w:num w:numId="25">
    <w:abstractNumId w:val="3"/>
  </w:num>
  <w:num w:numId="26">
    <w:abstractNumId w:val="29"/>
  </w:num>
  <w:num w:numId="27">
    <w:abstractNumId w:val="13"/>
  </w:num>
  <w:num w:numId="28">
    <w:abstractNumId w:val="21"/>
  </w:num>
  <w:num w:numId="29">
    <w:abstractNumId w:val="0"/>
  </w:num>
  <w:num w:numId="30">
    <w:abstractNumId w:val="35"/>
  </w:num>
  <w:num w:numId="31">
    <w:abstractNumId w:val="16"/>
  </w:num>
  <w:num w:numId="32">
    <w:abstractNumId w:val="11"/>
  </w:num>
  <w:num w:numId="33">
    <w:abstractNumId w:val="6"/>
  </w:num>
  <w:num w:numId="34">
    <w:abstractNumId w:val="12"/>
  </w:num>
  <w:num w:numId="35">
    <w:abstractNumId w:val="32"/>
  </w:num>
  <w:num w:numId="36">
    <w:abstractNumId w:val="24"/>
  </w:num>
  <w:num w:numId="3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A5"/>
    <w:rsid w:val="000000ED"/>
    <w:rsid w:val="00004302"/>
    <w:rsid w:val="0001537C"/>
    <w:rsid w:val="000321C7"/>
    <w:rsid w:val="00033407"/>
    <w:rsid w:val="0003740D"/>
    <w:rsid w:val="00040CDC"/>
    <w:rsid w:val="00041FB0"/>
    <w:rsid w:val="000557F8"/>
    <w:rsid w:val="0005689F"/>
    <w:rsid w:val="00061E6F"/>
    <w:rsid w:val="00094039"/>
    <w:rsid w:val="000B20E2"/>
    <w:rsid w:val="000B2507"/>
    <w:rsid w:val="000B464E"/>
    <w:rsid w:val="000B4952"/>
    <w:rsid w:val="000D01A2"/>
    <w:rsid w:val="000D40E5"/>
    <w:rsid w:val="000E1084"/>
    <w:rsid w:val="000F02F0"/>
    <w:rsid w:val="000F7E57"/>
    <w:rsid w:val="00102E18"/>
    <w:rsid w:val="0010397D"/>
    <w:rsid w:val="001076BA"/>
    <w:rsid w:val="00110297"/>
    <w:rsid w:val="0011667F"/>
    <w:rsid w:val="00123891"/>
    <w:rsid w:val="00124AEF"/>
    <w:rsid w:val="00140296"/>
    <w:rsid w:val="001423D9"/>
    <w:rsid w:val="0016152E"/>
    <w:rsid w:val="00161754"/>
    <w:rsid w:val="00165E89"/>
    <w:rsid w:val="00171AE7"/>
    <w:rsid w:val="00181358"/>
    <w:rsid w:val="001855AE"/>
    <w:rsid w:val="00193E11"/>
    <w:rsid w:val="0019490B"/>
    <w:rsid w:val="001958D7"/>
    <w:rsid w:val="001B24BA"/>
    <w:rsid w:val="001C3841"/>
    <w:rsid w:val="001C3989"/>
    <w:rsid w:val="001D3164"/>
    <w:rsid w:val="001D3868"/>
    <w:rsid w:val="001F0C27"/>
    <w:rsid w:val="001F606F"/>
    <w:rsid w:val="002106C4"/>
    <w:rsid w:val="00223BBC"/>
    <w:rsid w:val="002405EC"/>
    <w:rsid w:val="002538BC"/>
    <w:rsid w:val="00260F36"/>
    <w:rsid w:val="0026117B"/>
    <w:rsid w:val="0027166C"/>
    <w:rsid w:val="00271B34"/>
    <w:rsid w:val="002741B6"/>
    <w:rsid w:val="00277170"/>
    <w:rsid w:val="002A5452"/>
    <w:rsid w:val="002B2A37"/>
    <w:rsid w:val="002C6A07"/>
    <w:rsid w:val="002D3205"/>
    <w:rsid w:val="002E042D"/>
    <w:rsid w:val="002E40F5"/>
    <w:rsid w:val="0031019D"/>
    <w:rsid w:val="003217AD"/>
    <w:rsid w:val="00324DC1"/>
    <w:rsid w:val="003274BC"/>
    <w:rsid w:val="00331754"/>
    <w:rsid w:val="003556DF"/>
    <w:rsid w:val="00365315"/>
    <w:rsid w:val="00367F6A"/>
    <w:rsid w:val="00374743"/>
    <w:rsid w:val="00375A70"/>
    <w:rsid w:val="00375C78"/>
    <w:rsid w:val="003824B5"/>
    <w:rsid w:val="003827F0"/>
    <w:rsid w:val="00390912"/>
    <w:rsid w:val="00397432"/>
    <w:rsid w:val="003979F6"/>
    <w:rsid w:val="003A46CA"/>
    <w:rsid w:val="003A5022"/>
    <w:rsid w:val="003B5421"/>
    <w:rsid w:val="003B79F3"/>
    <w:rsid w:val="003E7ADC"/>
    <w:rsid w:val="003F34DA"/>
    <w:rsid w:val="003F5EC7"/>
    <w:rsid w:val="004303C1"/>
    <w:rsid w:val="00430709"/>
    <w:rsid w:val="004354AE"/>
    <w:rsid w:val="00441EE4"/>
    <w:rsid w:val="00441FDE"/>
    <w:rsid w:val="0046026F"/>
    <w:rsid w:val="00487624"/>
    <w:rsid w:val="00490F64"/>
    <w:rsid w:val="004D4CD1"/>
    <w:rsid w:val="004D6406"/>
    <w:rsid w:val="004D6779"/>
    <w:rsid w:val="004E47F9"/>
    <w:rsid w:val="004F0690"/>
    <w:rsid w:val="00515894"/>
    <w:rsid w:val="00554248"/>
    <w:rsid w:val="00555407"/>
    <w:rsid w:val="00556998"/>
    <w:rsid w:val="005741B0"/>
    <w:rsid w:val="005757B6"/>
    <w:rsid w:val="0057605F"/>
    <w:rsid w:val="0057763B"/>
    <w:rsid w:val="005854F9"/>
    <w:rsid w:val="00596ED2"/>
    <w:rsid w:val="005A4058"/>
    <w:rsid w:val="005A70B3"/>
    <w:rsid w:val="005B2D60"/>
    <w:rsid w:val="005C50D4"/>
    <w:rsid w:val="005E07AF"/>
    <w:rsid w:val="005F1376"/>
    <w:rsid w:val="0061393F"/>
    <w:rsid w:val="00623EC0"/>
    <w:rsid w:val="006310E0"/>
    <w:rsid w:val="00640C02"/>
    <w:rsid w:val="00645B3C"/>
    <w:rsid w:val="006522A4"/>
    <w:rsid w:val="006704B5"/>
    <w:rsid w:val="00675365"/>
    <w:rsid w:val="00683395"/>
    <w:rsid w:val="00690825"/>
    <w:rsid w:val="00697C02"/>
    <w:rsid w:val="006A51EC"/>
    <w:rsid w:val="006B4D39"/>
    <w:rsid w:val="006B7742"/>
    <w:rsid w:val="006D17D0"/>
    <w:rsid w:val="006D2CDA"/>
    <w:rsid w:val="006D5842"/>
    <w:rsid w:val="006D76BE"/>
    <w:rsid w:val="006E1CFD"/>
    <w:rsid w:val="006F460A"/>
    <w:rsid w:val="0070159B"/>
    <w:rsid w:val="0070668B"/>
    <w:rsid w:val="00720EF3"/>
    <w:rsid w:val="007257D0"/>
    <w:rsid w:val="00740FE1"/>
    <w:rsid w:val="0074771A"/>
    <w:rsid w:val="00750CD3"/>
    <w:rsid w:val="0075260D"/>
    <w:rsid w:val="007532BE"/>
    <w:rsid w:val="0075376B"/>
    <w:rsid w:val="007636D6"/>
    <w:rsid w:val="00763B2F"/>
    <w:rsid w:val="00764CAC"/>
    <w:rsid w:val="007664EF"/>
    <w:rsid w:val="007B0418"/>
    <w:rsid w:val="007B0E94"/>
    <w:rsid w:val="007D269F"/>
    <w:rsid w:val="007E47CD"/>
    <w:rsid w:val="00801E9F"/>
    <w:rsid w:val="00803547"/>
    <w:rsid w:val="00810B67"/>
    <w:rsid w:val="00834309"/>
    <w:rsid w:val="00843748"/>
    <w:rsid w:val="00845BD4"/>
    <w:rsid w:val="00847E31"/>
    <w:rsid w:val="00870012"/>
    <w:rsid w:val="00882BFB"/>
    <w:rsid w:val="00885806"/>
    <w:rsid w:val="00890F3D"/>
    <w:rsid w:val="008D485C"/>
    <w:rsid w:val="008D636B"/>
    <w:rsid w:val="008F1DDC"/>
    <w:rsid w:val="009151A7"/>
    <w:rsid w:val="009206A6"/>
    <w:rsid w:val="00923B3F"/>
    <w:rsid w:val="00933883"/>
    <w:rsid w:val="009342B7"/>
    <w:rsid w:val="009352E4"/>
    <w:rsid w:val="00957D6D"/>
    <w:rsid w:val="00974313"/>
    <w:rsid w:val="0098104A"/>
    <w:rsid w:val="009905EB"/>
    <w:rsid w:val="00991F17"/>
    <w:rsid w:val="009B0C14"/>
    <w:rsid w:val="009B45FA"/>
    <w:rsid w:val="009B5182"/>
    <w:rsid w:val="009B6842"/>
    <w:rsid w:val="009C14B6"/>
    <w:rsid w:val="009F4ADE"/>
    <w:rsid w:val="00A33CB8"/>
    <w:rsid w:val="00A37267"/>
    <w:rsid w:val="00A374F9"/>
    <w:rsid w:val="00A6418D"/>
    <w:rsid w:val="00A72946"/>
    <w:rsid w:val="00AA3DBD"/>
    <w:rsid w:val="00AA443A"/>
    <w:rsid w:val="00AC0691"/>
    <w:rsid w:val="00AC3C8C"/>
    <w:rsid w:val="00AE4893"/>
    <w:rsid w:val="00AE5395"/>
    <w:rsid w:val="00B10B0A"/>
    <w:rsid w:val="00B11DE9"/>
    <w:rsid w:val="00B37492"/>
    <w:rsid w:val="00B46A4C"/>
    <w:rsid w:val="00B4745F"/>
    <w:rsid w:val="00B55B96"/>
    <w:rsid w:val="00B7123D"/>
    <w:rsid w:val="00B815E8"/>
    <w:rsid w:val="00B84D5E"/>
    <w:rsid w:val="00B924CB"/>
    <w:rsid w:val="00B9371A"/>
    <w:rsid w:val="00BB184F"/>
    <w:rsid w:val="00BB6444"/>
    <w:rsid w:val="00BE015C"/>
    <w:rsid w:val="00BF0027"/>
    <w:rsid w:val="00BF4995"/>
    <w:rsid w:val="00BF6DA1"/>
    <w:rsid w:val="00C06653"/>
    <w:rsid w:val="00C07909"/>
    <w:rsid w:val="00C157A6"/>
    <w:rsid w:val="00C416B0"/>
    <w:rsid w:val="00C67270"/>
    <w:rsid w:val="00C869E8"/>
    <w:rsid w:val="00CA6DA3"/>
    <w:rsid w:val="00CC3388"/>
    <w:rsid w:val="00CD0E5C"/>
    <w:rsid w:val="00CF0D46"/>
    <w:rsid w:val="00D0046A"/>
    <w:rsid w:val="00D06448"/>
    <w:rsid w:val="00D33EFB"/>
    <w:rsid w:val="00D36381"/>
    <w:rsid w:val="00D4003D"/>
    <w:rsid w:val="00D407F6"/>
    <w:rsid w:val="00D408E5"/>
    <w:rsid w:val="00D50D18"/>
    <w:rsid w:val="00D6302B"/>
    <w:rsid w:val="00D74D8D"/>
    <w:rsid w:val="00D9534E"/>
    <w:rsid w:val="00D96B4B"/>
    <w:rsid w:val="00DA278F"/>
    <w:rsid w:val="00DB5BA2"/>
    <w:rsid w:val="00DC7D20"/>
    <w:rsid w:val="00DD03D7"/>
    <w:rsid w:val="00DE56FD"/>
    <w:rsid w:val="00DF031D"/>
    <w:rsid w:val="00DF251C"/>
    <w:rsid w:val="00DF4527"/>
    <w:rsid w:val="00DF4CC7"/>
    <w:rsid w:val="00DF6287"/>
    <w:rsid w:val="00E0362B"/>
    <w:rsid w:val="00E159BA"/>
    <w:rsid w:val="00E257A0"/>
    <w:rsid w:val="00E3145C"/>
    <w:rsid w:val="00E369D5"/>
    <w:rsid w:val="00E40D14"/>
    <w:rsid w:val="00E56638"/>
    <w:rsid w:val="00E6136E"/>
    <w:rsid w:val="00E62D0F"/>
    <w:rsid w:val="00E738CC"/>
    <w:rsid w:val="00E74612"/>
    <w:rsid w:val="00E835BE"/>
    <w:rsid w:val="00E93598"/>
    <w:rsid w:val="00EB03D9"/>
    <w:rsid w:val="00EB2689"/>
    <w:rsid w:val="00EC1933"/>
    <w:rsid w:val="00ED1631"/>
    <w:rsid w:val="00ED208C"/>
    <w:rsid w:val="00EF3953"/>
    <w:rsid w:val="00EF7E87"/>
    <w:rsid w:val="00F1496B"/>
    <w:rsid w:val="00F27E54"/>
    <w:rsid w:val="00F36467"/>
    <w:rsid w:val="00F40719"/>
    <w:rsid w:val="00F50D3C"/>
    <w:rsid w:val="00F637A5"/>
    <w:rsid w:val="00F74638"/>
    <w:rsid w:val="00F80220"/>
    <w:rsid w:val="00F80802"/>
    <w:rsid w:val="00F91A5E"/>
    <w:rsid w:val="00F97600"/>
    <w:rsid w:val="00FB507F"/>
    <w:rsid w:val="00FC4169"/>
    <w:rsid w:val="00FC6378"/>
    <w:rsid w:val="00FC7FCD"/>
    <w:rsid w:val="00FD4337"/>
    <w:rsid w:val="00FD69C9"/>
    <w:rsid w:val="00FF2548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9206A6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uiPriority w:val="9"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d"/>
    <w:next w:val="ad"/>
    <w:link w:val="4Char"/>
    <w:uiPriority w:val="9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uiPriority w:val="9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f"/>
    <w:link w:val="2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f"/>
    <w:link w:val="4"/>
    <w:uiPriority w:val="9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D50D18"/>
    <w:pPr>
      <w:keepNext/>
      <w:numPr>
        <w:ilvl w:val="8"/>
        <w:numId w:val="4"/>
      </w:numPr>
      <w:spacing w:beforeLines="50" w:before="156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D50D18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CC3388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CC3388"/>
    <w:rPr>
      <w:rFonts w:ascii="Times New Roman" w:hAnsi="Times New Roman"/>
      <w:szCs w:val="22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1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2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2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3"/>
    <w:uiPriority w:val="99"/>
    <w:semiHidden/>
    <w:unhideWhenUsed/>
    <w:rsid w:val="009206A6"/>
    <w:rPr>
      <w:sz w:val="18"/>
      <w:szCs w:val="18"/>
    </w:rPr>
  </w:style>
  <w:style w:type="character" w:customStyle="1" w:styleId="Charf3">
    <w:name w:val="批注框文本 Char"/>
    <w:basedOn w:val="af"/>
    <w:link w:val="afb"/>
    <w:uiPriority w:val="99"/>
    <w:semiHidden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4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4">
    <w:name w:val="表格正文 Char"/>
    <w:link w:val="afe"/>
    <w:rsid w:val="009206A6"/>
    <w:rPr>
      <w:rFonts w:ascii="Times New Roman" w:hAnsi="Times New Roman"/>
      <w:szCs w:val="22"/>
    </w:rPr>
  </w:style>
  <w:style w:type="table" w:styleId="-4">
    <w:name w:val="Light List Accent 4"/>
    <w:basedOn w:val="af0"/>
    <w:uiPriority w:val="61"/>
    <w:rsid w:val="009B5182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f0"/>
    <w:uiPriority w:val="61"/>
    <w:rsid w:val="00885806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1">
    <w:name w:val="Document Map"/>
    <w:basedOn w:val="ad"/>
    <w:link w:val="Charf5"/>
    <w:uiPriority w:val="99"/>
    <w:semiHidden/>
    <w:unhideWhenUsed/>
    <w:rsid w:val="000321C7"/>
    <w:rPr>
      <w:rFonts w:ascii="宋体" w:eastAsia="宋体"/>
      <w:sz w:val="18"/>
      <w:szCs w:val="18"/>
    </w:rPr>
  </w:style>
  <w:style w:type="character" w:customStyle="1" w:styleId="Charf5">
    <w:name w:val="文档结构图 Char"/>
    <w:basedOn w:val="af"/>
    <w:link w:val="aff1"/>
    <w:uiPriority w:val="99"/>
    <w:semiHidden/>
    <w:rsid w:val="000321C7"/>
    <w:rPr>
      <w:rFonts w:ascii="宋体" w:eastAsia="宋体" w:hAnsi="Times New Roman"/>
      <w:sz w:val="18"/>
      <w:szCs w:val="18"/>
    </w:rPr>
  </w:style>
  <w:style w:type="paragraph" w:styleId="aff2">
    <w:name w:val="Title"/>
    <w:basedOn w:val="ad"/>
    <w:next w:val="ad"/>
    <w:link w:val="Charf6"/>
    <w:uiPriority w:val="10"/>
    <w:qFormat/>
    <w:rsid w:val="000321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6">
    <w:name w:val="标题 Char"/>
    <w:basedOn w:val="af"/>
    <w:link w:val="aff2"/>
    <w:uiPriority w:val="10"/>
    <w:rsid w:val="000321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f"/>
    <w:rsid w:val="000321C7"/>
  </w:style>
  <w:style w:type="character" w:styleId="aff3">
    <w:name w:val="Emphasis"/>
    <w:basedOn w:val="af"/>
    <w:uiPriority w:val="20"/>
    <w:qFormat/>
    <w:rsid w:val="000321C7"/>
    <w:rPr>
      <w:i/>
      <w:iCs/>
    </w:rPr>
  </w:style>
  <w:style w:type="table" w:styleId="-1">
    <w:name w:val="Light List Accent 1"/>
    <w:basedOn w:val="af0"/>
    <w:uiPriority w:val="61"/>
    <w:rsid w:val="000321C7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me">
    <w:name w:val="name"/>
    <w:basedOn w:val="af"/>
    <w:rsid w:val="000321C7"/>
  </w:style>
  <w:style w:type="character" w:customStyle="1" w:styleId="object-properties-section-separator">
    <w:name w:val="object-properties-section-separator"/>
    <w:basedOn w:val="af"/>
    <w:rsid w:val="000321C7"/>
  </w:style>
  <w:style w:type="character" w:customStyle="1" w:styleId="object-value-string">
    <w:name w:val="object-value-string"/>
    <w:basedOn w:val="af"/>
    <w:rsid w:val="000321C7"/>
  </w:style>
  <w:style w:type="character" w:customStyle="1" w:styleId="object-value-string-quote">
    <w:name w:val="object-value-string-quote"/>
    <w:basedOn w:val="af"/>
    <w:rsid w:val="000321C7"/>
  </w:style>
  <w:style w:type="character" w:styleId="aff4">
    <w:name w:val="annotation reference"/>
    <w:basedOn w:val="af"/>
    <w:uiPriority w:val="99"/>
    <w:semiHidden/>
    <w:unhideWhenUsed/>
    <w:rsid w:val="00697C02"/>
    <w:rPr>
      <w:sz w:val="21"/>
      <w:szCs w:val="21"/>
    </w:rPr>
  </w:style>
  <w:style w:type="paragraph" w:styleId="aff5">
    <w:name w:val="annotation text"/>
    <w:basedOn w:val="ad"/>
    <w:link w:val="Charf7"/>
    <w:uiPriority w:val="99"/>
    <w:semiHidden/>
    <w:unhideWhenUsed/>
    <w:rsid w:val="00697C02"/>
    <w:pPr>
      <w:jc w:val="left"/>
    </w:pPr>
  </w:style>
  <w:style w:type="character" w:customStyle="1" w:styleId="Charf7">
    <w:name w:val="批注文字 Char"/>
    <w:basedOn w:val="af"/>
    <w:link w:val="aff5"/>
    <w:uiPriority w:val="99"/>
    <w:semiHidden/>
    <w:rsid w:val="00697C02"/>
    <w:rPr>
      <w:rFonts w:ascii="Times New Roman" w:hAnsi="Times New Roman"/>
      <w:szCs w:val="22"/>
    </w:rPr>
  </w:style>
  <w:style w:type="paragraph" w:styleId="aff6">
    <w:name w:val="annotation subject"/>
    <w:basedOn w:val="aff5"/>
    <w:next w:val="aff5"/>
    <w:link w:val="Charf8"/>
    <w:uiPriority w:val="99"/>
    <w:semiHidden/>
    <w:unhideWhenUsed/>
    <w:rsid w:val="00697C02"/>
    <w:rPr>
      <w:b/>
      <w:bCs/>
    </w:rPr>
  </w:style>
  <w:style w:type="character" w:customStyle="1" w:styleId="Charf8">
    <w:name w:val="批注主题 Char"/>
    <w:basedOn w:val="Charf7"/>
    <w:link w:val="aff6"/>
    <w:uiPriority w:val="99"/>
    <w:semiHidden/>
    <w:rsid w:val="00697C02"/>
    <w:rPr>
      <w:rFonts w:ascii="Times New Roman" w:hAnsi="Times New Roman"/>
      <w:b/>
      <w:bCs/>
      <w:szCs w:val="22"/>
    </w:rPr>
  </w:style>
  <w:style w:type="character" w:customStyle="1" w:styleId="separator">
    <w:name w:val="separator"/>
    <w:basedOn w:val="af"/>
    <w:rsid w:val="001C3989"/>
  </w:style>
  <w:style w:type="character" w:customStyle="1" w:styleId="value">
    <w:name w:val="value"/>
    <w:basedOn w:val="af"/>
    <w:rsid w:val="001C3989"/>
  </w:style>
  <w:style w:type="paragraph" w:styleId="HTML">
    <w:name w:val="HTML Preformatted"/>
    <w:basedOn w:val="ad"/>
    <w:link w:val="HTMLChar"/>
    <w:uiPriority w:val="99"/>
    <w:semiHidden/>
    <w:unhideWhenUsed/>
    <w:rsid w:val="00F74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semiHidden/>
    <w:rsid w:val="00F7463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9206A6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uiPriority w:val="9"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d"/>
    <w:next w:val="ad"/>
    <w:link w:val="4Char"/>
    <w:uiPriority w:val="9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uiPriority w:val="9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f"/>
    <w:link w:val="2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f"/>
    <w:link w:val="4"/>
    <w:uiPriority w:val="9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D50D18"/>
    <w:pPr>
      <w:keepNext/>
      <w:numPr>
        <w:ilvl w:val="8"/>
        <w:numId w:val="4"/>
      </w:numPr>
      <w:spacing w:beforeLines="50" w:before="156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D50D18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CC3388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CC3388"/>
    <w:rPr>
      <w:rFonts w:ascii="Times New Roman" w:hAnsi="Times New Roman"/>
      <w:szCs w:val="22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1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2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2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3"/>
    <w:uiPriority w:val="99"/>
    <w:semiHidden/>
    <w:unhideWhenUsed/>
    <w:rsid w:val="009206A6"/>
    <w:rPr>
      <w:sz w:val="18"/>
      <w:szCs w:val="18"/>
    </w:rPr>
  </w:style>
  <w:style w:type="character" w:customStyle="1" w:styleId="Charf3">
    <w:name w:val="批注框文本 Char"/>
    <w:basedOn w:val="af"/>
    <w:link w:val="afb"/>
    <w:uiPriority w:val="99"/>
    <w:semiHidden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4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4">
    <w:name w:val="表格正文 Char"/>
    <w:link w:val="afe"/>
    <w:rsid w:val="009206A6"/>
    <w:rPr>
      <w:rFonts w:ascii="Times New Roman" w:hAnsi="Times New Roman"/>
      <w:szCs w:val="22"/>
    </w:rPr>
  </w:style>
  <w:style w:type="table" w:styleId="-4">
    <w:name w:val="Light List Accent 4"/>
    <w:basedOn w:val="af0"/>
    <w:uiPriority w:val="61"/>
    <w:rsid w:val="009B5182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f0"/>
    <w:uiPriority w:val="61"/>
    <w:rsid w:val="00885806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1">
    <w:name w:val="Document Map"/>
    <w:basedOn w:val="ad"/>
    <w:link w:val="Charf5"/>
    <w:uiPriority w:val="99"/>
    <w:semiHidden/>
    <w:unhideWhenUsed/>
    <w:rsid w:val="000321C7"/>
    <w:rPr>
      <w:rFonts w:ascii="宋体" w:eastAsia="宋体"/>
      <w:sz w:val="18"/>
      <w:szCs w:val="18"/>
    </w:rPr>
  </w:style>
  <w:style w:type="character" w:customStyle="1" w:styleId="Charf5">
    <w:name w:val="文档结构图 Char"/>
    <w:basedOn w:val="af"/>
    <w:link w:val="aff1"/>
    <w:uiPriority w:val="99"/>
    <w:semiHidden/>
    <w:rsid w:val="000321C7"/>
    <w:rPr>
      <w:rFonts w:ascii="宋体" w:eastAsia="宋体" w:hAnsi="Times New Roman"/>
      <w:sz w:val="18"/>
      <w:szCs w:val="18"/>
    </w:rPr>
  </w:style>
  <w:style w:type="paragraph" w:styleId="aff2">
    <w:name w:val="Title"/>
    <w:basedOn w:val="ad"/>
    <w:next w:val="ad"/>
    <w:link w:val="Charf6"/>
    <w:uiPriority w:val="10"/>
    <w:qFormat/>
    <w:rsid w:val="000321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6">
    <w:name w:val="标题 Char"/>
    <w:basedOn w:val="af"/>
    <w:link w:val="aff2"/>
    <w:uiPriority w:val="10"/>
    <w:rsid w:val="000321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f"/>
    <w:rsid w:val="000321C7"/>
  </w:style>
  <w:style w:type="character" w:styleId="aff3">
    <w:name w:val="Emphasis"/>
    <w:basedOn w:val="af"/>
    <w:uiPriority w:val="20"/>
    <w:qFormat/>
    <w:rsid w:val="000321C7"/>
    <w:rPr>
      <w:i/>
      <w:iCs/>
    </w:rPr>
  </w:style>
  <w:style w:type="table" w:styleId="-1">
    <w:name w:val="Light List Accent 1"/>
    <w:basedOn w:val="af0"/>
    <w:uiPriority w:val="61"/>
    <w:rsid w:val="000321C7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me">
    <w:name w:val="name"/>
    <w:basedOn w:val="af"/>
    <w:rsid w:val="000321C7"/>
  </w:style>
  <w:style w:type="character" w:customStyle="1" w:styleId="object-properties-section-separator">
    <w:name w:val="object-properties-section-separator"/>
    <w:basedOn w:val="af"/>
    <w:rsid w:val="000321C7"/>
  </w:style>
  <w:style w:type="character" w:customStyle="1" w:styleId="object-value-string">
    <w:name w:val="object-value-string"/>
    <w:basedOn w:val="af"/>
    <w:rsid w:val="000321C7"/>
  </w:style>
  <w:style w:type="character" w:customStyle="1" w:styleId="object-value-string-quote">
    <w:name w:val="object-value-string-quote"/>
    <w:basedOn w:val="af"/>
    <w:rsid w:val="000321C7"/>
  </w:style>
  <w:style w:type="character" w:styleId="aff4">
    <w:name w:val="annotation reference"/>
    <w:basedOn w:val="af"/>
    <w:uiPriority w:val="99"/>
    <w:semiHidden/>
    <w:unhideWhenUsed/>
    <w:rsid w:val="00697C02"/>
    <w:rPr>
      <w:sz w:val="21"/>
      <w:szCs w:val="21"/>
    </w:rPr>
  </w:style>
  <w:style w:type="paragraph" w:styleId="aff5">
    <w:name w:val="annotation text"/>
    <w:basedOn w:val="ad"/>
    <w:link w:val="Charf7"/>
    <w:uiPriority w:val="99"/>
    <w:semiHidden/>
    <w:unhideWhenUsed/>
    <w:rsid w:val="00697C02"/>
    <w:pPr>
      <w:jc w:val="left"/>
    </w:pPr>
  </w:style>
  <w:style w:type="character" w:customStyle="1" w:styleId="Charf7">
    <w:name w:val="批注文字 Char"/>
    <w:basedOn w:val="af"/>
    <w:link w:val="aff5"/>
    <w:uiPriority w:val="99"/>
    <w:semiHidden/>
    <w:rsid w:val="00697C02"/>
    <w:rPr>
      <w:rFonts w:ascii="Times New Roman" w:hAnsi="Times New Roman"/>
      <w:szCs w:val="22"/>
    </w:rPr>
  </w:style>
  <w:style w:type="paragraph" w:styleId="aff6">
    <w:name w:val="annotation subject"/>
    <w:basedOn w:val="aff5"/>
    <w:next w:val="aff5"/>
    <w:link w:val="Charf8"/>
    <w:uiPriority w:val="99"/>
    <w:semiHidden/>
    <w:unhideWhenUsed/>
    <w:rsid w:val="00697C02"/>
    <w:rPr>
      <w:b/>
      <w:bCs/>
    </w:rPr>
  </w:style>
  <w:style w:type="character" w:customStyle="1" w:styleId="Charf8">
    <w:name w:val="批注主题 Char"/>
    <w:basedOn w:val="Charf7"/>
    <w:link w:val="aff6"/>
    <w:uiPriority w:val="99"/>
    <w:semiHidden/>
    <w:rsid w:val="00697C02"/>
    <w:rPr>
      <w:rFonts w:ascii="Times New Roman" w:hAnsi="Times New Roman"/>
      <w:b/>
      <w:bCs/>
      <w:szCs w:val="22"/>
    </w:rPr>
  </w:style>
  <w:style w:type="character" w:customStyle="1" w:styleId="separator">
    <w:name w:val="separator"/>
    <w:basedOn w:val="af"/>
    <w:rsid w:val="001C3989"/>
  </w:style>
  <w:style w:type="character" w:customStyle="1" w:styleId="value">
    <w:name w:val="value"/>
    <w:basedOn w:val="af"/>
    <w:rsid w:val="001C3989"/>
  </w:style>
  <w:style w:type="paragraph" w:styleId="HTML">
    <w:name w:val="HTML Preformatted"/>
    <w:basedOn w:val="ad"/>
    <w:link w:val="HTMLChar"/>
    <w:uiPriority w:val="99"/>
    <w:semiHidden/>
    <w:unhideWhenUsed/>
    <w:rsid w:val="00F74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semiHidden/>
    <w:rsid w:val="00F746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1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8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1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7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4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1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8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1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3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2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3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6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1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7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4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5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8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7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0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4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5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1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5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47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0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1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9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0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9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9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4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9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6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4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3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1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1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0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8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5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1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1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3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6.xml"/><Relationship Id="rId39" Type="http://schemas.openxmlformats.org/officeDocument/2006/relationships/hyperlink" Target="http://IP:&#31471;&#21475;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IP:&#31471;&#21475;" TargetMode="External"/><Relationship Id="rId42" Type="http://schemas.openxmlformats.org/officeDocument/2006/relationships/hyperlink" Target="http://IP:&#31471;&#21475;" TargetMode="External"/><Relationship Id="rId47" Type="http://schemas.openxmlformats.org/officeDocument/2006/relationships/hyperlink" Target="http://ip:port/ipms/subSystem/control/sluice" TargetMode="External"/><Relationship Id="rId50" Type="http://schemas.openxmlformats.org/officeDocument/2006/relationships/hyperlink" Target="http://ip" TargetMode="External"/><Relationship Id="rId55" Type="http://schemas.openxmlformats.org/officeDocument/2006/relationships/hyperlink" Target="http://ip" TargetMode="External"/><Relationship Id="rId63" Type="http://schemas.openxmlformats.org/officeDocument/2006/relationships/hyperlink" Target="http://10.33.7.87/ipms/card/delete/batch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yperlink" Target="http://ip:port/ipms/caraccess/find/hi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/ipms/subSystem/generate/token" TargetMode="External"/><Relationship Id="rId32" Type="http://schemas.openxmlformats.org/officeDocument/2006/relationships/hyperlink" Target="http://IP:&#31471;&#21475;" TargetMode="External"/><Relationship Id="rId37" Type="http://schemas.openxmlformats.org/officeDocument/2006/relationships/hyperlink" Target="http://IP:&#31471;&#21475;" TargetMode="External"/><Relationship Id="rId40" Type="http://schemas.openxmlformats.org/officeDocument/2006/relationships/hyperlink" Target="http://IP:&#31471;&#21475;" TargetMode="External"/><Relationship Id="rId45" Type="http://schemas.openxmlformats.org/officeDocument/2006/relationships/hyperlink" Target="http://ip:port/ipms/car/list" TargetMode="External"/><Relationship Id="rId53" Type="http://schemas.openxmlformats.org/officeDocument/2006/relationships/hyperlink" Target="http://ip" TargetMode="External"/><Relationship Id="rId58" Type="http://schemas.openxmlformats.org/officeDocument/2006/relationships/hyperlink" Target="http://ip:port/ipms/owner/update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hyperlink" Target="http://ip:port/ipms/parkinglot/query" TargetMode="External"/><Relationship Id="rId36" Type="http://schemas.openxmlformats.org/officeDocument/2006/relationships/hyperlink" Target="http://IP:&#31471;&#21475;" TargetMode="External"/><Relationship Id="rId49" Type="http://schemas.openxmlformats.org/officeDocument/2006/relationships/hyperlink" Target="http://ip" TargetMode="External"/><Relationship Id="rId57" Type="http://schemas.openxmlformats.org/officeDocument/2006/relationships/hyperlink" Target="http://ip:port%20/ipms/owner/delete/1" TargetMode="External"/><Relationship Id="rId61" Type="http://schemas.openxmlformats.org/officeDocument/2006/relationships/hyperlink" Target="http://ip:port/ipms/owner/find/%7bid%7d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31" Type="http://schemas.openxmlformats.org/officeDocument/2006/relationships/hyperlink" Target="http://IP:&#31471;&#21475;" TargetMode="External"/><Relationship Id="rId44" Type="http://schemas.openxmlformats.org/officeDocument/2006/relationships/hyperlink" Target="http://ip:port/ipms/car/update" TargetMode="External"/><Relationship Id="rId52" Type="http://schemas.openxmlformats.org/officeDocument/2006/relationships/hyperlink" Target="http://ip:&#31471;&#21475;/ipms/storedValueAccount/find/" TargetMode="External"/><Relationship Id="rId60" Type="http://schemas.openxmlformats.org/officeDocument/2006/relationships/hyperlink" Target="http://ip:port/ipms/owner/list" TargetMode="External"/><Relationship Id="rId65" Type="http://schemas.openxmlformats.org/officeDocument/2006/relationships/hyperlink" Target="http://10.33.7.87/ipms/card/list?pageNum=1&amp;pageSize=10&amp;cardNumLikeStr=25&amp;ownerLikeStr=Test&amp;cardStat=0&amp;memoLikeStr=11&amp;cardTypes=0%2C2&amp;_=15168665024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yperlink" Target="http://ip:port/ipms/parkinglot/stat" TargetMode="External"/><Relationship Id="rId30" Type="http://schemas.openxmlformats.org/officeDocument/2006/relationships/hyperlink" Target="http://IP:&#31471;&#21475;" TargetMode="External"/><Relationship Id="rId35" Type="http://schemas.openxmlformats.org/officeDocument/2006/relationships/hyperlink" Target="http://ip:port/ipms/carcapture/find/conditions" TargetMode="External"/><Relationship Id="rId43" Type="http://schemas.openxmlformats.org/officeDocument/2006/relationships/hyperlink" Target="http://ip:port%20/ipms/car/delete/1" TargetMode="External"/><Relationship Id="rId48" Type="http://schemas.openxmlformats.org/officeDocument/2006/relationships/hyperlink" Target="http://ip" TargetMode="External"/><Relationship Id="rId56" Type="http://schemas.openxmlformats.org/officeDocument/2006/relationships/image" Target="media/image1.png"/><Relationship Id="rId64" Type="http://schemas.openxmlformats.org/officeDocument/2006/relationships/hyperlink" Target="http://10.33.7.87/ipms/card/update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p:&#31471;&#21475;/ipms/storedValueAccount/find/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0.jpeg"/><Relationship Id="rId33" Type="http://schemas.openxmlformats.org/officeDocument/2006/relationships/hyperlink" Target="http://IP:&#31471;&#21475;" TargetMode="External"/><Relationship Id="rId38" Type="http://schemas.openxmlformats.org/officeDocument/2006/relationships/hyperlink" Target="http://ip:port/ipms/consume/record/list" TargetMode="External"/><Relationship Id="rId46" Type="http://schemas.openxmlformats.org/officeDocument/2006/relationships/hyperlink" Target="http://ip:port/ipms/device/sluice/channel" TargetMode="External"/><Relationship Id="rId59" Type="http://schemas.openxmlformats.org/officeDocument/2006/relationships/hyperlink" Target="mailto:yangkun_hdu@163.com" TargetMode="External"/><Relationship Id="rId67" Type="http://schemas.openxmlformats.org/officeDocument/2006/relationships/theme" Target="theme/theme1.xml"/><Relationship Id="rId20" Type="http://schemas.openxmlformats.org/officeDocument/2006/relationships/footer" Target="footer4.xml"/><Relationship Id="rId41" Type="http://schemas.openxmlformats.org/officeDocument/2006/relationships/hyperlink" Target="http://IP:&#31471;&#21475;" TargetMode="External"/><Relationship Id="rId54" Type="http://schemas.openxmlformats.org/officeDocument/2006/relationships/comments" Target="comments.xml"/><Relationship Id="rId62" Type="http://schemas.openxmlformats.org/officeDocument/2006/relationships/hyperlink" Target="http://i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4-DAHUA&#22823;&#21326;&#35828;&#26126;&#20070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3A9E-BB11-4F69-B3C0-CE5A2BC0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04-DAHUA大华说明书模板.dotm</Template>
  <TotalTime>3506</TotalTime>
  <Pages>62</Pages>
  <Words>6387</Words>
  <Characters>36411</Characters>
  <Application>Microsoft Office Word</Application>
  <DocSecurity>0</DocSecurity>
  <Lines>303</Lines>
  <Paragraphs>85</Paragraphs>
  <ScaleCrop>false</ScaleCrop>
  <Company>MS</Company>
  <LinksUpToDate>false</LinksUpToDate>
  <CharactersWithSpaces>42713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17612</cp:lastModifiedBy>
  <cp:revision>38</cp:revision>
  <cp:lastPrinted>2017-11-16T02:32:00Z</cp:lastPrinted>
  <dcterms:created xsi:type="dcterms:W3CDTF">2018-11-22T14:06:00Z</dcterms:created>
  <dcterms:modified xsi:type="dcterms:W3CDTF">2020-08-05T00:30:00Z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f2455a2e_mFV3wj84Kik2O8pPmXv+rlc6CG0=_8QYrr2J+YTc0P91LkHb8rVoQo8qXUD0ADxctJ6AVvht/dZGld6/urKz9Qlp5V+omK20ZbJbWIkSrrQ3ijj8D99fPOw==_6ae11d03</vt:lpwstr>
  </property>
  <property fmtid="{D5CDD505-2E9C-101B-9397-08002B2CF9AE}" pid="3" name="GSEDS_TWMT">
    <vt:lpwstr>d46a6755_b77b54e0_a12213cd5294231e0adc951a2f8603e80761acb1f3ade83b20507819c8e435f7</vt:lpwstr>
  </property>
</Properties>
</file>